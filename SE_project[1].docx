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13EC" w14:textId="3DAE2F8F" w:rsidR="00D077E9" w:rsidRDefault="00266E89" w:rsidP="00F6204C">
      <w:pPr>
        <w:tabs>
          <w:tab w:val="left" w:pos="22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E634B20" wp14:editId="0880CA1C">
                <wp:simplePos x="0" y="0"/>
                <wp:positionH relativeFrom="column">
                  <wp:posOffset>-445135</wp:posOffset>
                </wp:positionH>
                <wp:positionV relativeFrom="paragraph">
                  <wp:posOffset>22225</wp:posOffset>
                </wp:positionV>
                <wp:extent cx="4843780" cy="8605520"/>
                <wp:effectExtent l="0" t="0" r="139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860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5DE1" w14:textId="77777777" w:rsidR="00266E89" w:rsidRDefault="00266E89" w:rsidP="00266E89">
                            <w:pPr>
                              <w:pStyle w:val="Title"/>
                              <w:spacing w:after="0"/>
                              <w:jc w:val="center"/>
                              <w:rPr>
                                <w:sz w:val="56"/>
                                <w:szCs w:val="48"/>
                                <w:u w:val="single"/>
                              </w:rPr>
                            </w:pPr>
                          </w:p>
                          <w:p w14:paraId="66E576F9" w14:textId="77777777" w:rsidR="00266E89" w:rsidRDefault="00266E89" w:rsidP="00266E89">
                            <w:pPr>
                              <w:pStyle w:val="Title"/>
                              <w:spacing w:after="0"/>
                              <w:jc w:val="center"/>
                              <w:rPr>
                                <w:sz w:val="56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  <w:u w:val="single"/>
                              </w:rPr>
                              <w:t>SE-101</w:t>
                            </w:r>
                          </w:p>
                          <w:p w14:paraId="0C12206D" w14:textId="77777777" w:rsidR="00266E89" w:rsidRPr="00C1257A" w:rsidRDefault="00266E89" w:rsidP="00266E89">
                            <w:pPr>
                              <w:pStyle w:val="Title"/>
                              <w:spacing w:after="0"/>
                              <w:jc w:val="center"/>
                              <w:rPr>
                                <w:sz w:val="160"/>
                                <w:szCs w:val="96"/>
                                <w:u w:val="single"/>
                              </w:rPr>
                            </w:pPr>
                            <w:r w:rsidRPr="00C1257A">
                              <w:rPr>
                                <w:sz w:val="56"/>
                                <w:szCs w:val="48"/>
                                <w:u w:val="single"/>
                              </w:rPr>
                              <w:t>Intro</w:t>
                            </w:r>
                            <w:r>
                              <w:rPr>
                                <w:sz w:val="56"/>
                                <w:szCs w:val="48"/>
                                <w:u w:val="single"/>
                              </w:rPr>
                              <w:t>duction</w:t>
                            </w:r>
                            <w:r w:rsidRPr="00C1257A">
                              <w:rPr>
                                <w:sz w:val="56"/>
                                <w:szCs w:val="48"/>
                                <w:u w:val="single"/>
                              </w:rPr>
                              <w:t xml:space="preserve"> to Software Engineering</w:t>
                            </w:r>
                          </w:p>
                          <w:p w14:paraId="2E72B3A4" w14:textId="77777777" w:rsidR="00266E89" w:rsidRDefault="00266E89" w:rsidP="00266E89">
                            <w:pPr>
                              <w:pBdr>
                                <w:left w:val="single" w:sz="72" w:space="6" w:color="024F75" w:themeColor="accent1"/>
                              </w:pBdr>
                              <w:spacing w:before="160" w:after="40" w:line="480" w:lineRule="auto"/>
                              <w:ind w:right="144"/>
                              <w:rPr>
                                <w:color w:val="2E287F" w:themeColor="text1" w:themeTint="BF"/>
                              </w:rPr>
                            </w:pPr>
                          </w:p>
                          <w:p w14:paraId="01625D58" w14:textId="77777777" w:rsidR="00266E89" w:rsidRPr="00F6204C" w:rsidRDefault="00266E89" w:rsidP="00266E89">
                            <w:pPr>
                              <w:rPr>
                                <w:i/>
                                <w:iCs/>
                                <w:sz w:val="56"/>
                                <w:szCs w:val="48"/>
                                <w:u w:val="single"/>
                              </w:rPr>
                            </w:pPr>
                            <w:r w:rsidRPr="00F6204C">
                              <w:rPr>
                                <w:i/>
                                <w:iCs/>
                                <w:sz w:val="56"/>
                                <w:szCs w:val="48"/>
                                <w:u w:val="single"/>
                              </w:rPr>
                              <w:t>Project Name:</w:t>
                            </w:r>
                          </w:p>
                          <w:p w14:paraId="35A3A660" w14:textId="77777777" w:rsidR="00266E89" w:rsidRPr="00F6204C" w:rsidRDefault="00266E89" w:rsidP="00266E89">
                            <w:pPr>
                              <w:jc w:val="center"/>
                              <w:rPr>
                                <w:i/>
                                <w:iCs/>
                                <w:sz w:val="44"/>
                                <w:szCs w:val="36"/>
                              </w:rPr>
                            </w:pPr>
                            <w:r w:rsidRPr="00F6204C">
                              <w:rPr>
                                <w:i/>
                                <w:iCs/>
                                <w:sz w:val="44"/>
                                <w:szCs w:val="36"/>
                              </w:rPr>
                              <w:t>ATM (Automated Teller Machine)</w:t>
                            </w:r>
                          </w:p>
                          <w:p w14:paraId="62328D90" w14:textId="77777777" w:rsidR="00266E89" w:rsidRPr="00F6204C" w:rsidRDefault="00266E89" w:rsidP="00266E89">
                            <w:pPr>
                              <w:rPr>
                                <w:i/>
                                <w:iCs/>
                                <w:sz w:val="56"/>
                                <w:szCs w:val="48"/>
                                <w:u w:val="single"/>
                              </w:rPr>
                            </w:pPr>
                            <w:r w:rsidRPr="00F6204C">
                              <w:rPr>
                                <w:i/>
                                <w:iCs/>
                                <w:sz w:val="56"/>
                                <w:szCs w:val="48"/>
                                <w:u w:val="single"/>
                              </w:rPr>
                              <w:t>Domain:</w:t>
                            </w:r>
                          </w:p>
                          <w:p w14:paraId="486DA6B4" w14:textId="77777777" w:rsidR="00266E89" w:rsidRPr="00F6204C" w:rsidRDefault="00266E89" w:rsidP="00266E89">
                            <w:pPr>
                              <w:rPr>
                                <w:i/>
                                <w:iCs/>
                                <w:sz w:val="48"/>
                                <w:szCs w:val="40"/>
                              </w:rPr>
                            </w:pPr>
                            <w:r w:rsidRPr="00F6204C">
                              <w:rPr>
                                <w:i/>
                                <w:iCs/>
                                <w:sz w:val="44"/>
                                <w:szCs w:val="36"/>
                              </w:rPr>
                              <w:t xml:space="preserve">                    </w:t>
                            </w:r>
                            <w:r w:rsidRPr="00F6204C">
                              <w:rPr>
                                <w:i/>
                                <w:iCs/>
                                <w:sz w:val="48"/>
                                <w:szCs w:val="40"/>
                              </w:rPr>
                              <w:t xml:space="preserve"> “Bank”</w:t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id w:val="1080870105"/>
                              <w:placeholder>
                                <w:docPart w:val="163A1FDD6920474199D6EC6071E4D233"/>
                              </w:placeholder>
                              <w15:appearance w15:val="hidden"/>
                            </w:sdtPr>
                            <w:sdtEndPr>
                              <w:rPr>
                                <w:i w:val="0"/>
                                <w:iCs w:val="0"/>
                              </w:rPr>
                            </w:sdtEndPr>
                            <w:sdtContent>
                              <w:p w14:paraId="31A1159E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sz w:val="48"/>
                                    <w:szCs w:val="40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sz w:val="48"/>
                                    <w:szCs w:val="40"/>
                                    <w:u w:val="single"/>
                                  </w:rPr>
                                  <w:t>Submitted to:</w:t>
                                </w:r>
                                <w:r w:rsidRPr="00F6204C">
                                  <w:rPr>
                                    <w:i/>
                                    <w:iCs/>
                                    <w:sz w:val="48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0BC71A28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sz w:val="40"/>
                                    <w:szCs w:val="32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sz w:val="40"/>
                                    <w:szCs w:val="32"/>
                                  </w:rPr>
                                  <w:t xml:space="preserve">                   Ms. Maryam</w:t>
                                </w:r>
                              </w:p>
                              <w:p w14:paraId="70431625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sz w:val="40"/>
                                    <w:szCs w:val="32"/>
                                  </w:rPr>
                                </w:pPr>
                              </w:p>
                              <w:p w14:paraId="58B56A53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8"/>
                                    <w:szCs w:val="48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42BCC6BF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  <w:t>Zujaja Rasheed (4668-FOC/BSCS/F22)</w:t>
                                </w:r>
                              </w:p>
                              <w:p w14:paraId="5F2169FF" w14:textId="77777777" w:rsidR="00266E89" w:rsidRPr="00F6204C" w:rsidRDefault="00266E89" w:rsidP="00266E89">
                                <w:pPr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  <w:t>Sana Amin         (4662-FOC/BSCS/F22)</w:t>
                                </w:r>
                              </w:p>
                              <w:p w14:paraId="1FEC48F6" w14:textId="77777777" w:rsidR="00266E89" w:rsidRPr="00F6204C" w:rsidRDefault="00266E89" w:rsidP="00266E89">
                                <w:pPr>
                                  <w:rPr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</w:pPr>
                                <w:r w:rsidRPr="00F6204C">
                                  <w:rPr>
                                    <w:i/>
                                    <w:iCs/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  <w:t>Wania Khan      (4677-FOC/BSCS/F22)</w:t>
                                </w:r>
                                <w:r w:rsidRPr="00F6204C">
                                  <w:rPr>
                                    <w:noProof/>
                                    <w:color w:val="024F75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6B7B95E" w14:textId="77777777" w:rsidR="00266E89" w:rsidRPr="00F6204C" w:rsidRDefault="00266E89" w:rsidP="00266E89">
                                <w:pPr>
                                  <w:rPr>
                                    <w:noProof/>
                                    <w:color w:val="024F7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14F273D" w14:textId="77777777" w:rsidR="00266E89" w:rsidRPr="00F6204C" w:rsidRDefault="00266E89" w:rsidP="00266E8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024F75" w:themeColor="accent1"/>
                                    <w:sz w:val="32"/>
                                    <w:szCs w:val="24"/>
                                  </w:rPr>
                                </w:pPr>
                                <w:r w:rsidRPr="00F6204C">
                                  <w:rPr>
                                    <w:rFonts w:ascii="Segoe UI" w:hAnsi="Segoe UI" w:cs="Segoe UI"/>
                                    <w:color w:val="024F75" w:themeColor="accent1"/>
                                    <w:sz w:val="32"/>
                                    <w:szCs w:val="24"/>
                                  </w:rPr>
                                  <w:t>We successfully crafted an ATM software employing robust SDLC methodologies for seamless functionality and security.</w:t>
                                </w:r>
                              </w:p>
                              <w:p w14:paraId="2DBCC3BF" w14:textId="24A10BB4" w:rsidR="00266E89" w:rsidRDefault="00000000" w:rsidP="00266E89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34B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05pt;margin-top:1.75pt;width:381.4pt;height:677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">
                <v:textbox>
                  <w:txbxContent>
                    <w:p w14:paraId="6A735DE1" w14:textId="77777777" w:rsidR="00266E89" w:rsidRDefault="00266E89" w:rsidP="00266E89">
                      <w:pPr>
                        <w:pStyle w:val="Title"/>
                        <w:spacing w:after="0"/>
                        <w:jc w:val="center"/>
                        <w:rPr>
                          <w:sz w:val="56"/>
                          <w:szCs w:val="48"/>
                          <w:u w:val="single"/>
                        </w:rPr>
                      </w:pPr>
                    </w:p>
                    <w:p w14:paraId="66E576F9" w14:textId="77777777" w:rsidR="00266E89" w:rsidRDefault="00266E89" w:rsidP="00266E89">
                      <w:pPr>
                        <w:pStyle w:val="Title"/>
                        <w:spacing w:after="0"/>
                        <w:jc w:val="center"/>
                        <w:rPr>
                          <w:sz w:val="56"/>
                          <w:szCs w:val="48"/>
                          <w:u w:val="single"/>
                        </w:rPr>
                      </w:pPr>
                      <w:r>
                        <w:rPr>
                          <w:sz w:val="56"/>
                          <w:szCs w:val="48"/>
                          <w:u w:val="single"/>
                        </w:rPr>
                        <w:t>SE-101</w:t>
                      </w:r>
                    </w:p>
                    <w:p w14:paraId="0C12206D" w14:textId="77777777" w:rsidR="00266E89" w:rsidRPr="00C1257A" w:rsidRDefault="00266E89" w:rsidP="00266E89">
                      <w:pPr>
                        <w:pStyle w:val="Title"/>
                        <w:spacing w:after="0"/>
                        <w:jc w:val="center"/>
                        <w:rPr>
                          <w:sz w:val="160"/>
                          <w:szCs w:val="96"/>
                          <w:u w:val="single"/>
                        </w:rPr>
                      </w:pPr>
                      <w:r w:rsidRPr="00C1257A">
                        <w:rPr>
                          <w:sz w:val="56"/>
                          <w:szCs w:val="48"/>
                          <w:u w:val="single"/>
                        </w:rPr>
                        <w:t>Intro</w:t>
                      </w:r>
                      <w:r>
                        <w:rPr>
                          <w:sz w:val="56"/>
                          <w:szCs w:val="48"/>
                          <w:u w:val="single"/>
                        </w:rPr>
                        <w:t>duction</w:t>
                      </w:r>
                      <w:r w:rsidRPr="00C1257A">
                        <w:rPr>
                          <w:sz w:val="56"/>
                          <w:szCs w:val="48"/>
                          <w:u w:val="single"/>
                        </w:rPr>
                        <w:t xml:space="preserve"> to Software Engineering</w:t>
                      </w:r>
                    </w:p>
                    <w:p w14:paraId="2E72B3A4" w14:textId="77777777" w:rsidR="00266E89" w:rsidRDefault="00266E89" w:rsidP="00266E89">
                      <w:pPr>
                        <w:pBdr>
                          <w:left w:val="single" w:sz="72" w:space="6" w:color="024F75" w:themeColor="accent1"/>
                        </w:pBdr>
                        <w:spacing w:before="160" w:after="40" w:line="480" w:lineRule="auto"/>
                        <w:ind w:right="144"/>
                        <w:rPr>
                          <w:color w:val="2E287F" w:themeColor="text1" w:themeTint="BF"/>
                        </w:rPr>
                      </w:pPr>
                    </w:p>
                    <w:p w14:paraId="01625D58" w14:textId="77777777" w:rsidR="00266E89" w:rsidRPr="00F6204C" w:rsidRDefault="00266E89" w:rsidP="00266E89">
                      <w:pPr>
                        <w:rPr>
                          <w:i/>
                          <w:iCs/>
                          <w:sz w:val="56"/>
                          <w:szCs w:val="48"/>
                          <w:u w:val="single"/>
                        </w:rPr>
                      </w:pPr>
                      <w:r w:rsidRPr="00F6204C">
                        <w:rPr>
                          <w:i/>
                          <w:iCs/>
                          <w:sz w:val="56"/>
                          <w:szCs w:val="48"/>
                          <w:u w:val="single"/>
                        </w:rPr>
                        <w:t>Project Name:</w:t>
                      </w:r>
                    </w:p>
                    <w:p w14:paraId="35A3A660" w14:textId="77777777" w:rsidR="00266E89" w:rsidRPr="00F6204C" w:rsidRDefault="00266E89" w:rsidP="00266E89">
                      <w:pPr>
                        <w:jc w:val="center"/>
                        <w:rPr>
                          <w:i/>
                          <w:iCs/>
                          <w:sz w:val="44"/>
                          <w:szCs w:val="36"/>
                        </w:rPr>
                      </w:pPr>
                      <w:r w:rsidRPr="00F6204C">
                        <w:rPr>
                          <w:i/>
                          <w:iCs/>
                          <w:sz w:val="44"/>
                          <w:szCs w:val="36"/>
                        </w:rPr>
                        <w:t>ATM (Automated Teller Machine)</w:t>
                      </w:r>
                    </w:p>
                    <w:p w14:paraId="62328D90" w14:textId="77777777" w:rsidR="00266E89" w:rsidRPr="00F6204C" w:rsidRDefault="00266E89" w:rsidP="00266E89">
                      <w:pPr>
                        <w:rPr>
                          <w:i/>
                          <w:iCs/>
                          <w:sz w:val="56"/>
                          <w:szCs w:val="48"/>
                          <w:u w:val="single"/>
                        </w:rPr>
                      </w:pPr>
                      <w:r w:rsidRPr="00F6204C">
                        <w:rPr>
                          <w:i/>
                          <w:iCs/>
                          <w:sz w:val="56"/>
                          <w:szCs w:val="48"/>
                          <w:u w:val="single"/>
                        </w:rPr>
                        <w:t>Domain:</w:t>
                      </w:r>
                    </w:p>
                    <w:p w14:paraId="486DA6B4" w14:textId="77777777" w:rsidR="00266E89" w:rsidRPr="00F6204C" w:rsidRDefault="00266E89" w:rsidP="00266E89">
                      <w:pPr>
                        <w:rPr>
                          <w:i/>
                          <w:iCs/>
                          <w:sz w:val="48"/>
                          <w:szCs w:val="40"/>
                        </w:rPr>
                      </w:pPr>
                      <w:r w:rsidRPr="00F6204C">
                        <w:rPr>
                          <w:i/>
                          <w:iCs/>
                          <w:sz w:val="44"/>
                          <w:szCs w:val="36"/>
                        </w:rPr>
                        <w:t xml:space="preserve">                    </w:t>
                      </w:r>
                      <w:r w:rsidRPr="00F6204C">
                        <w:rPr>
                          <w:i/>
                          <w:iCs/>
                          <w:sz w:val="48"/>
                          <w:szCs w:val="40"/>
                        </w:rPr>
                        <w:t xml:space="preserve"> “Bank”</w:t>
                      </w:r>
                    </w:p>
                    <w:sdt>
                      <w:sdtPr>
                        <w:rPr>
                          <w:i/>
                          <w:iCs/>
                        </w:rPr>
                        <w:id w:val="1080870105"/>
                        <w:placeholder>
                          <w:docPart w:val="163A1FDD6920474199D6EC6071E4D233"/>
                        </w:placeholder>
                        <w15:appearance w15:val="hidden"/>
                      </w:sdtPr>
                      <w:sdtEndPr>
                        <w:rPr>
                          <w:i w:val="0"/>
                          <w:iCs w:val="0"/>
                        </w:rPr>
                      </w:sdtEndPr>
                      <w:sdtContent>
                        <w:p w14:paraId="31A1159E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sz w:val="48"/>
                              <w:szCs w:val="40"/>
                            </w:rPr>
                          </w:pPr>
                          <w:r w:rsidRPr="00F6204C">
                            <w:rPr>
                              <w:i/>
                              <w:iCs/>
                              <w:sz w:val="48"/>
                              <w:szCs w:val="40"/>
                              <w:u w:val="single"/>
                            </w:rPr>
                            <w:t>Submitted to:</w:t>
                          </w:r>
                          <w:r w:rsidRPr="00F6204C">
                            <w:rPr>
                              <w:i/>
                              <w:iCs/>
                              <w:sz w:val="48"/>
                              <w:szCs w:val="40"/>
                            </w:rPr>
                            <w:t xml:space="preserve"> </w:t>
                          </w:r>
                        </w:p>
                        <w:p w14:paraId="0BC71A28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sz w:val="40"/>
                              <w:szCs w:val="32"/>
                            </w:rPr>
                          </w:pPr>
                          <w:r w:rsidRPr="00F6204C">
                            <w:rPr>
                              <w:i/>
                              <w:iCs/>
                              <w:sz w:val="40"/>
                              <w:szCs w:val="32"/>
                            </w:rPr>
                            <w:t xml:space="preserve">                   Ms. Maryam</w:t>
                          </w:r>
                        </w:p>
                        <w:p w14:paraId="70431625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sz w:val="40"/>
                              <w:szCs w:val="32"/>
                            </w:rPr>
                          </w:pPr>
                        </w:p>
                        <w:p w14:paraId="58B56A53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8"/>
                              <w:szCs w:val="48"/>
                              <w:u w:val="single"/>
                            </w:rPr>
                          </w:pPr>
                          <w:r w:rsidRPr="00F6204C"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8"/>
                              <w:szCs w:val="48"/>
                              <w:u w:val="single"/>
                            </w:rPr>
                            <w:t>Submitted By:</w:t>
                          </w:r>
                        </w:p>
                        <w:p w14:paraId="42BCC6BF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</w:pPr>
                          <w:r w:rsidRPr="00F6204C"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  <w:t>Zujaja Rasheed (4668-FOC/BSCS/F22)</w:t>
                          </w:r>
                        </w:p>
                        <w:p w14:paraId="5F2169FF" w14:textId="77777777" w:rsidR="00266E89" w:rsidRPr="00F6204C" w:rsidRDefault="00266E89" w:rsidP="00266E89">
                          <w:pPr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</w:pPr>
                          <w:r w:rsidRPr="00F6204C"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  <w:t>Sana Amin         (4662-FOC/BSCS/F22)</w:t>
                          </w:r>
                        </w:p>
                        <w:p w14:paraId="1FEC48F6" w14:textId="77777777" w:rsidR="00266E89" w:rsidRPr="00F6204C" w:rsidRDefault="00266E89" w:rsidP="00266E89">
                          <w:pPr>
                            <w:rPr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</w:pPr>
                          <w:r w:rsidRPr="00F6204C">
                            <w:rPr>
                              <w:i/>
                              <w:iCs/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  <w:t>Wania Khan      (4677-FOC/BSCS/F22)</w:t>
                          </w:r>
                          <w:r w:rsidRPr="00F6204C">
                            <w:rPr>
                              <w:noProof/>
                              <w:color w:val="024F75" w:themeColor="accent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6B7B95E" w14:textId="77777777" w:rsidR="00266E89" w:rsidRPr="00F6204C" w:rsidRDefault="00266E89" w:rsidP="00266E89">
                          <w:pPr>
                            <w:rPr>
                              <w:noProof/>
                              <w:color w:val="024F75" w:themeColor="accent1"/>
                              <w:sz w:val="36"/>
                              <w:szCs w:val="36"/>
                            </w:rPr>
                          </w:pPr>
                        </w:p>
                        <w:p w14:paraId="114F273D" w14:textId="77777777" w:rsidR="00266E89" w:rsidRPr="00F6204C" w:rsidRDefault="00266E89" w:rsidP="00266E89">
                          <w:pPr>
                            <w:jc w:val="center"/>
                            <w:rPr>
                              <w:rFonts w:ascii="Segoe UI" w:hAnsi="Segoe UI" w:cs="Segoe UI"/>
                              <w:color w:val="024F75" w:themeColor="accent1"/>
                              <w:sz w:val="32"/>
                              <w:szCs w:val="24"/>
                            </w:rPr>
                          </w:pPr>
                          <w:r w:rsidRPr="00F6204C">
                            <w:rPr>
                              <w:rFonts w:ascii="Segoe UI" w:hAnsi="Segoe UI" w:cs="Segoe UI"/>
                              <w:color w:val="024F75" w:themeColor="accent1"/>
                              <w:sz w:val="32"/>
                              <w:szCs w:val="24"/>
                            </w:rPr>
                            <w:t>We successfully crafted an ATM software employing robust SDLC methodologies for seamless functionality and security.</w:t>
                          </w:r>
                        </w:p>
                        <w:p w14:paraId="2DBCC3BF" w14:textId="24A10BB4" w:rsidR="00266E89" w:rsidRDefault="00266E89" w:rsidP="00266E89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D51497">
        <w:rPr>
          <w:noProof/>
        </w:rPr>
        <w:drawing>
          <wp:anchor distT="0" distB="0" distL="114300" distR="114300" simplePos="0" relativeHeight="251539456" behindDoc="1" locked="0" layoutInCell="1" allowOverlap="1" wp14:anchorId="037DD76F" wp14:editId="219D61C7">
            <wp:simplePos x="0" y="0"/>
            <wp:positionH relativeFrom="column">
              <wp:posOffset>-5052508</wp:posOffset>
            </wp:positionH>
            <wp:positionV relativeFrom="page">
              <wp:posOffset>-17929</wp:posOffset>
            </wp:positionV>
            <wp:extent cx="12425082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2255" cy="6687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04C">
        <w:tab/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8FE3274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860938" w14:textId="4E7C5A61" w:rsidR="00D077E9" w:rsidRPr="00C1257A" w:rsidRDefault="00D077E9" w:rsidP="00D077E9">
            <w:pPr>
              <w:rPr>
                <w:b w:val="0"/>
                <w:bCs/>
                <w:sz w:val="2"/>
                <w:szCs w:val="2"/>
              </w:rPr>
            </w:pPr>
          </w:p>
          <w:p w14:paraId="581C83EE" w14:textId="3776BBD7" w:rsidR="00D077E9" w:rsidRDefault="00D077E9" w:rsidP="00D077E9"/>
        </w:tc>
      </w:tr>
      <w:tr w:rsidR="00D077E9" w14:paraId="49F0A58C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E262AF" w14:textId="567A48FB" w:rsidR="00D077E9" w:rsidRDefault="00D077E9" w:rsidP="00D077E9">
            <w:pPr>
              <w:rPr>
                <w:noProof/>
              </w:rPr>
            </w:pPr>
          </w:p>
        </w:tc>
      </w:tr>
      <w:tr w:rsidR="00D077E9" w14:paraId="10BF6D3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088895" w14:textId="30B0559B" w:rsidR="00D077E9" w:rsidRPr="00C52B5C" w:rsidRDefault="00D077E9" w:rsidP="00D077E9">
            <w:pPr>
              <w:rPr>
                <w:noProof/>
                <w:color w:val="1B174A" w:themeColor="text1" w:themeTint="E6"/>
                <w:sz w:val="10"/>
                <w:szCs w:val="10"/>
              </w:rPr>
            </w:pPr>
          </w:p>
          <w:p w14:paraId="3715FC8F" w14:textId="77777777" w:rsidR="00D51497" w:rsidRPr="00D51497" w:rsidRDefault="00D51497" w:rsidP="00D51497">
            <w:pPr>
              <w:jc w:val="center"/>
              <w:rPr>
                <w:rFonts w:ascii="Segoe UI" w:hAnsi="Segoe UI" w:cs="Segoe UI"/>
                <w:color w:val="374151"/>
              </w:rPr>
            </w:pPr>
          </w:p>
          <w:p w14:paraId="5B6C8961" w14:textId="77777777" w:rsidR="00D077E9" w:rsidRPr="00C52B5C" w:rsidRDefault="00D077E9" w:rsidP="00D077E9">
            <w:pPr>
              <w:rPr>
                <w:noProof/>
                <w:color w:val="1B174A" w:themeColor="text1" w:themeTint="E6"/>
                <w:sz w:val="10"/>
                <w:szCs w:val="10"/>
              </w:rPr>
            </w:pPr>
          </w:p>
          <w:p w14:paraId="15C7100D" w14:textId="59181889" w:rsidR="00FC0CA4" w:rsidRPr="00D86945" w:rsidRDefault="00FC0CA4" w:rsidP="00D51497">
            <w:pPr>
              <w:rPr>
                <w:noProof/>
                <w:sz w:val="10"/>
                <w:szCs w:val="10"/>
              </w:rPr>
            </w:pPr>
          </w:p>
        </w:tc>
      </w:tr>
    </w:tbl>
    <w:bookmarkStart w:id="0" w:name="_Hlk154171190"/>
    <w:bookmarkEnd w:id="0"/>
    <w:p w14:paraId="624A2814" w14:textId="5D84D2D4" w:rsidR="00F6204C" w:rsidRPr="00F6204C" w:rsidRDefault="00D077E9" w:rsidP="00F6204C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175956E6" wp14:editId="4A050683">
                <wp:simplePos x="0" y="0"/>
                <wp:positionH relativeFrom="column">
                  <wp:posOffset>-6339559</wp:posOffset>
                </wp:positionH>
                <wp:positionV relativeFrom="page">
                  <wp:posOffset>6670623</wp:posOffset>
                </wp:positionV>
                <wp:extent cx="13352301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301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FCED8" id="Rectangle 2" o:spid="_x0000_s1026" alt="colored rectangle" style="position:absolute;margin-left:-499.2pt;margin-top:525.25pt;width:1051.35pt;height:265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1447C3A" w14:textId="77777777" w:rsidR="00FC0CA4" w:rsidRDefault="00FC0CA4" w:rsidP="00DF027C"/>
    <w:p w14:paraId="206C6DB2" w14:textId="77777777" w:rsidR="007E0DF0" w:rsidRPr="00605220" w:rsidRDefault="007E0DF0" w:rsidP="007E0DF0">
      <w:pPr>
        <w:jc w:val="center"/>
        <w:rPr>
          <w:rFonts w:cstheme="minorHAnsi"/>
          <w:b w:val="0"/>
          <w:bCs/>
          <w:sz w:val="44"/>
          <w:szCs w:val="44"/>
          <w:u w:val="single"/>
        </w:rPr>
      </w:pPr>
      <w:r w:rsidRPr="00605220">
        <w:rPr>
          <w:rFonts w:cstheme="minorHAnsi"/>
          <w:bCs/>
          <w:sz w:val="44"/>
          <w:szCs w:val="44"/>
          <w:u w:val="single"/>
        </w:rPr>
        <w:t>TASK NO: 1</w:t>
      </w:r>
    </w:p>
    <w:p w14:paraId="7AB91409" w14:textId="77777777" w:rsidR="007E0DF0" w:rsidRDefault="007E0DF0" w:rsidP="007E0DF0">
      <w:pPr>
        <w:rPr>
          <w:rFonts w:cstheme="minorHAnsi"/>
          <w:b w:val="0"/>
          <w:bCs/>
          <w:sz w:val="36"/>
        </w:rPr>
      </w:pPr>
      <w:r w:rsidRPr="00B373B4">
        <w:rPr>
          <w:rFonts w:cstheme="minorHAnsi"/>
          <w:bCs/>
          <w:sz w:val="36"/>
        </w:rPr>
        <w:t>Q</w:t>
      </w:r>
      <w:r>
        <w:rPr>
          <w:rFonts w:cstheme="minorHAnsi"/>
          <w:bCs/>
          <w:sz w:val="36"/>
        </w:rPr>
        <w:t xml:space="preserve"> no 1: Identify user requirements comprising of 10 functional and 3 domain requirements.</w:t>
      </w:r>
    </w:p>
    <w:p w14:paraId="29429D53" w14:textId="77777777" w:rsidR="007E0DF0" w:rsidRPr="00605220" w:rsidRDefault="007E0DF0" w:rsidP="007E0DF0">
      <w:pPr>
        <w:rPr>
          <w:rFonts w:cstheme="minorHAnsi"/>
          <w:b w:val="0"/>
          <w:bCs/>
          <w:sz w:val="35"/>
          <w:szCs w:val="35"/>
        </w:rPr>
      </w:pPr>
      <w:r w:rsidRPr="00605220">
        <w:rPr>
          <w:rFonts w:cstheme="minorHAnsi"/>
          <w:bCs/>
          <w:sz w:val="35"/>
          <w:szCs w:val="35"/>
        </w:rPr>
        <w:t>Functional Requirements:</w:t>
      </w:r>
    </w:p>
    <w:p w14:paraId="7B9A3CF6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must allow the user to withdraw cash from their accounts after specifying the amount.</w:t>
      </w:r>
    </w:p>
    <w:p w14:paraId="672191F7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must display the current balance accurately and users can check their balance amount.</w:t>
      </w:r>
    </w:p>
    <w:p w14:paraId="0DE9A074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shall allow the user to change their PIN for security purpose.</w:t>
      </w:r>
    </w:p>
    <w:p w14:paraId="56BD2EF2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should provide user a mini statement showing the last few transactions on their amount.</w:t>
      </w:r>
    </w:p>
    <w:p w14:paraId="32BEEB95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User should be able to choose the preferred language for interaction with ATM.</w:t>
      </w:r>
    </w:p>
    <w:p w14:paraId="61607BA8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The ATM shall provide an option to print a recipient for each transaction.</w:t>
      </w:r>
    </w:p>
    <w:p w14:paraId="4D74D5A4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The ATM shall allow user to deposit cash into their accounts.</w:t>
      </w:r>
    </w:p>
    <w:p w14:paraId="1634C6DA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shall provide the facility to transfer funds between limited accounts for money management.</w:t>
      </w:r>
    </w:p>
    <w:p w14:paraId="01BD5D9C" w14:textId="5F5BF31F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User shall be able to make Bill payments (</w:t>
      </w:r>
      <w:r w:rsidR="00C52B5C" w:rsidRPr="00594E23">
        <w:rPr>
          <w:rFonts w:cstheme="minorHAnsi"/>
          <w:b w:val="0"/>
          <w:bCs/>
          <w:sz w:val="32"/>
          <w:szCs w:val="32"/>
        </w:rPr>
        <w:t>e.g.</w:t>
      </w:r>
      <w:r w:rsidRPr="00594E23">
        <w:rPr>
          <w:rFonts w:cstheme="minorHAnsi"/>
          <w:b w:val="0"/>
          <w:bCs/>
          <w:sz w:val="32"/>
          <w:szCs w:val="32"/>
        </w:rPr>
        <w:t>: electricity, utility) through ATM.</w:t>
      </w:r>
    </w:p>
    <w:p w14:paraId="58BCD6ED" w14:textId="77777777" w:rsidR="007E0DF0" w:rsidRPr="00594E23" w:rsidRDefault="007E0DF0" w:rsidP="007E0DF0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ATM shall be well equipped to issue new debit card or replace the existing one.</w:t>
      </w:r>
    </w:p>
    <w:p w14:paraId="5F8E3736" w14:textId="77777777" w:rsidR="007E0DF0" w:rsidRPr="00605220" w:rsidRDefault="007E0DF0" w:rsidP="007E0DF0">
      <w:pPr>
        <w:pStyle w:val="ListParagraph"/>
        <w:rPr>
          <w:rFonts w:cstheme="minorHAnsi"/>
          <w:sz w:val="40"/>
          <w:szCs w:val="24"/>
        </w:rPr>
      </w:pPr>
    </w:p>
    <w:p w14:paraId="6DE8FFC9" w14:textId="77777777" w:rsidR="007E0DF0" w:rsidRPr="00605220" w:rsidRDefault="007E0DF0" w:rsidP="007E0DF0">
      <w:pPr>
        <w:rPr>
          <w:rFonts w:cstheme="minorHAnsi"/>
          <w:b w:val="0"/>
          <w:bCs/>
          <w:sz w:val="35"/>
          <w:szCs w:val="35"/>
        </w:rPr>
      </w:pPr>
      <w:r w:rsidRPr="00605220">
        <w:rPr>
          <w:rFonts w:cstheme="minorHAnsi"/>
          <w:bCs/>
          <w:sz w:val="35"/>
          <w:szCs w:val="35"/>
        </w:rPr>
        <w:t>Domain Requirements:</w:t>
      </w:r>
    </w:p>
    <w:p w14:paraId="1EA9B4D0" w14:textId="77777777" w:rsidR="007E0DF0" w:rsidRPr="00594E23" w:rsidRDefault="007E0DF0" w:rsidP="007E0DF0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System shall include some security features like PIN authentication, card encryption and secure communication.</w:t>
      </w:r>
    </w:p>
    <w:p w14:paraId="6F8A4D87" w14:textId="77777777" w:rsidR="007E0DF0" w:rsidRPr="00594E23" w:rsidRDefault="007E0DF0" w:rsidP="007E0DF0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>The system should maintain detailed transaction logs including date, time and account details.</w:t>
      </w:r>
    </w:p>
    <w:p w14:paraId="27CD1633" w14:textId="77777777" w:rsidR="007E0DF0" w:rsidRPr="00594E23" w:rsidRDefault="007E0DF0" w:rsidP="007E0DF0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b w:val="0"/>
          <w:bCs/>
          <w:sz w:val="32"/>
          <w:szCs w:val="32"/>
        </w:rPr>
        <w:t xml:space="preserve"> The system must allow the user to withdraw the amount specified and deduct the amount from user’s account.</w:t>
      </w:r>
    </w:p>
    <w:p w14:paraId="01D97A92" w14:textId="77777777" w:rsidR="007E0DF0" w:rsidRDefault="007E0DF0" w:rsidP="007E0DF0">
      <w:pPr>
        <w:pStyle w:val="ListParagraph"/>
        <w:rPr>
          <w:rFonts w:cstheme="minorHAnsi"/>
          <w:sz w:val="36"/>
        </w:rPr>
      </w:pPr>
    </w:p>
    <w:p w14:paraId="0F3FF6ED" w14:textId="2F308AE9" w:rsidR="007E0DF0" w:rsidRDefault="007E0DF0" w:rsidP="007E0DF0">
      <w:pPr>
        <w:rPr>
          <w:rFonts w:cstheme="minorHAnsi"/>
          <w:b w:val="0"/>
          <w:bCs/>
          <w:sz w:val="36"/>
        </w:rPr>
      </w:pPr>
      <w:r w:rsidRPr="00B373B4">
        <w:rPr>
          <w:rFonts w:cstheme="minorHAnsi"/>
          <w:bCs/>
          <w:sz w:val="36"/>
        </w:rPr>
        <w:t>Q</w:t>
      </w:r>
      <w:r>
        <w:rPr>
          <w:rFonts w:cstheme="minorHAnsi"/>
          <w:bCs/>
          <w:sz w:val="36"/>
        </w:rPr>
        <w:t xml:space="preserve"> no 2: </w:t>
      </w:r>
      <w:r w:rsidR="00594E23">
        <w:rPr>
          <w:rFonts w:cstheme="minorHAnsi"/>
          <w:bCs/>
          <w:sz w:val="36"/>
        </w:rPr>
        <w:t>F</w:t>
      </w:r>
      <w:r>
        <w:rPr>
          <w:rFonts w:cstheme="minorHAnsi"/>
          <w:bCs/>
          <w:sz w:val="36"/>
        </w:rPr>
        <w:t>ind 5 non-functional with 3 product, 1 external and 1 organizational requirement.</w:t>
      </w:r>
    </w:p>
    <w:p w14:paraId="23F0AB4F" w14:textId="77777777" w:rsidR="007E0DF0" w:rsidRDefault="007E0DF0" w:rsidP="007E0DF0">
      <w:pPr>
        <w:rPr>
          <w:rFonts w:cstheme="minorHAnsi"/>
          <w:b w:val="0"/>
          <w:bCs/>
          <w:sz w:val="35"/>
          <w:szCs w:val="35"/>
        </w:rPr>
      </w:pPr>
      <w:r w:rsidRPr="00605220">
        <w:rPr>
          <w:rFonts w:cstheme="minorHAnsi"/>
          <w:bCs/>
          <w:sz w:val="35"/>
          <w:szCs w:val="35"/>
        </w:rPr>
        <w:t>Non-functional Requirement:</w:t>
      </w:r>
    </w:p>
    <w:p w14:paraId="62E8AB92" w14:textId="77777777" w:rsidR="007E0DF0" w:rsidRPr="00605220" w:rsidRDefault="007E0DF0" w:rsidP="007E0DF0">
      <w:pPr>
        <w:ind w:firstLine="360"/>
        <w:rPr>
          <w:rFonts w:cstheme="minorHAnsi"/>
          <w:b w:val="0"/>
          <w:bCs/>
          <w:sz w:val="35"/>
          <w:szCs w:val="35"/>
        </w:rPr>
      </w:pPr>
      <w:r>
        <w:rPr>
          <w:rFonts w:cstheme="minorHAnsi"/>
          <w:bCs/>
          <w:sz w:val="35"/>
          <w:szCs w:val="35"/>
        </w:rPr>
        <w:t>Product Requirement:</w:t>
      </w:r>
    </w:p>
    <w:p w14:paraId="130AF0E2" w14:textId="77777777" w:rsidR="007E0DF0" w:rsidRPr="00594E23" w:rsidRDefault="007E0DF0" w:rsidP="007E0DF0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Performance:</w:t>
      </w:r>
      <w:r w:rsidRPr="00594E23">
        <w:rPr>
          <w:rFonts w:cstheme="minorHAnsi"/>
          <w:b w:val="0"/>
          <w:sz w:val="32"/>
          <w:szCs w:val="32"/>
        </w:rPr>
        <w:t xml:space="preserve">  System must have the capability of 500 transactions per 15 minutes with response of 2 seconds for each transaction.</w:t>
      </w:r>
    </w:p>
    <w:p w14:paraId="25C7D6B6" w14:textId="77777777" w:rsidR="007E0DF0" w:rsidRPr="00594E23" w:rsidRDefault="007E0DF0" w:rsidP="007E0DF0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Usability:</w:t>
      </w:r>
      <w:r w:rsidRPr="00594E23">
        <w:rPr>
          <w:rFonts w:cstheme="minorHAnsi"/>
          <w:b w:val="0"/>
          <w:sz w:val="32"/>
          <w:szCs w:val="32"/>
        </w:rPr>
        <w:t xml:space="preserve"> User interface should be according to the industry-standard accessibility guidelines to ensure usability for disable users.</w:t>
      </w:r>
    </w:p>
    <w:p w14:paraId="7E84B7F7" w14:textId="77777777" w:rsidR="007E0DF0" w:rsidRPr="00594E23" w:rsidRDefault="007E0DF0" w:rsidP="007E0DF0">
      <w:pPr>
        <w:pStyle w:val="ListParagraph"/>
        <w:numPr>
          <w:ilvl w:val="0"/>
          <w:numId w:val="7"/>
        </w:numPr>
        <w:spacing w:after="160" w:line="259" w:lineRule="auto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Reliability:</w:t>
      </w:r>
      <w:r w:rsidRPr="00594E23">
        <w:rPr>
          <w:rFonts w:cstheme="minorHAnsi"/>
          <w:b w:val="0"/>
          <w:sz w:val="32"/>
          <w:szCs w:val="32"/>
        </w:rPr>
        <w:t xml:space="preserve"> After failure, it should be recovered within 15 minutes.</w:t>
      </w:r>
    </w:p>
    <w:p w14:paraId="4492733E" w14:textId="77777777" w:rsidR="007E0DF0" w:rsidRPr="00605220" w:rsidRDefault="007E0DF0" w:rsidP="007E0DF0">
      <w:pPr>
        <w:ind w:firstLine="360"/>
        <w:rPr>
          <w:rFonts w:cstheme="minorHAnsi"/>
          <w:b w:val="0"/>
          <w:bCs/>
          <w:sz w:val="35"/>
          <w:szCs w:val="35"/>
        </w:rPr>
      </w:pPr>
      <w:r w:rsidRPr="00605220">
        <w:rPr>
          <w:rFonts w:cstheme="minorHAnsi"/>
          <w:bCs/>
          <w:sz w:val="35"/>
          <w:szCs w:val="35"/>
        </w:rPr>
        <w:t>Organizational Requirement:</w:t>
      </w:r>
    </w:p>
    <w:p w14:paraId="415BFCBF" w14:textId="77777777" w:rsidR="007E0DF0" w:rsidRPr="00594E23" w:rsidRDefault="007E0DF0" w:rsidP="007E0DF0">
      <w:pPr>
        <w:pStyle w:val="ListParagraph"/>
        <w:rPr>
          <w:rFonts w:cstheme="minorHAnsi"/>
          <w:b w:val="0"/>
          <w:bCs/>
          <w:sz w:val="32"/>
          <w:szCs w:val="20"/>
        </w:rPr>
      </w:pPr>
      <w:r w:rsidRPr="00594E23">
        <w:rPr>
          <w:rFonts w:cstheme="minorHAnsi"/>
          <w:b w:val="0"/>
          <w:bCs/>
          <w:sz w:val="32"/>
          <w:szCs w:val="20"/>
        </w:rPr>
        <w:t>System should be developed using JAVA.</w:t>
      </w:r>
    </w:p>
    <w:p w14:paraId="5EF6F887" w14:textId="274579FF" w:rsidR="007E0DF0" w:rsidRPr="0047381B" w:rsidRDefault="007E0DF0" w:rsidP="0047381B">
      <w:pPr>
        <w:ind w:firstLine="360"/>
        <w:rPr>
          <w:rFonts w:cstheme="minorHAnsi"/>
          <w:b w:val="0"/>
          <w:bCs/>
          <w:sz w:val="35"/>
          <w:szCs w:val="35"/>
        </w:rPr>
      </w:pPr>
      <w:r>
        <w:rPr>
          <w:rFonts w:cstheme="minorHAnsi"/>
          <w:bCs/>
          <w:sz w:val="35"/>
          <w:szCs w:val="35"/>
        </w:rPr>
        <w:t xml:space="preserve">External </w:t>
      </w:r>
      <w:r w:rsidRPr="00605220">
        <w:rPr>
          <w:rFonts w:cstheme="minorHAnsi"/>
          <w:bCs/>
          <w:sz w:val="35"/>
          <w:szCs w:val="35"/>
        </w:rPr>
        <w:t>Requirement:</w:t>
      </w:r>
      <w:r w:rsidRPr="0047381B">
        <w:rPr>
          <w:rFonts w:cstheme="minorHAnsi"/>
          <w:sz w:val="32"/>
          <w:szCs w:val="20"/>
        </w:rPr>
        <w:tab/>
      </w:r>
    </w:p>
    <w:p w14:paraId="43A92B76" w14:textId="77777777" w:rsidR="007E0DF0" w:rsidRPr="0047381B" w:rsidRDefault="007E0DF0" w:rsidP="007E0DF0">
      <w:pPr>
        <w:pStyle w:val="ListParagraph"/>
        <w:rPr>
          <w:rFonts w:cstheme="minorHAnsi"/>
          <w:b w:val="0"/>
          <w:bCs/>
          <w:sz w:val="32"/>
          <w:szCs w:val="32"/>
        </w:rPr>
      </w:pPr>
      <w:r w:rsidRPr="0047381B">
        <w:rPr>
          <w:rFonts w:cstheme="minorHAnsi"/>
          <w:b w:val="0"/>
          <w:bCs/>
          <w:sz w:val="32"/>
          <w:szCs w:val="32"/>
        </w:rPr>
        <w:t>System is compliant with Anti-money laundry (AML) and Counter-Terrorism financing (CTF) regulations that are made by State Bank of Pakistan.</w:t>
      </w:r>
    </w:p>
    <w:p w14:paraId="4BF519B2" w14:textId="77777777" w:rsidR="007E0DF0" w:rsidRDefault="007E0DF0" w:rsidP="007E0DF0">
      <w:pPr>
        <w:pStyle w:val="ListParagraph"/>
        <w:rPr>
          <w:rFonts w:cstheme="minorHAnsi"/>
          <w:sz w:val="36"/>
        </w:rPr>
      </w:pPr>
    </w:p>
    <w:p w14:paraId="14E7949D" w14:textId="77777777" w:rsidR="007E0DF0" w:rsidRDefault="007E0DF0" w:rsidP="007E0DF0">
      <w:pPr>
        <w:rPr>
          <w:rFonts w:cstheme="minorHAnsi"/>
          <w:b w:val="0"/>
          <w:bCs/>
          <w:sz w:val="36"/>
        </w:rPr>
      </w:pPr>
      <w:r w:rsidRPr="00B373B4">
        <w:rPr>
          <w:rFonts w:cstheme="minorHAnsi"/>
          <w:bCs/>
          <w:sz w:val="36"/>
        </w:rPr>
        <w:t>Q</w:t>
      </w:r>
      <w:r>
        <w:rPr>
          <w:rFonts w:cstheme="minorHAnsi"/>
          <w:bCs/>
          <w:sz w:val="36"/>
        </w:rPr>
        <w:t xml:space="preserve"> no 3: Convert 5 Functional Requirements into System Requirements.</w:t>
      </w:r>
    </w:p>
    <w:p w14:paraId="133D0170" w14:textId="77777777" w:rsidR="007E0DF0" w:rsidRPr="00605220" w:rsidRDefault="007E0DF0" w:rsidP="007E0DF0">
      <w:pPr>
        <w:rPr>
          <w:rFonts w:cstheme="minorHAnsi"/>
          <w:b w:val="0"/>
          <w:bCs/>
          <w:sz w:val="35"/>
          <w:szCs w:val="35"/>
        </w:rPr>
      </w:pPr>
      <w:r w:rsidRPr="00605220">
        <w:rPr>
          <w:rFonts w:cstheme="minorHAnsi"/>
          <w:bCs/>
          <w:sz w:val="35"/>
          <w:szCs w:val="35"/>
        </w:rPr>
        <w:t>System Requirements:</w:t>
      </w:r>
    </w:p>
    <w:p w14:paraId="266CD438" w14:textId="77777777" w:rsidR="007E0DF0" w:rsidRPr="00605220" w:rsidRDefault="007E0DF0" w:rsidP="007E0DF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b w:val="0"/>
          <w:bCs/>
          <w:sz w:val="34"/>
          <w:szCs w:val="34"/>
        </w:rPr>
      </w:pPr>
      <w:r w:rsidRPr="00605220">
        <w:rPr>
          <w:rFonts w:cstheme="minorHAnsi"/>
          <w:bCs/>
          <w:sz w:val="34"/>
          <w:szCs w:val="34"/>
        </w:rPr>
        <w:t xml:space="preserve">Withdraw Cash: </w:t>
      </w:r>
      <w:r w:rsidRPr="00605220">
        <w:rPr>
          <w:rFonts w:cstheme="minorHAnsi"/>
          <w:bCs/>
          <w:sz w:val="34"/>
          <w:szCs w:val="34"/>
        </w:rPr>
        <w:tab/>
      </w:r>
    </w:p>
    <w:p w14:paraId="38163A77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R1.1:</w:t>
      </w:r>
      <w:r w:rsidRPr="00594E23">
        <w:rPr>
          <w:rFonts w:cstheme="minorHAnsi"/>
          <w:b w:val="0"/>
          <w:sz w:val="32"/>
          <w:szCs w:val="32"/>
        </w:rPr>
        <w:t xml:space="preserve"> System shall provide a user interface allowing customers to input the desired amount for cash withdraw. </w:t>
      </w:r>
    </w:p>
    <w:p w14:paraId="47CDC411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R1.2:</w:t>
      </w:r>
      <w:r w:rsidRPr="00594E23">
        <w:rPr>
          <w:rFonts w:cstheme="minorHAnsi"/>
          <w:b w:val="0"/>
          <w:sz w:val="32"/>
          <w:szCs w:val="32"/>
        </w:rPr>
        <w:t xml:space="preserve"> The system shall communicate with the bank databases to verify the user’s account balance.</w:t>
      </w:r>
    </w:p>
    <w:p w14:paraId="3BE79C0A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6"/>
        </w:rPr>
      </w:pPr>
      <w:r w:rsidRPr="00594E23">
        <w:rPr>
          <w:rFonts w:cstheme="minorHAnsi"/>
          <w:bCs/>
          <w:sz w:val="32"/>
          <w:szCs w:val="32"/>
        </w:rPr>
        <w:t xml:space="preserve"> R1.3:</w:t>
      </w:r>
      <w:r w:rsidRPr="00594E23">
        <w:rPr>
          <w:rFonts w:cstheme="minorHAnsi"/>
          <w:b w:val="0"/>
          <w:sz w:val="32"/>
          <w:szCs w:val="32"/>
        </w:rPr>
        <w:t xml:space="preserve"> System shall generate receipt for the customer indicating the withdraw amount, time and data details.</w:t>
      </w:r>
    </w:p>
    <w:p w14:paraId="3F59F9A2" w14:textId="77777777" w:rsidR="007E0DF0" w:rsidRPr="00605220" w:rsidRDefault="007E0DF0" w:rsidP="007E0DF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34"/>
          <w:szCs w:val="34"/>
        </w:rPr>
      </w:pPr>
      <w:r w:rsidRPr="00605220">
        <w:rPr>
          <w:rFonts w:cstheme="minorHAnsi"/>
          <w:bCs/>
          <w:sz w:val="34"/>
          <w:szCs w:val="34"/>
        </w:rPr>
        <w:t>Check Balance:</w:t>
      </w:r>
    </w:p>
    <w:p w14:paraId="79CA990F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20"/>
        </w:rPr>
      </w:pPr>
      <w:r w:rsidRPr="00594E23">
        <w:rPr>
          <w:rFonts w:cstheme="minorHAnsi"/>
          <w:bCs/>
          <w:sz w:val="36"/>
        </w:rPr>
        <w:lastRenderedPageBreak/>
        <w:t xml:space="preserve"> </w:t>
      </w:r>
      <w:r w:rsidRPr="00594E23">
        <w:rPr>
          <w:rFonts w:cstheme="minorHAnsi"/>
          <w:bCs/>
          <w:sz w:val="32"/>
          <w:szCs w:val="20"/>
        </w:rPr>
        <w:t>R2.1:</w:t>
      </w:r>
      <w:r w:rsidRPr="00594E23">
        <w:rPr>
          <w:rFonts w:cstheme="minorHAnsi"/>
          <w:b w:val="0"/>
          <w:sz w:val="32"/>
          <w:szCs w:val="20"/>
        </w:rPr>
        <w:t xml:space="preserve"> The system shall display the user account balance accurately on screen. </w:t>
      </w:r>
    </w:p>
    <w:p w14:paraId="6C5ED327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20"/>
        </w:rPr>
      </w:pPr>
      <w:r w:rsidRPr="00594E23">
        <w:rPr>
          <w:rFonts w:cstheme="minorHAnsi"/>
          <w:bCs/>
          <w:sz w:val="32"/>
          <w:szCs w:val="20"/>
        </w:rPr>
        <w:t>R2.2:</w:t>
      </w:r>
      <w:r w:rsidRPr="00594E23">
        <w:rPr>
          <w:rFonts w:cstheme="minorHAnsi"/>
          <w:b w:val="0"/>
          <w:sz w:val="32"/>
          <w:szCs w:val="20"/>
        </w:rPr>
        <w:t xml:space="preserve"> The system shall retrieve account information securely from bank’s databases.</w:t>
      </w:r>
    </w:p>
    <w:p w14:paraId="0CD75F01" w14:textId="77777777" w:rsidR="007E0DF0" w:rsidRPr="00605220" w:rsidRDefault="007E0DF0" w:rsidP="007E0DF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34"/>
          <w:szCs w:val="34"/>
        </w:rPr>
      </w:pPr>
      <w:r w:rsidRPr="00605220">
        <w:rPr>
          <w:rFonts w:cstheme="minorHAnsi"/>
          <w:bCs/>
          <w:sz w:val="34"/>
          <w:szCs w:val="34"/>
        </w:rPr>
        <w:t>Cash Deposit:</w:t>
      </w:r>
      <w:r w:rsidRPr="00605220">
        <w:rPr>
          <w:rFonts w:cstheme="minorHAnsi"/>
          <w:sz w:val="34"/>
          <w:szCs w:val="34"/>
        </w:rPr>
        <w:t xml:space="preserve"> </w:t>
      </w:r>
    </w:p>
    <w:p w14:paraId="3D646921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R3.1:</w:t>
      </w:r>
      <w:r w:rsidRPr="00594E23">
        <w:rPr>
          <w:rFonts w:cstheme="minorHAnsi"/>
          <w:b w:val="0"/>
          <w:sz w:val="32"/>
          <w:szCs w:val="32"/>
        </w:rPr>
        <w:t xml:space="preserve"> The system shall accept cash and deposit from customers. </w:t>
      </w:r>
    </w:p>
    <w:p w14:paraId="5021E091" w14:textId="77777777" w:rsidR="007E0DF0" w:rsidRPr="00594E23" w:rsidRDefault="007E0DF0" w:rsidP="007E0DF0">
      <w:pPr>
        <w:ind w:left="720" w:firstLine="720"/>
        <w:rPr>
          <w:rFonts w:cstheme="minorHAnsi"/>
          <w:b w:val="0"/>
          <w:sz w:val="32"/>
          <w:szCs w:val="32"/>
        </w:rPr>
      </w:pPr>
      <w:r w:rsidRPr="00594E23">
        <w:rPr>
          <w:rFonts w:cstheme="minorHAnsi"/>
          <w:bCs/>
          <w:sz w:val="32"/>
          <w:szCs w:val="32"/>
        </w:rPr>
        <w:t>R3.2:</w:t>
      </w:r>
      <w:r w:rsidRPr="00594E23">
        <w:rPr>
          <w:rFonts w:cstheme="minorHAnsi"/>
          <w:b w:val="0"/>
          <w:sz w:val="32"/>
          <w:szCs w:val="32"/>
        </w:rPr>
        <w:t xml:space="preserve"> The system shall generate a deposit receipt for the customer, indicating the deposit amount and transaction details.</w:t>
      </w:r>
    </w:p>
    <w:p w14:paraId="3EB102C0" w14:textId="77777777" w:rsidR="007E0DF0" w:rsidRPr="00605220" w:rsidRDefault="007E0DF0" w:rsidP="007E0DF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34"/>
          <w:szCs w:val="34"/>
        </w:rPr>
      </w:pPr>
      <w:r w:rsidRPr="00605220">
        <w:rPr>
          <w:rFonts w:cstheme="minorHAnsi"/>
          <w:bCs/>
          <w:sz w:val="34"/>
          <w:szCs w:val="34"/>
        </w:rPr>
        <w:t>Funds Transfer:</w:t>
      </w:r>
      <w:r w:rsidRPr="00605220">
        <w:rPr>
          <w:rFonts w:cstheme="minorHAnsi"/>
          <w:sz w:val="34"/>
          <w:szCs w:val="34"/>
        </w:rPr>
        <w:t xml:space="preserve"> </w:t>
      </w:r>
    </w:p>
    <w:p w14:paraId="27C3650E" w14:textId="77777777" w:rsidR="007E0DF0" w:rsidRPr="00605220" w:rsidRDefault="007E0DF0" w:rsidP="007E0DF0">
      <w:pPr>
        <w:ind w:left="720" w:firstLine="720"/>
        <w:rPr>
          <w:rFonts w:cstheme="minorHAnsi"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>R4.1:</w:t>
      </w:r>
      <w:r w:rsidRPr="00605220">
        <w:rPr>
          <w:rFonts w:cstheme="minorHAnsi"/>
          <w:sz w:val="32"/>
          <w:szCs w:val="20"/>
        </w:rPr>
        <w:t xml:space="preserve"> </w:t>
      </w:r>
      <w:r w:rsidRPr="00594E23">
        <w:rPr>
          <w:rFonts w:cstheme="minorHAnsi"/>
          <w:b w:val="0"/>
          <w:bCs/>
          <w:sz w:val="32"/>
          <w:szCs w:val="20"/>
        </w:rPr>
        <w:t>The system shall allow user to input the recipient’s account details and amount to be transferred.</w:t>
      </w:r>
      <w:r w:rsidRPr="00605220">
        <w:rPr>
          <w:rFonts w:cstheme="minorHAnsi"/>
          <w:sz w:val="32"/>
          <w:szCs w:val="20"/>
        </w:rPr>
        <w:t xml:space="preserve"> </w:t>
      </w:r>
    </w:p>
    <w:p w14:paraId="0E0893BE" w14:textId="77777777" w:rsidR="007E0DF0" w:rsidRPr="00605220" w:rsidRDefault="007E0DF0" w:rsidP="007E0DF0">
      <w:pPr>
        <w:ind w:left="720" w:firstLine="720"/>
        <w:rPr>
          <w:rFonts w:cstheme="minorHAnsi"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>R4.2:</w:t>
      </w:r>
      <w:r w:rsidRPr="00605220">
        <w:rPr>
          <w:rFonts w:cstheme="minorHAnsi"/>
          <w:sz w:val="32"/>
          <w:szCs w:val="20"/>
        </w:rPr>
        <w:t xml:space="preserve"> </w:t>
      </w:r>
      <w:r w:rsidRPr="00594E23">
        <w:rPr>
          <w:rFonts w:cstheme="minorHAnsi"/>
          <w:b w:val="0"/>
          <w:bCs/>
          <w:sz w:val="32"/>
          <w:szCs w:val="20"/>
        </w:rPr>
        <w:t>The system shall validate the transaction by verifying the availability of sufficient funds in user’s account.</w:t>
      </w:r>
    </w:p>
    <w:p w14:paraId="7A18A8B3" w14:textId="77777777" w:rsidR="007E0DF0" w:rsidRPr="00605220" w:rsidRDefault="007E0DF0" w:rsidP="007E0DF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  <w:sz w:val="34"/>
          <w:szCs w:val="34"/>
        </w:rPr>
      </w:pPr>
      <w:r w:rsidRPr="00605220">
        <w:rPr>
          <w:rFonts w:cstheme="minorHAnsi"/>
          <w:bCs/>
          <w:sz w:val="34"/>
          <w:szCs w:val="34"/>
        </w:rPr>
        <w:t>PIN change</w:t>
      </w:r>
      <w:r w:rsidRPr="00605220">
        <w:rPr>
          <w:rFonts w:cstheme="minorHAnsi"/>
          <w:sz w:val="34"/>
          <w:szCs w:val="34"/>
        </w:rPr>
        <w:t>:</w:t>
      </w:r>
    </w:p>
    <w:p w14:paraId="1F0CE293" w14:textId="77777777" w:rsidR="007E0DF0" w:rsidRPr="00594E23" w:rsidRDefault="007E0DF0" w:rsidP="007E0DF0">
      <w:pPr>
        <w:ind w:left="720" w:firstLine="720"/>
        <w:rPr>
          <w:rFonts w:cstheme="minorHAnsi"/>
          <w:b w:val="0"/>
          <w:bCs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 xml:space="preserve">R5.1: </w:t>
      </w:r>
      <w:r w:rsidRPr="00594E23">
        <w:rPr>
          <w:rFonts w:cstheme="minorHAnsi"/>
          <w:b w:val="0"/>
          <w:bCs/>
          <w:sz w:val="32"/>
          <w:szCs w:val="20"/>
        </w:rPr>
        <w:t>System shall provide secure user interface for user to input and confirm the new PIN.</w:t>
      </w:r>
    </w:p>
    <w:p w14:paraId="4C5CEB82" w14:textId="77777777" w:rsidR="007E0DF0" w:rsidRPr="00594E23" w:rsidRDefault="007E0DF0" w:rsidP="007E0DF0">
      <w:pPr>
        <w:ind w:left="720" w:firstLine="720"/>
        <w:rPr>
          <w:rFonts w:cstheme="minorHAnsi"/>
          <w:b w:val="0"/>
          <w:bCs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 xml:space="preserve">R5.2: </w:t>
      </w:r>
      <w:r w:rsidRPr="00594E23">
        <w:rPr>
          <w:rFonts w:cstheme="minorHAnsi"/>
          <w:b w:val="0"/>
          <w:bCs/>
          <w:sz w:val="32"/>
          <w:szCs w:val="20"/>
        </w:rPr>
        <w:t>The system shall authenticate the user identify before allowing PIN change process to proceed.</w:t>
      </w:r>
    </w:p>
    <w:p w14:paraId="23C3A65B" w14:textId="77777777" w:rsidR="007E0DF0" w:rsidRPr="00594E23" w:rsidRDefault="007E0DF0" w:rsidP="007E0DF0">
      <w:pPr>
        <w:ind w:left="720" w:firstLine="720"/>
        <w:rPr>
          <w:rFonts w:cstheme="minorHAnsi"/>
          <w:b w:val="0"/>
          <w:bCs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 xml:space="preserve">R5.3: </w:t>
      </w:r>
      <w:r w:rsidRPr="00594E23">
        <w:rPr>
          <w:rFonts w:cstheme="minorHAnsi"/>
          <w:b w:val="0"/>
          <w:bCs/>
          <w:sz w:val="32"/>
          <w:szCs w:val="20"/>
        </w:rPr>
        <w:t>The system shall ask the user to enter current PIN before changing PIN.</w:t>
      </w:r>
    </w:p>
    <w:p w14:paraId="23D1B984" w14:textId="77777777" w:rsidR="007E0DF0" w:rsidRPr="00594E23" w:rsidRDefault="007E0DF0" w:rsidP="007E0DF0">
      <w:pPr>
        <w:ind w:left="720" w:firstLine="720"/>
        <w:rPr>
          <w:rFonts w:cstheme="minorHAnsi"/>
          <w:b w:val="0"/>
          <w:bCs/>
          <w:sz w:val="32"/>
          <w:szCs w:val="20"/>
        </w:rPr>
      </w:pPr>
      <w:r w:rsidRPr="00605220">
        <w:rPr>
          <w:rFonts w:cstheme="minorHAnsi"/>
          <w:bCs/>
          <w:sz w:val="32"/>
          <w:szCs w:val="20"/>
        </w:rPr>
        <w:t xml:space="preserve">R5.4: </w:t>
      </w:r>
      <w:r w:rsidRPr="00594E23">
        <w:rPr>
          <w:rFonts w:cstheme="minorHAnsi"/>
          <w:b w:val="0"/>
          <w:bCs/>
          <w:sz w:val="32"/>
          <w:szCs w:val="20"/>
        </w:rPr>
        <w:t>The system shall update the user’s PIN information in the bank’s databases.</w:t>
      </w:r>
    </w:p>
    <w:p w14:paraId="4B2C432F" w14:textId="77777777" w:rsidR="00FC0CA4" w:rsidRDefault="00FC0CA4" w:rsidP="00DF027C"/>
    <w:p w14:paraId="18730F69" w14:textId="77777777" w:rsidR="00FC0CA4" w:rsidRDefault="00FC0CA4" w:rsidP="00DF027C"/>
    <w:p w14:paraId="1DD8D70D" w14:textId="3B4D9D7B" w:rsidR="00FC0CA4" w:rsidRPr="00594E23" w:rsidRDefault="007E0DF0" w:rsidP="00DF027C">
      <w:pPr>
        <w:rPr>
          <w:sz w:val="36"/>
          <w:szCs w:val="28"/>
        </w:rPr>
      </w:pPr>
      <w:r w:rsidRPr="00594E23">
        <w:rPr>
          <w:sz w:val="36"/>
          <w:szCs w:val="28"/>
        </w:rPr>
        <w:t>Q no 4: Write few metrices for NFR in order to verify Requirements.</w:t>
      </w:r>
    </w:p>
    <w:p w14:paraId="1BA8209A" w14:textId="5C8B7263" w:rsidR="007E0DF0" w:rsidRPr="0047381B" w:rsidRDefault="007E0DF0" w:rsidP="007E0DF0">
      <w:pPr>
        <w:pStyle w:val="ListParagraph"/>
        <w:numPr>
          <w:ilvl w:val="3"/>
          <w:numId w:val="4"/>
        </w:numPr>
        <w:rPr>
          <w:rFonts w:cstheme="minorHAnsi"/>
          <w:b w:val="0"/>
          <w:bCs/>
          <w:sz w:val="32"/>
          <w:szCs w:val="32"/>
        </w:rPr>
      </w:pPr>
      <w:r w:rsidRPr="0047381B">
        <w:rPr>
          <w:rFonts w:cstheme="minorHAnsi"/>
          <w:sz w:val="32"/>
          <w:szCs w:val="32"/>
        </w:rPr>
        <w:t>Performance/speed:</w:t>
      </w:r>
      <w:r w:rsidRPr="0047381B">
        <w:rPr>
          <w:rFonts w:cstheme="minorHAnsi"/>
          <w:b w:val="0"/>
          <w:bCs/>
          <w:sz w:val="32"/>
          <w:szCs w:val="32"/>
        </w:rPr>
        <w:t xml:space="preserve">  Processed transaction/second, Screen Refresh time.</w:t>
      </w:r>
    </w:p>
    <w:p w14:paraId="3E335EF8" w14:textId="73C55F60" w:rsidR="007E0DF0" w:rsidRPr="0047381B" w:rsidRDefault="007E0DF0" w:rsidP="007E0DF0">
      <w:pPr>
        <w:pStyle w:val="ListParagraph"/>
        <w:numPr>
          <w:ilvl w:val="3"/>
          <w:numId w:val="4"/>
        </w:numPr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sz w:val="32"/>
          <w:szCs w:val="32"/>
        </w:rPr>
        <w:t>Ease of use/Usability:</w:t>
      </w:r>
      <w:r w:rsidRPr="0047381B">
        <w:rPr>
          <w:rFonts w:cstheme="minorHAnsi"/>
          <w:b w:val="0"/>
          <w:bCs/>
          <w:sz w:val="32"/>
          <w:szCs w:val="32"/>
        </w:rPr>
        <w:t xml:space="preserve"> Training time, No. of help frames.</w:t>
      </w:r>
    </w:p>
    <w:p w14:paraId="01373161" w14:textId="5248E225" w:rsidR="007E0DF0" w:rsidRPr="0047381B" w:rsidRDefault="007E0DF0" w:rsidP="007E0DF0">
      <w:pPr>
        <w:pStyle w:val="ListParagraph"/>
        <w:numPr>
          <w:ilvl w:val="3"/>
          <w:numId w:val="4"/>
        </w:numPr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sz w:val="32"/>
          <w:szCs w:val="32"/>
        </w:rPr>
        <w:lastRenderedPageBreak/>
        <w:t>Reliability:</w:t>
      </w:r>
      <w:r w:rsidRPr="0047381B">
        <w:rPr>
          <w:rFonts w:cstheme="minorHAnsi"/>
          <w:b w:val="0"/>
          <w:bCs/>
          <w:sz w:val="32"/>
          <w:szCs w:val="32"/>
        </w:rPr>
        <w:t xml:space="preserve"> Mean time to failure, Rate of failure </w:t>
      </w:r>
      <w:r w:rsidR="0047381B" w:rsidRPr="0047381B">
        <w:rPr>
          <w:rFonts w:cstheme="minorHAnsi"/>
          <w:b w:val="0"/>
          <w:bCs/>
          <w:sz w:val="32"/>
          <w:szCs w:val="32"/>
        </w:rPr>
        <w:t>occurrence, Probability of unavailability, Availability.</w:t>
      </w:r>
    </w:p>
    <w:p w14:paraId="33CC3F59" w14:textId="49382460" w:rsidR="0047381B" w:rsidRPr="0047381B" w:rsidRDefault="0047381B" w:rsidP="007E0DF0">
      <w:pPr>
        <w:pStyle w:val="ListParagraph"/>
        <w:numPr>
          <w:ilvl w:val="3"/>
          <w:numId w:val="4"/>
        </w:numPr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sz w:val="32"/>
          <w:szCs w:val="32"/>
        </w:rPr>
        <w:t>Robustness</w:t>
      </w:r>
      <w:r w:rsidRPr="0047381B">
        <w:rPr>
          <w:rFonts w:cstheme="minorHAnsi"/>
          <w:b w:val="0"/>
          <w:bCs/>
          <w:sz w:val="32"/>
          <w:szCs w:val="32"/>
        </w:rPr>
        <w:t>: Time to start after failure, percentage of events causing failure, probability of data corruption in failure.</w:t>
      </w:r>
    </w:p>
    <w:p w14:paraId="2F9C4F95" w14:textId="754261B8" w:rsidR="0047381B" w:rsidRPr="0047381B" w:rsidRDefault="0047381B" w:rsidP="0047381B">
      <w:pPr>
        <w:pStyle w:val="ListParagraph"/>
        <w:numPr>
          <w:ilvl w:val="3"/>
          <w:numId w:val="4"/>
        </w:numPr>
        <w:rPr>
          <w:rFonts w:cstheme="minorHAnsi"/>
          <w:b w:val="0"/>
          <w:bCs/>
          <w:sz w:val="32"/>
          <w:szCs w:val="32"/>
        </w:rPr>
      </w:pPr>
      <w:r w:rsidRPr="00594E23">
        <w:rPr>
          <w:rFonts w:cstheme="minorHAnsi"/>
          <w:sz w:val="32"/>
          <w:szCs w:val="32"/>
        </w:rPr>
        <w:t>Probability:</w:t>
      </w:r>
      <w:r w:rsidRPr="0047381B">
        <w:rPr>
          <w:rFonts w:cstheme="minorHAnsi"/>
          <w:b w:val="0"/>
          <w:bCs/>
          <w:sz w:val="32"/>
          <w:szCs w:val="32"/>
        </w:rPr>
        <w:t xml:space="preserve"> % of target dependent statements, no. of target systems.</w:t>
      </w:r>
    </w:p>
    <w:p w14:paraId="0B349122" w14:textId="77777777" w:rsidR="00FC0CA4" w:rsidRDefault="00FC0CA4" w:rsidP="00DF027C"/>
    <w:p w14:paraId="60A4DCD7" w14:textId="618682F0" w:rsidR="00FC0CA4" w:rsidRPr="00C52B5C" w:rsidRDefault="00C52B5C" w:rsidP="00DF027C">
      <w:pPr>
        <w:rPr>
          <w:sz w:val="36"/>
          <w:szCs w:val="28"/>
        </w:rPr>
      </w:pPr>
      <w:r w:rsidRPr="00C52B5C">
        <w:rPr>
          <w:sz w:val="36"/>
          <w:szCs w:val="28"/>
        </w:rPr>
        <w:t>Q no 5: Express 3 functional requirements into structural natural language.</w:t>
      </w:r>
    </w:p>
    <w:tbl>
      <w:tblPr>
        <w:tblStyle w:val="TableGrid"/>
        <w:tblW w:w="10386" w:type="dxa"/>
        <w:tblLook w:val="04A0" w:firstRow="1" w:lastRow="0" w:firstColumn="1" w:lastColumn="0" w:noHBand="0" w:noVBand="1"/>
      </w:tblPr>
      <w:tblGrid>
        <w:gridCol w:w="2576"/>
        <w:gridCol w:w="7810"/>
      </w:tblGrid>
      <w:tr w:rsidR="00C52B5C" w14:paraId="5176BBDE" w14:textId="77777777" w:rsidTr="00C52B5C">
        <w:trPr>
          <w:trHeight w:val="449"/>
        </w:trPr>
        <w:tc>
          <w:tcPr>
            <w:tcW w:w="2576" w:type="dxa"/>
          </w:tcPr>
          <w:p w14:paraId="51703FFC" w14:textId="1FC1DEC1" w:rsidR="00C52B5C" w:rsidRPr="00C52B5C" w:rsidRDefault="00C52B5C" w:rsidP="00DF027C">
            <w:r w:rsidRPr="00C52B5C">
              <w:t>Aspects</w:t>
            </w:r>
          </w:p>
        </w:tc>
        <w:tc>
          <w:tcPr>
            <w:tcW w:w="7810" w:type="dxa"/>
          </w:tcPr>
          <w:p w14:paraId="5A538734" w14:textId="49E6C933" w:rsidR="00C52B5C" w:rsidRDefault="00C52B5C" w:rsidP="00DF027C">
            <w:r>
              <w:t>Description</w:t>
            </w:r>
          </w:p>
        </w:tc>
      </w:tr>
      <w:tr w:rsidR="00C52B5C" w14:paraId="58348319" w14:textId="77777777" w:rsidTr="00C52B5C">
        <w:trPr>
          <w:trHeight w:val="449"/>
        </w:trPr>
        <w:tc>
          <w:tcPr>
            <w:tcW w:w="2576" w:type="dxa"/>
          </w:tcPr>
          <w:p w14:paraId="531215A7" w14:textId="36F51C7F" w:rsidR="00C52B5C" w:rsidRDefault="00C52B5C" w:rsidP="00DF027C">
            <w:r>
              <w:t>Req ID</w:t>
            </w:r>
          </w:p>
        </w:tc>
        <w:tc>
          <w:tcPr>
            <w:tcW w:w="7810" w:type="dxa"/>
          </w:tcPr>
          <w:p w14:paraId="77D597FB" w14:textId="30B96817" w:rsidR="00C52B5C" w:rsidRDefault="00C52B5C" w:rsidP="00DF027C">
            <w:r>
              <w:t>R1</w:t>
            </w:r>
          </w:p>
        </w:tc>
      </w:tr>
      <w:tr w:rsidR="00C52B5C" w14:paraId="1F078E76" w14:textId="77777777" w:rsidTr="00C52B5C">
        <w:trPr>
          <w:trHeight w:val="449"/>
        </w:trPr>
        <w:tc>
          <w:tcPr>
            <w:tcW w:w="2576" w:type="dxa"/>
          </w:tcPr>
          <w:p w14:paraId="71964D4A" w14:textId="46CFFFED" w:rsidR="00C52B5C" w:rsidRDefault="00C52B5C" w:rsidP="00DF027C">
            <w:r>
              <w:t>Req Name</w:t>
            </w:r>
          </w:p>
        </w:tc>
        <w:tc>
          <w:tcPr>
            <w:tcW w:w="7810" w:type="dxa"/>
          </w:tcPr>
          <w:p w14:paraId="2E200FB6" w14:textId="49FE4E8B" w:rsidR="00C52B5C" w:rsidRDefault="00C52B5C" w:rsidP="00DF027C">
            <w:r>
              <w:t>Cash withdrawal</w:t>
            </w:r>
          </w:p>
        </w:tc>
      </w:tr>
      <w:tr w:rsidR="00C52B5C" w14:paraId="322EB64C" w14:textId="77777777" w:rsidTr="00C52B5C">
        <w:trPr>
          <w:trHeight w:val="449"/>
        </w:trPr>
        <w:tc>
          <w:tcPr>
            <w:tcW w:w="2576" w:type="dxa"/>
          </w:tcPr>
          <w:p w14:paraId="7FF11A6F" w14:textId="53027489" w:rsidR="00C52B5C" w:rsidRDefault="00C52B5C" w:rsidP="00DF027C">
            <w:r>
              <w:t xml:space="preserve">Priority </w:t>
            </w:r>
          </w:p>
        </w:tc>
        <w:tc>
          <w:tcPr>
            <w:tcW w:w="7810" w:type="dxa"/>
          </w:tcPr>
          <w:p w14:paraId="5F8FFECC" w14:textId="7A383FCC" w:rsidR="00C52B5C" w:rsidRDefault="00C52B5C" w:rsidP="00DF027C">
            <w:r>
              <w:t>High</w:t>
            </w:r>
          </w:p>
        </w:tc>
      </w:tr>
      <w:tr w:rsidR="00C52B5C" w14:paraId="1AAFB91C" w14:textId="77777777" w:rsidTr="00C52B5C">
        <w:trPr>
          <w:trHeight w:val="449"/>
        </w:trPr>
        <w:tc>
          <w:tcPr>
            <w:tcW w:w="2576" w:type="dxa"/>
          </w:tcPr>
          <w:p w14:paraId="45144173" w14:textId="0A0B4341" w:rsidR="00C52B5C" w:rsidRDefault="00C52B5C" w:rsidP="00DF027C">
            <w:r>
              <w:t>Source</w:t>
            </w:r>
          </w:p>
        </w:tc>
        <w:tc>
          <w:tcPr>
            <w:tcW w:w="7810" w:type="dxa"/>
          </w:tcPr>
          <w:p w14:paraId="351FA954" w14:textId="19D238E8" w:rsidR="00C52B5C" w:rsidRDefault="00C52B5C" w:rsidP="00DF027C">
            <w:r>
              <w:t xml:space="preserve">User </w:t>
            </w:r>
          </w:p>
        </w:tc>
      </w:tr>
      <w:tr w:rsidR="00C52B5C" w14:paraId="7CEA61EE" w14:textId="77777777" w:rsidTr="00C52B5C">
        <w:trPr>
          <w:trHeight w:val="872"/>
        </w:trPr>
        <w:tc>
          <w:tcPr>
            <w:tcW w:w="2576" w:type="dxa"/>
          </w:tcPr>
          <w:p w14:paraId="625D267C" w14:textId="6BFF8DD8" w:rsidR="00C52B5C" w:rsidRDefault="00C52B5C" w:rsidP="00DF027C">
            <w:r>
              <w:t>Description</w:t>
            </w:r>
          </w:p>
        </w:tc>
        <w:tc>
          <w:tcPr>
            <w:tcW w:w="7810" w:type="dxa"/>
          </w:tcPr>
          <w:p w14:paraId="2A9A4F8B" w14:textId="12A3D2CC" w:rsidR="00C52B5C" w:rsidRDefault="00C52B5C" w:rsidP="00DF027C">
            <w:r>
              <w:t>The system shall allow user to withdraw the cash from their account after specifying the amount.</w:t>
            </w:r>
          </w:p>
        </w:tc>
      </w:tr>
      <w:tr w:rsidR="00C52B5C" w14:paraId="3F1693A5" w14:textId="77777777" w:rsidTr="00C52B5C">
        <w:trPr>
          <w:trHeight w:val="449"/>
        </w:trPr>
        <w:tc>
          <w:tcPr>
            <w:tcW w:w="2576" w:type="dxa"/>
          </w:tcPr>
          <w:p w14:paraId="46BBF0E1" w14:textId="64B9CED7" w:rsidR="00C52B5C" w:rsidRDefault="00C52B5C" w:rsidP="00DF027C">
            <w:r>
              <w:t>Input</w:t>
            </w:r>
          </w:p>
        </w:tc>
        <w:tc>
          <w:tcPr>
            <w:tcW w:w="7810" w:type="dxa"/>
          </w:tcPr>
          <w:p w14:paraId="3314C6AC" w14:textId="121A6DA8" w:rsidR="00C52B5C" w:rsidRDefault="00C52B5C" w:rsidP="00DF027C">
            <w:r>
              <w:t>Enter valid card and valid PIN.</w:t>
            </w:r>
          </w:p>
        </w:tc>
      </w:tr>
      <w:tr w:rsidR="00C52B5C" w14:paraId="4D62199E" w14:textId="77777777" w:rsidTr="00C52B5C">
        <w:trPr>
          <w:trHeight w:val="513"/>
        </w:trPr>
        <w:tc>
          <w:tcPr>
            <w:tcW w:w="2576" w:type="dxa"/>
          </w:tcPr>
          <w:p w14:paraId="602AEEA4" w14:textId="634D7B80" w:rsidR="00C52B5C" w:rsidRDefault="00C52B5C" w:rsidP="00DF027C">
            <w:r>
              <w:t xml:space="preserve">Output </w:t>
            </w:r>
          </w:p>
        </w:tc>
        <w:tc>
          <w:tcPr>
            <w:tcW w:w="7810" w:type="dxa"/>
          </w:tcPr>
          <w:p w14:paraId="6A11F147" w14:textId="141001F1" w:rsidR="00C52B5C" w:rsidRDefault="00C52B5C" w:rsidP="00DF027C">
            <w:r>
              <w:t>Amount transaction</w:t>
            </w:r>
          </w:p>
        </w:tc>
      </w:tr>
      <w:tr w:rsidR="00C52B5C" w14:paraId="47F177E6" w14:textId="77777777" w:rsidTr="00C52B5C">
        <w:trPr>
          <w:trHeight w:val="513"/>
        </w:trPr>
        <w:tc>
          <w:tcPr>
            <w:tcW w:w="2576" w:type="dxa"/>
          </w:tcPr>
          <w:p w14:paraId="219B08A2" w14:textId="0B288EA8" w:rsidR="00C52B5C" w:rsidRDefault="00C52B5C" w:rsidP="00DF027C">
            <w:r>
              <w:t>Pre-condition</w:t>
            </w:r>
          </w:p>
        </w:tc>
        <w:tc>
          <w:tcPr>
            <w:tcW w:w="7810" w:type="dxa"/>
          </w:tcPr>
          <w:p w14:paraId="53A6FAD4" w14:textId="2768D67C" w:rsidR="00C52B5C" w:rsidRDefault="00C52B5C" w:rsidP="00DF027C">
            <w:r>
              <w:t>ATM must be powered ON and connected to Banking network.</w:t>
            </w:r>
          </w:p>
        </w:tc>
      </w:tr>
      <w:tr w:rsidR="00C52B5C" w14:paraId="1455CB0D" w14:textId="77777777" w:rsidTr="00C52B5C">
        <w:trPr>
          <w:trHeight w:val="513"/>
        </w:trPr>
        <w:tc>
          <w:tcPr>
            <w:tcW w:w="2576" w:type="dxa"/>
          </w:tcPr>
          <w:p w14:paraId="24DE17D0" w14:textId="654DC7DD" w:rsidR="00C52B5C" w:rsidRDefault="00C52B5C" w:rsidP="00DF027C">
            <w:r>
              <w:t>Post-condition</w:t>
            </w:r>
          </w:p>
        </w:tc>
        <w:tc>
          <w:tcPr>
            <w:tcW w:w="7810" w:type="dxa"/>
          </w:tcPr>
          <w:p w14:paraId="77445AA1" w14:textId="7E60CF9D" w:rsidR="00C52B5C" w:rsidRDefault="00C52B5C" w:rsidP="00DF027C">
            <w:r>
              <w:t>User receive cash and transaction is recorded in system log.</w:t>
            </w:r>
          </w:p>
        </w:tc>
      </w:tr>
    </w:tbl>
    <w:p w14:paraId="1A65B1B5" w14:textId="77777777" w:rsidR="00C52B5C" w:rsidRDefault="00C52B5C" w:rsidP="00DF027C"/>
    <w:p w14:paraId="0543158E" w14:textId="19EFFFA7" w:rsidR="00FC0CA4" w:rsidRDefault="00FC0CA4" w:rsidP="00DF027C">
      <w:pPr>
        <w:rPr>
          <w:sz w:val="36"/>
          <w:szCs w:val="28"/>
        </w:rPr>
      </w:pP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2581"/>
        <w:gridCol w:w="7829"/>
      </w:tblGrid>
      <w:tr w:rsidR="00C52B5C" w14:paraId="443B3207" w14:textId="77777777" w:rsidTr="00C52B5C">
        <w:trPr>
          <w:trHeight w:val="509"/>
        </w:trPr>
        <w:tc>
          <w:tcPr>
            <w:tcW w:w="2581" w:type="dxa"/>
          </w:tcPr>
          <w:p w14:paraId="0B64452C" w14:textId="77777777" w:rsidR="00C52B5C" w:rsidRPr="00C52B5C" w:rsidRDefault="00C52B5C" w:rsidP="009C4CAC">
            <w:r w:rsidRPr="00C52B5C">
              <w:t>Aspects</w:t>
            </w:r>
          </w:p>
        </w:tc>
        <w:tc>
          <w:tcPr>
            <w:tcW w:w="7829" w:type="dxa"/>
          </w:tcPr>
          <w:p w14:paraId="20BE6BD3" w14:textId="77777777" w:rsidR="00C52B5C" w:rsidRDefault="00C52B5C" w:rsidP="009C4CAC">
            <w:r>
              <w:t>Description</w:t>
            </w:r>
          </w:p>
        </w:tc>
      </w:tr>
      <w:tr w:rsidR="00C52B5C" w14:paraId="1B7DBBAE" w14:textId="77777777" w:rsidTr="00C52B5C">
        <w:trPr>
          <w:trHeight w:val="509"/>
        </w:trPr>
        <w:tc>
          <w:tcPr>
            <w:tcW w:w="2581" w:type="dxa"/>
          </w:tcPr>
          <w:p w14:paraId="2DFB0F1C" w14:textId="77777777" w:rsidR="00C52B5C" w:rsidRDefault="00C52B5C" w:rsidP="009C4CAC">
            <w:r>
              <w:t>Req ID</w:t>
            </w:r>
          </w:p>
        </w:tc>
        <w:tc>
          <w:tcPr>
            <w:tcW w:w="7829" w:type="dxa"/>
          </w:tcPr>
          <w:p w14:paraId="137F737A" w14:textId="5318AEA3" w:rsidR="00C52B5C" w:rsidRDefault="00C52B5C" w:rsidP="009C4CAC">
            <w:r>
              <w:t>R2</w:t>
            </w:r>
          </w:p>
        </w:tc>
      </w:tr>
      <w:tr w:rsidR="00C52B5C" w14:paraId="04A3A653" w14:textId="77777777" w:rsidTr="00C52B5C">
        <w:trPr>
          <w:trHeight w:val="509"/>
        </w:trPr>
        <w:tc>
          <w:tcPr>
            <w:tcW w:w="2581" w:type="dxa"/>
          </w:tcPr>
          <w:p w14:paraId="4195CA11" w14:textId="77777777" w:rsidR="00C52B5C" w:rsidRDefault="00C52B5C" w:rsidP="009C4CAC">
            <w:r>
              <w:t>Req Name</w:t>
            </w:r>
          </w:p>
        </w:tc>
        <w:tc>
          <w:tcPr>
            <w:tcW w:w="7829" w:type="dxa"/>
          </w:tcPr>
          <w:p w14:paraId="2A75CF6F" w14:textId="5FF8E974" w:rsidR="00C52B5C" w:rsidRDefault="00C52B5C" w:rsidP="009C4CAC">
            <w:r>
              <w:t>Balance check</w:t>
            </w:r>
          </w:p>
        </w:tc>
      </w:tr>
      <w:tr w:rsidR="00C52B5C" w14:paraId="20A97F7F" w14:textId="77777777" w:rsidTr="00C52B5C">
        <w:trPr>
          <w:trHeight w:val="509"/>
        </w:trPr>
        <w:tc>
          <w:tcPr>
            <w:tcW w:w="2581" w:type="dxa"/>
          </w:tcPr>
          <w:p w14:paraId="15307F31" w14:textId="77777777" w:rsidR="00C52B5C" w:rsidRDefault="00C52B5C" w:rsidP="009C4CAC">
            <w:r>
              <w:t xml:space="preserve">Priority </w:t>
            </w:r>
          </w:p>
        </w:tc>
        <w:tc>
          <w:tcPr>
            <w:tcW w:w="7829" w:type="dxa"/>
          </w:tcPr>
          <w:p w14:paraId="008C47C2" w14:textId="77777777" w:rsidR="00C52B5C" w:rsidRDefault="00C52B5C" w:rsidP="009C4CAC">
            <w:r>
              <w:t>High</w:t>
            </w:r>
          </w:p>
        </w:tc>
      </w:tr>
      <w:tr w:rsidR="00C52B5C" w14:paraId="5D1BED45" w14:textId="77777777" w:rsidTr="00C52B5C">
        <w:trPr>
          <w:trHeight w:val="509"/>
        </w:trPr>
        <w:tc>
          <w:tcPr>
            <w:tcW w:w="2581" w:type="dxa"/>
          </w:tcPr>
          <w:p w14:paraId="218CF073" w14:textId="77777777" w:rsidR="00C52B5C" w:rsidRDefault="00C52B5C" w:rsidP="009C4CAC">
            <w:r>
              <w:t>Source</w:t>
            </w:r>
          </w:p>
        </w:tc>
        <w:tc>
          <w:tcPr>
            <w:tcW w:w="7829" w:type="dxa"/>
          </w:tcPr>
          <w:p w14:paraId="36F12B6E" w14:textId="77777777" w:rsidR="00C52B5C" w:rsidRDefault="00C52B5C" w:rsidP="009C4CAC">
            <w:r>
              <w:t xml:space="preserve">User </w:t>
            </w:r>
          </w:p>
        </w:tc>
      </w:tr>
      <w:tr w:rsidR="00C52B5C" w14:paraId="0B9DE42D" w14:textId="77777777" w:rsidTr="00C52B5C">
        <w:trPr>
          <w:trHeight w:val="474"/>
        </w:trPr>
        <w:tc>
          <w:tcPr>
            <w:tcW w:w="2581" w:type="dxa"/>
          </w:tcPr>
          <w:p w14:paraId="136A4B2F" w14:textId="77777777" w:rsidR="00C52B5C" w:rsidRDefault="00C52B5C" w:rsidP="009C4CAC">
            <w:r>
              <w:t>Description</w:t>
            </w:r>
          </w:p>
        </w:tc>
        <w:tc>
          <w:tcPr>
            <w:tcW w:w="7829" w:type="dxa"/>
          </w:tcPr>
          <w:p w14:paraId="6FD2F8C1" w14:textId="28ECAD6C" w:rsidR="00C52B5C" w:rsidRDefault="00C52B5C" w:rsidP="009C4CAC">
            <w:r>
              <w:t>The system shall allow user to check the account balance.</w:t>
            </w:r>
          </w:p>
        </w:tc>
      </w:tr>
      <w:tr w:rsidR="00C52B5C" w14:paraId="341005FA" w14:textId="77777777" w:rsidTr="00C52B5C">
        <w:trPr>
          <w:trHeight w:val="509"/>
        </w:trPr>
        <w:tc>
          <w:tcPr>
            <w:tcW w:w="2581" w:type="dxa"/>
          </w:tcPr>
          <w:p w14:paraId="434740BA" w14:textId="77777777" w:rsidR="00C52B5C" w:rsidRDefault="00C52B5C" w:rsidP="009C4CAC">
            <w:r>
              <w:lastRenderedPageBreak/>
              <w:t>Input</w:t>
            </w:r>
          </w:p>
        </w:tc>
        <w:tc>
          <w:tcPr>
            <w:tcW w:w="7829" w:type="dxa"/>
          </w:tcPr>
          <w:p w14:paraId="1F8B0A1F" w14:textId="24728400" w:rsidR="00C52B5C" w:rsidRDefault="00C52B5C" w:rsidP="009C4CAC">
            <w:r>
              <w:t>Enter command of check balance.</w:t>
            </w:r>
          </w:p>
        </w:tc>
      </w:tr>
      <w:tr w:rsidR="00C52B5C" w14:paraId="4ADEC7B5" w14:textId="77777777" w:rsidTr="00C52B5C">
        <w:trPr>
          <w:trHeight w:val="581"/>
        </w:trPr>
        <w:tc>
          <w:tcPr>
            <w:tcW w:w="2581" w:type="dxa"/>
          </w:tcPr>
          <w:p w14:paraId="65C222EE" w14:textId="77777777" w:rsidR="00C52B5C" w:rsidRDefault="00C52B5C" w:rsidP="009C4CAC">
            <w:r>
              <w:t xml:space="preserve">Output </w:t>
            </w:r>
          </w:p>
        </w:tc>
        <w:tc>
          <w:tcPr>
            <w:tcW w:w="7829" w:type="dxa"/>
          </w:tcPr>
          <w:p w14:paraId="63C2FFDE" w14:textId="58468AC9" w:rsidR="00C52B5C" w:rsidRDefault="00C52B5C" w:rsidP="009C4CAC">
            <w:r>
              <w:t>Statement of balance.</w:t>
            </w:r>
          </w:p>
        </w:tc>
      </w:tr>
    </w:tbl>
    <w:p w14:paraId="4B3C6680" w14:textId="77777777" w:rsidR="00C52B5C" w:rsidRDefault="00C52B5C" w:rsidP="00DF027C">
      <w:pPr>
        <w:rPr>
          <w:sz w:val="36"/>
          <w:szCs w:val="28"/>
        </w:rPr>
      </w:pPr>
    </w:p>
    <w:p w14:paraId="36A3D5D1" w14:textId="77777777" w:rsidR="00C52B5C" w:rsidRDefault="00C52B5C" w:rsidP="00DF027C">
      <w:pPr>
        <w:rPr>
          <w:sz w:val="36"/>
          <w:szCs w:val="28"/>
        </w:rPr>
      </w:pP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2497"/>
        <w:gridCol w:w="7575"/>
      </w:tblGrid>
      <w:tr w:rsidR="00C52B5C" w14:paraId="302FB463" w14:textId="77777777" w:rsidTr="00C52B5C">
        <w:trPr>
          <w:trHeight w:val="504"/>
        </w:trPr>
        <w:tc>
          <w:tcPr>
            <w:tcW w:w="2497" w:type="dxa"/>
          </w:tcPr>
          <w:p w14:paraId="03D0558C" w14:textId="77777777" w:rsidR="00C52B5C" w:rsidRPr="00C52B5C" w:rsidRDefault="00C52B5C" w:rsidP="009C4CAC">
            <w:r w:rsidRPr="00C52B5C">
              <w:t>Aspects</w:t>
            </w:r>
          </w:p>
        </w:tc>
        <w:tc>
          <w:tcPr>
            <w:tcW w:w="7575" w:type="dxa"/>
          </w:tcPr>
          <w:p w14:paraId="6A6E9AA6" w14:textId="77777777" w:rsidR="00C52B5C" w:rsidRDefault="00C52B5C" w:rsidP="009C4CAC">
            <w:r>
              <w:t>Description</w:t>
            </w:r>
          </w:p>
        </w:tc>
      </w:tr>
      <w:tr w:rsidR="00C52B5C" w14:paraId="0EE1F6A1" w14:textId="77777777" w:rsidTr="00C52B5C">
        <w:trPr>
          <w:trHeight w:val="554"/>
        </w:trPr>
        <w:tc>
          <w:tcPr>
            <w:tcW w:w="2497" w:type="dxa"/>
          </w:tcPr>
          <w:p w14:paraId="31280AE3" w14:textId="77777777" w:rsidR="00C52B5C" w:rsidRDefault="00C52B5C" w:rsidP="009C4CAC">
            <w:r>
              <w:t>Req ID</w:t>
            </w:r>
          </w:p>
        </w:tc>
        <w:tc>
          <w:tcPr>
            <w:tcW w:w="7575" w:type="dxa"/>
          </w:tcPr>
          <w:p w14:paraId="683686E5" w14:textId="1C3C99C4" w:rsidR="00C52B5C" w:rsidRDefault="00C52B5C" w:rsidP="009C4CAC">
            <w:r>
              <w:t>R3</w:t>
            </w:r>
          </w:p>
        </w:tc>
      </w:tr>
      <w:tr w:rsidR="00C52B5C" w14:paraId="6A7C78D9" w14:textId="77777777" w:rsidTr="00C52B5C">
        <w:trPr>
          <w:trHeight w:val="548"/>
        </w:trPr>
        <w:tc>
          <w:tcPr>
            <w:tcW w:w="2497" w:type="dxa"/>
          </w:tcPr>
          <w:p w14:paraId="0DBF467F" w14:textId="77777777" w:rsidR="00C52B5C" w:rsidRDefault="00C52B5C" w:rsidP="009C4CAC">
            <w:r>
              <w:t>Req Name</w:t>
            </w:r>
          </w:p>
        </w:tc>
        <w:tc>
          <w:tcPr>
            <w:tcW w:w="7575" w:type="dxa"/>
          </w:tcPr>
          <w:p w14:paraId="7E003EF7" w14:textId="039EDF3B" w:rsidR="00C52B5C" w:rsidRDefault="00C52B5C" w:rsidP="009C4CAC">
            <w:r>
              <w:t>PIN change</w:t>
            </w:r>
          </w:p>
        </w:tc>
      </w:tr>
      <w:tr w:rsidR="00C52B5C" w14:paraId="18AAA0EE" w14:textId="77777777" w:rsidTr="00C52B5C">
        <w:trPr>
          <w:trHeight w:val="428"/>
        </w:trPr>
        <w:tc>
          <w:tcPr>
            <w:tcW w:w="2497" w:type="dxa"/>
          </w:tcPr>
          <w:p w14:paraId="4435050F" w14:textId="77777777" w:rsidR="00C52B5C" w:rsidRDefault="00C52B5C" w:rsidP="009C4CAC">
            <w:r>
              <w:t xml:space="preserve">Priority </w:t>
            </w:r>
          </w:p>
        </w:tc>
        <w:tc>
          <w:tcPr>
            <w:tcW w:w="7575" w:type="dxa"/>
          </w:tcPr>
          <w:p w14:paraId="410FDD53" w14:textId="70A880F2" w:rsidR="00C52B5C" w:rsidRDefault="00C52B5C" w:rsidP="009C4CAC">
            <w:r>
              <w:t xml:space="preserve">Low </w:t>
            </w:r>
          </w:p>
        </w:tc>
      </w:tr>
      <w:tr w:rsidR="00C52B5C" w14:paraId="0924D048" w14:textId="77777777" w:rsidTr="00C52B5C">
        <w:trPr>
          <w:trHeight w:val="548"/>
        </w:trPr>
        <w:tc>
          <w:tcPr>
            <w:tcW w:w="2497" w:type="dxa"/>
          </w:tcPr>
          <w:p w14:paraId="64EC93E4" w14:textId="77777777" w:rsidR="00C52B5C" w:rsidRDefault="00C52B5C" w:rsidP="009C4CAC">
            <w:r>
              <w:t>Source</w:t>
            </w:r>
          </w:p>
        </w:tc>
        <w:tc>
          <w:tcPr>
            <w:tcW w:w="7575" w:type="dxa"/>
          </w:tcPr>
          <w:p w14:paraId="62F26BF7" w14:textId="77777777" w:rsidR="00C52B5C" w:rsidRDefault="00C52B5C" w:rsidP="009C4CAC">
            <w:r>
              <w:t xml:space="preserve">User </w:t>
            </w:r>
          </w:p>
        </w:tc>
      </w:tr>
      <w:tr w:rsidR="00C52B5C" w14:paraId="5EF35FC7" w14:textId="77777777" w:rsidTr="00C52B5C">
        <w:trPr>
          <w:trHeight w:val="570"/>
        </w:trPr>
        <w:tc>
          <w:tcPr>
            <w:tcW w:w="2497" w:type="dxa"/>
          </w:tcPr>
          <w:p w14:paraId="6456FCB2" w14:textId="77777777" w:rsidR="00C52B5C" w:rsidRDefault="00C52B5C" w:rsidP="009C4CAC">
            <w:r>
              <w:t>Description</w:t>
            </w:r>
          </w:p>
        </w:tc>
        <w:tc>
          <w:tcPr>
            <w:tcW w:w="7575" w:type="dxa"/>
          </w:tcPr>
          <w:p w14:paraId="78292EBF" w14:textId="71E230E3" w:rsidR="00C52B5C" w:rsidRDefault="00C52B5C" w:rsidP="009C4CAC">
            <w:r>
              <w:t xml:space="preserve">The system shall allow user to change the PIN. </w:t>
            </w:r>
          </w:p>
        </w:tc>
      </w:tr>
      <w:tr w:rsidR="00C52B5C" w14:paraId="1A11E505" w14:textId="77777777" w:rsidTr="00C52B5C">
        <w:trPr>
          <w:trHeight w:val="520"/>
        </w:trPr>
        <w:tc>
          <w:tcPr>
            <w:tcW w:w="2497" w:type="dxa"/>
          </w:tcPr>
          <w:p w14:paraId="39AE4204" w14:textId="77777777" w:rsidR="00C52B5C" w:rsidRDefault="00C52B5C" w:rsidP="009C4CAC">
            <w:r>
              <w:t>Input</w:t>
            </w:r>
          </w:p>
        </w:tc>
        <w:tc>
          <w:tcPr>
            <w:tcW w:w="7575" w:type="dxa"/>
          </w:tcPr>
          <w:p w14:paraId="6D275C6E" w14:textId="28A767EC" w:rsidR="00C52B5C" w:rsidRDefault="00C52B5C" w:rsidP="009C4CAC">
            <w:r>
              <w:t>Enter your previous PIN and command for PIN change.</w:t>
            </w:r>
          </w:p>
        </w:tc>
      </w:tr>
      <w:tr w:rsidR="00C52B5C" w14:paraId="0C46D5CC" w14:textId="77777777" w:rsidTr="00C52B5C">
        <w:trPr>
          <w:trHeight w:val="879"/>
        </w:trPr>
        <w:tc>
          <w:tcPr>
            <w:tcW w:w="2497" w:type="dxa"/>
          </w:tcPr>
          <w:p w14:paraId="3B8BAA70" w14:textId="77777777" w:rsidR="00C52B5C" w:rsidRDefault="00C52B5C" w:rsidP="009C4CAC">
            <w:r>
              <w:t xml:space="preserve">Output </w:t>
            </w:r>
          </w:p>
        </w:tc>
        <w:tc>
          <w:tcPr>
            <w:tcW w:w="7575" w:type="dxa"/>
          </w:tcPr>
          <w:p w14:paraId="7816584F" w14:textId="5EA8FDC2" w:rsidR="00C52B5C" w:rsidRDefault="00C52B5C" w:rsidP="009C4CAC">
            <w:r>
              <w:t>PIN change/New PIN.</w:t>
            </w:r>
          </w:p>
        </w:tc>
      </w:tr>
    </w:tbl>
    <w:p w14:paraId="50AC79FA" w14:textId="77777777" w:rsidR="00C52B5C" w:rsidRDefault="00C52B5C" w:rsidP="00DF027C">
      <w:pPr>
        <w:rPr>
          <w:sz w:val="36"/>
          <w:szCs w:val="28"/>
        </w:rPr>
      </w:pPr>
    </w:p>
    <w:p w14:paraId="0ABC5723" w14:textId="77777777" w:rsidR="00C52B5C" w:rsidRDefault="00C52B5C" w:rsidP="00DF027C">
      <w:pPr>
        <w:rPr>
          <w:sz w:val="36"/>
          <w:szCs w:val="28"/>
        </w:rPr>
      </w:pPr>
    </w:p>
    <w:p w14:paraId="7CC02C8F" w14:textId="77777777" w:rsidR="00C52B5C" w:rsidRPr="00420863" w:rsidRDefault="00C52B5C" w:rsidP="00DF027C">
      <w:pPr>
        <w:rPr>
          <w:sz w:val="36"/>
          <w:szCs w:val="28"/>
        </w:rPr>
      </w:pPr>
    </w:p>
    <w:p w14:paraId="559730BB" w14:textId="7B21F8BA" w:rsidR="00420863" w:rsidRPr="00420863" w:rsidRDefault="00594E23" w:rsidP="00DF027C">
      <w:pPr>
        <w:rPr>
          <w:sz w:val="36"/>
          <w:szCs w:val="28"/>
        </w:rPr>
      </w:pPr>
      <w:r w:rsidRPr="00420863">
        <w:rPr>
          <w:sz w:val="36"/>
          <w:szCs w:val="28"/>
        </w:rPr>
        <w:t>Q no 6: Develop a Tabular Specification for one functional requirement</w:t>
      </w:r>
      <w:r w:rsidR="00420863" w:rsidRPr="00420863">
        <w:rPr>
          <w:sz w:val="36"/>
          <w:szCs w:val="28"/>
        </w:rPr>
        <w:t>.</w:t>
      </w:r>
    </w:p>
    <w:p w14:paraId="504F21CD" w14:textId="3E5311BE" w:rsidR="00420863" w:rsidRPr="00420863" w:rsidRDefault="00420863" w:rsidP="00420863">
      <w:pPr>
        <w:jc w:val="center"/>
        <w:rPr>
          <w:sz w:val="36"/>
          <w:szCs w:val="28"/>
          <w:u w:val="single"/>
        </w:rPr>
      </w:pPr>
      <w:r w:rsidRPr="00420863">
        <w:rPr>
          <w:sz w:val="36"/>
          <w:szCs w:val="28"/>
          <w:u w:val="single"/>
        </w:rPr>
        <w:t>Cash Withdraw</w:t>
      </w:r>
    </w:p>
    <w:p w14:paraId="5FE13CEE" w14:textId="77777777" w:rsidR="00420863" w:rsidRPr="00420863" w:rsidRDefault="00420863" w:rsidP="00420863">
      <w:pPr>
        <w:jc w:val="center"/>
        <w:rPr>
          <w:sz w:val="36"/>
          <w:szCs w:val="28"/>
        </w:rPr>
      </w:pPr>
    </w:p>
    <w:tbl>
      <w:tblPr>
        <w:tblStyle w:val="TableGrid"/>
        <w:tblW w:w="10632" w:type="dxa"/>
        <w:tblLook w:val="04A0" w:firstRow="1" w:lastRow="0" w:firstColumn="1" w:lastColumn="0" w:noHBand="0" w:noVBand="1"/>
      </w:tblPr>
      <w:tblGrid>
        <w:gridCol w:w="5316"/>
        <w:gridCol w:w="5316"/>
      </w:tblGrid>
      <w:tr w:rsidR="00420863" w14:paraId="279E295C" w14:textId="77777777" w:rsidTr="00420863">
        <w:trPr>
          <w:trHeight w:val="714"/>
        </w:trPr>
        <w:tc>
          <w:tcPr>
            <w:tcW w:w="5316" w:type="dxa"/>
          </w:tcPr>
          <w:p w14:paraId="7D83EBE0" w14:textId="4F0A73A0" w:rsidR="00420863" w:rsidRPr="00C52B5C" w:rsidRDefault="00420863" w:rsidP="00DF027C">
            <w:r w:rsidRPr="00C52B5C">
              <w:t>Condition</w:t>
            </w:r>
          </w:p>
        </w:tc>
        <w:tc>
          <w:tcPr>
            <w:tcW w:w="5316" w:type="dxa"/>
          </w:tcPr>
          <w:p w14:paraId="48FCDC59" w14:textId="262EE6F1" w:rsidR="00420863" w:rsidRPr="00C52B5C" w:rsidRDefault="00420863" w:rsidP="00DF027C">
            <w:r w:rsidRPr="00C52B5C">
              <w:t>Actions</w:t>
            </w:r>
          </w:p>
        </w:tc>
      </w:tr>
      <w:tr w:rsidR="00420863" w14:paraId="2F014C39" w14:textId="77777777" w:rsidTr="00420863">
        <w:trPr>
          <w:trHeight w:val="1383"/>
        </w:trPr>
        <w:tc>
          <w:tcPr>
            <w:tcW w:w="5316" w:type="dxa"/>
          </w:tcPr>
          <w:p w14:paraId="79A57EE4" w14:textId="65648C07" w:rsidR="00420863" w:rsidRDefault="00420863" w:rsidP="00420863">
            <w:pPr>
              <w:pStyle w:val="ListParagraph"/>
              <w:numPr>
                <w:ilvl w:val="0"/>
                <w:numId w:val="8"/>
              </w:numPr>
            </w:pPr>
            <w:r>
              <w:t>Amount &gt; 50,000</w:t>
            </w:r>
          </w:p>
        </w:tc>
        <w:tc>
          <w:tcPr>
            <w:tcW w:w="5316" w:type="dxa"/>
          </w:tcPr>
          <w:p w14:paraId="6A467869" w14:textId="4CAAE329" w:rsidR="00420863" w:rsidRDefault="00420863" w:rsidP="00DF027C">
            <w:r>
              <w:t>You can’t withdraw more than 50,000</w:t>
            </w:r>
          </w:p>
          <w:p w14:paraId="5D01F42D" w14:textId="7E1B7BD2" w:rsidR="00420863" w:rsidRDefault="00420863" w:rsidP="00DF027C">
            <w:r>
              <w:t>Rs.</w:t>
            </w:r>
          </w:p>
        </w:tc>
      </w:tr>
      <w:tr w:rsidR="00420863" w14:paraId="5593F3EE" w14:textId="77777777" w:rsidTr="00420863">
        <w:trPr>
          <w:trHeight w:val="714"/>
        </w:trPr>
        <w:tc>
          <w:tcPr>
            <w:tcW w:w="5316" w:type="dxa"/>
          </w:tcPr>
          <w:p w14:paraId="5FD5F36F" w14:textId="595059B2" w:rsidR="00420863" w:rsidRDefault="00420863" w:rsidP="00420863">
            <w:pPr>
              <w:pStyle w:val="ListParagraph"/>
              <w:numPr>
                <w:ilvl w:val="0"/>
                <w:numId w:val="8"/>
              </w:numPr>
            </w:pPr>
            <w:r>
              <w:t>Amount &lt; 50,000</w:t>
            </w:r>
          </w:p>
        </w:tc>
        <w:tc>
          <w:tcPr>
            <w:tcW w:w="5316" w:type="dxa"/>
          </w:tcPr>
          <w:p w14:paraId="2DE8C32A" w14:textId="24C96D89" w:rsidR="00420863" w:rsidRDefault="00420863" w:rsidP="00DF027C">
            <w:r>
              <w:t>Cash is withdrawn.</w:t>
            </w:r>
          </w:p>
        </w:tc>
      </w:tr>
      <w:tr w:rsidR="00420863" w14:paraId="2C2189FD" w14:textId="77777777" w:rsidTr="00420863">
        <w:trPr>
          <w:trHeight w:val="1429"/>
        </w:trPr>
        <w:tc>
          <w:tcPr>
            <w:tcW w:w="5316" w:type="dxa"/>
          </w:tcPr>
          <w:p w14:paraId="2801CADA" w14:textId="04092843" w:rsidR="00420863" w:rsidRDefault="00420863" w:rsidP="00420863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Transaction no. &gt; 5</w:t>
            </w:r>
          </w:p>
        </w:tc>
        <w:tc>
          <w:tcPr>
            <w:tcW w:w="5316" w:type="dxa"/>
          </w:tcPr>
          <w:p w14:paraId="67CFDB6B" w14:textId="2FB98541" w:rsidR="00420863" w:rsidRDefault="00420863" w:rsidP="00DF027C">
            <w:r>
              <w:t>You can withdraw cash more than 5 times a day.</w:t>
            </w:r>
          </w:p>
        </w:tc>
      </w:tr>
      <w:tr w:rsidR="00420863" w14:paraId="414225DA" w14:textId="77777777" w:rsidTr="00420863">
        <w:trPr>
          <w:trHeight w:val="666"/>
        </w:trPr>
        <w:tc>
          <w:tcPr>
            <w:tcW w:w="5316" w:type="dxa"/>
          </w:tcPr>
          <w:p w14:paraId="1DB77AE4" w14:textId="4C97B2B7" w:rsidR="00420863" w:rsidRDefault="00420863" w:rsidP="00420863">
            <w:pPr>
              <w:pStyle w:val="ListParagraph"/>
              <w:numPr>
                <w:ilvl w:val="0"/>
                <w:numId w:val="8"/>
              </w:numPr>
            </w:pPr>
            <w:r>
              <w:t>Transaction no. &lt;5</w:t>
            </w:r>
          </w:p>
        </w:tc>
        <w:tc>
          <w:tcPr>
            <w:tcW w:w="5316" w:type="dxa"/>
          </w:tcPr>
          <w:p w14:paraId="22F23759" w14:textId="23E6BFBE" w:rsidR="00420863" w:rsidRDefault="00420863" w:rsidP="00DF027C">
            <w:r>
              <w:t>Cash is Withdrawn</w:t>
            </w:r>
          </w:p>
        </w:tc>
      </w:tr>
      <w:tr w:rsidR="00420863" w14:paraId="094C3511" w14:textId="77777777" w:rsidTr="00420863">
        <w:trPr>
          <w:trHeight w:val="762"/>
        </w:trPr>
        <w:tc>
          <w:tcPr>
            <w:tcW w:w="5316" w:type="dxa"/>
          </w:tcPr>
          <w:p w14:paraId="21B2F1D7" w14:textId="3234F81B" w:rsidR="00420863" w:rsidRDefault="00420863" w:rsidP="00420863">
            <w:pPr>
              <w:pStyle w:val="ListParagraph"/>
              <w:numPr>
                <w:ilvl w:val="0"/>
                <w:numId w:val="8"/>
              </w:numPr>
            </w:pPr>
            <w:r>
              <w:t>Transaction from another bank ATM</w:t>
            </w:r>
          </w:p>
        </w:tc>
        <w:tc>
          <w:tcPr>
            <w:tcW w:w="5316" w:type="dxa"/>
          </w:tcPr>
          <w:p w14:paraId="68F4902E" w14:textId="58A53773" w:rsidR="00420863" w:rsidRDefault="00420863" w:rsidP="00DF027C">
            <w:r>
              <w:t>Amount of 7Rs is deducted.</w:t>
            </w:r>
          </w:p>
        </w:tc>
      </w:tr>
    </w:tbl>
    <w:p w14:paraId="1821F80C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27E265DC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1386F9CC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29520DDF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0DF48A15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3F4CC815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6CA7E205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566DE3A3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58EDFD2C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1F61CE69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3A6318F3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31AF3DF0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1EBAC3E0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5A7FF6EA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2CC5D7B5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0656EC6A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6C7BCA3C" w14:textId="77777777" w:rsidR="00C52B5C" w:rsidRDefault="00C52B5C" w:rsidP="007E0DF0">
      <w:pPr>
        <w:jc w:val="center"/>
        <w:rPr>
          <w:rFonts w:cstheme="minorHAnsi"/>
          <w:bCs/>
          <w:sz w:val="44"/>
          <w:szCs w:val="44"/>
          <w:u w:val="single"/>
        </w:rPr>
      </w:pPr>
    </w:p>
    <w:p w14:paraId="42242C09" w14:textId="4FB84D56" w:rsidR="007E0DF0" w:rsidRPr="007E0DF0" w:rsidRDefault="007E0DF0" w:rsidP="007E0DF0">
      <w:pPr>
        <w:jc w:val="center"/>
        <w:rPr>
          <w:rFonts w:cstheme="minorHAnsi"/>
          <w:b w:val="0"/>
          <w:bCs/>
          <w:sz w:val="44"/>
          <w:szCs w:val="44"/>
          <w:u w:val="single"/>
        </w:rPr>
      </w:pPr>
      <w:r w:rsidRPr="00605220">
        <w:rPr>
          <w:rFonts w:cstheme="minorHAnsi"/>
          <w:bCs/>
          <w:sz w:val="44"/>
          <w:szCs w:val="44"/>
          <w:u w:val="single"/>
        </w:rPr>
        <w:lastRenderedPageBreak/>
        <w:t xml:space="preserve">TASK NO: </w:t>
      </w:r>
      <w:r>
        <w:rPr>
          <w:rFonts w:cstheme="minorHAnsi"/>
          <w:bCs/>
          <w:sz w:val="44"/>
          <w:szCs w:val="44"/>
          <w:u w:val="single"/>
        </w:rPr>
        <w:t>2</w:t>
      </w:r>
    </w:p>
    <w:p w14:paraId="25F357D9" w14:textId="7E5C1571" w:rsidR="0087605E" w:rsidRPr="007E0DF0" w:rsidRDefault="00951A5D" w:rsidP="00DF027C">
      <w:pPr>
        <w:rPr>
          <w:sz w:val="36"/>
          <w:szCs w:val="28"/>
        </w:rPr>
      </w:pPr>
      <w:r w:rsidRPr="007E0DF0">
        <w:rPr>
          <w:sz w:val="36"/>
          <w:szCs w:val="28"/>
        </w:rPr>
        <w:t xml:space="preserve"> Prepare the following system models.</w:t>
      </w:r>
    </w:p>
    <w:p w14:paraId="5FC95158" w14:textId="041535E9" w:rsidR="00951A5D" w:rsidRPr="00420863" w:rsidRDefault="00FC0CA4" w:rsidP="00FC0CA4">
      <w:pPr>
        <w:rPr>
          <w:sz w:val="35"/>
          <w:szCs w:val="35"/>
          <w:u w:val="single"/>
        </w:rPr>
      </w:pPr>
      <w:r w:rsidRPr="00420863">
        <w:rPr>
          <w:sz w:val="35"/>
          <w:szCs w:val="35"/>
          <w:u w:val="single"/>
        </w:rPr>
        <w:t>1.</w:t>
      </w:r>
      <w:r w:rsidR="00150358" w:rsidRPr="00420863">
        <w:rPr>
          <w:sz w:val="35"/>
          <w:szCs w:val="35"/>
          <w:u w:val="single"/>
        </w:rPr>
        <w:t xml:space="preserve"> </w:t>
      </w:r>
      <w:r w:rsidR="00951A5D" w:rsidRPr="00420863">
        <w:rPr>
          <w:sz w:val="35"/>
          <w:szCs w:val="35"/>
          <w:u w:val="single"/>
        </w:rPr>
        <w:t>Use-Case Diagram:</w:t>
      </w:r>
    </w:p>
    <w:p w14:paraId="5C36B19C" w14:textId="3EBBE77B" w:rsidR="00951A5D" w:rsidRDefault="009142B8" w:rsidP="00951A5D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FB22972" wp14:editId="6D1CC13F">
                <wp:simplePos x="0" y="0"/>
                <wp:positionH relativeFrom="column">
                  <wp:posOffset>1478280</wp:posOffset>
                </wp:positionH>
                <wp:positionV relativeFrom="paragraph">
                  <wp:posOffset>13970</wp:posOffset>
                </wp:positionV>
                <wp:extent cx="2886075" cy="7772400"/>
                <wp:effectExtent l="0" t="0" r="28575" b="19050"/>
                <wp:wrapNone/>
                <wp:docPr id="9777467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7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E4A4" id="Rectangle 3" o:spid="_x0000_s1026" style="position:absolute;margin-left:116.4pt;margin-top:1.1pt;width:227.25pt;height:612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" fillcolor="white [3201]" strokecolor="#34aba2 [3209]" strokeweight="2pt"/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403F4B" wp14:editId="22701106">
                <wp:simplePos x="0" y="0"/>
                <wp:positionH relativeFrom="column">
                  <wp:posOffset>1821179</wp:posOffset>
                </wp:positionH>
                <wp:positionV relativeFrom="paragraph">
                  <wp:posOffset>180975</wp:posOffset>
                </wp:positionV>
                <wp:extent cx="2124075" cy="581025"/>
                <wp:effectExtent l="0" t="0" r="28575" b="28575"/>
                <wp:wrapNone/>
                <wp:docPr id="983205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FE21" w14:textId="63EEA6E8" w:rsidR="009142B8" w:rsidRDefault="009142B8" w:rsidP="009142B8">
                            <w:pPr>
                              <w:jc w:val="center"/>
                            </w:pPr>
                            <w:r>
                              <w:t>Cash 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03F4B" id="Oval 1" o:spid="_x0000_s1027" style="position:absolute;margin-left:143.4pt;margin-top:14.25pt;width:167.25pt;height:4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" fillcolor="white [3201]" strokecolor="#34aba2 [3209]" strokeweight="2pt">
                <v:textbox>
                  <w:txbxContent>
                    <w:p w14:paraId="544CFE21" w14:textId="63EEA6E8" w:rsidR="009142B8" w:rsidRDefault="009142B8" w:rsidP="009142B8">
                      <w:pPr>
                        <w:jc w:val="center"/>
                      </w:pPr>
                      <w:r>
                        <w:t>Cash Withdrawal</w:t>
                      </w:r>
                    </w:p>
                  </w:txbxContent>
                </v:textbox>
              </v:oval>
            </w:pict>
          </mc:Fallback>
        </mc:AlternateContent>
      </w:r>
    </w:p>
    <w:p w14:paraId="6741C60A" w14:textId="5655412D" w:rsidR="00951A5D" w:rsidRDefault="009142B8" w:rsidP="00951A5D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036500E" wp14:editId="6635CAEC">
                <wp:simplePos x="0" y="0"/>
                <wp:positionH relativeFrom="column">
                  <wp:posOffset>3926204</wp:posOffset>
                </wp:positionH>
                <wp:positionV relativeFrom="paragraph">
                  <wp:posOffset>209549</wp:posOffset>
                </wp:positionV>
                <wp:extent cx="1685925" cy="2352675"/>
                <wp:effectExtent l="38100" t="38100" r="28575" b="28575"/>
                <wp:wrapNone/>
                <wp:docPr id="17685738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D7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9.15pt;margin-top:16.5pt;width:132.75pt;height:185.25pt;flip:x 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D745B6B" wp14:editId="7170F6FE">
                <wp:simplePos x="0" y="0"/>
                <wp:positionH relativeFrom="column">
                  <wp:posOffset>116204</wp:posOffset>
                </wp:positionH>
                <wp:positionV relativeFrom="paragraph">
                  <wp:posOffset>247650</wp:posOffset>
                </wp:positionV>
                <wp:extent cx="1724025" cy="2305050"/>
                <wp:effectExtent l="0" t="38100" r="47625" b="19050"/>
                <wp:wrapNone/>
                <wp:docPr id="4816813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2B9F" id="Straight Arrow Connector 6" o:spid="_x0000_s1026" type="#_x0000_t32" style="position:absolute;margin-left:9.15pt;margin-top:19.5pt;width:135.75pt;height:181.5pt;flip:y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" strokecolor="#024f75 [3204]" strokeweight="1pt">
                <v:stroke endarrow="block"/>
              </v:shape>
            </w:pict>
          </mc:Fallback>
        </mc:AlternateContent>
      </w:r>
    </w:p>
    <w:p w14:paraId="68D1B48A" w14:textId="0AC694DB" w:rsidR="00951A5D" w:rsidRDefault="00951A5D" w:rsidP="00951A5D">
      <w:pPr>
        <w:rPr>
          <w:sz w:val="32"/>
          <w:szCs w:val="24"/>
        </w:rPr>
      </w:pPr>
    </w:p>
    <w:p w14:paraId="5BF4559E" w14:textId="3A5B463E" w:rsidR="00951A5D" w:rsidRDefault="009142B8" w:rsidP="00951A5D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A28FD0" wp14:editId="5CF67568">
                <wp:simplePos x="0" y="0"/>
                <wp:positionH relativeFrom="column">
                  <wp:posOffset>1992630</wp:posOffset>
                </wp:positionH>
                <wp:positionV relativeFrom="paragraph">
                  <wp:posOffset>86995</wp:posOffset>
                </wp:positionV>
                <wp:extent cx="1876425" cy="514350"/>
                <wp:effectExtent l="0" t="0" r="28575" b="19050"/>
                <wp:wrapNone/>
                <wp:docPr id="4984004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ADE49" w14:textId="2FA80C8E" w:rsidR="009142B8" w:rsidRDefault="009142B8" w:rsidP="009142B8">
                            <w:pPr>
                              <w:jc w:val="center"/>
                            </w:pPr>
                            <w:r>
                              <w:t>Cash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28FD0" id="Oval 2" o:spid="_x0000_s1028" style="position:absolute;margin-left:156.9pt;margin-top:6.85pt;width:147.75pt;height:4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" fillcolor="white [3201]" strokecolor="#34aba2 [3209]" strokeweight="2pt">
                <v:textbox>
                  <w:txbxContent>
                    <w:p w14:paraId="23FADE49" w14:textId="2FA80C8E" w:rsidR="009142B8" w:rsidRDefault="009142B8" w:rsidP="009142B8">
                      <w:pPr>
                        <w:jc w:val="center"/>
                      </w:pPr>
                      <w:r>
                        <w:t>Cash Deposit</w:t>
                      </w:r>
                    </w:p>
                  </w:txbxContent>
                </v:textbox>
              </v:oval>
            </w:pict>
          </mc:Fallback>
        </mc:AlternateContent>
      </w:r>
    </w:p>
    <w:p w14:paraId="0DC78933" w14:textId="13071DB5" w:rsidR="00951A5D" w:rsidRDefault="008D5575" w:rsidP="00951A5D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3A4B8EB" wp14:editId="76C07CB3">
                <wp:simplePos x="0" y="0"/>
                <wp:positionH relativeFrom="column">
                  <wp:posOffset>3888105</wp:posOffset>
                </wp:positionH>
                <wp:positionV relativeFrom="paragraph">
                  <wp:posOffset>44449</wp:posOffset>
                </wp:positionV>
                <wp:extent cx="1724025" cy="1666875"/>
                <wp:effectExtent l="38100" t="38100" r="28575" b="28575"/>
                <wp:wrapNone/>
                <wp:docPr id="14829599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9B07" id="Straight Arrow Connector 6" o:spid="_x0000_s1026" type="#_x0000_t32" style="position:absolute;margin-left:306.15pt;margin-top:3.5pt;width:135.75pt;height:131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" strokecolor="#024f75 [3204]" strokeweight="1pt">
                <v:stroke endarrow="block"/>
              </v:shape>
            </w:pict>
          </mc:Fallback>
        </mc:AlternateContent>
      </w:r>
      <w:r w:rsidR="008B007E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EA70E4C" wp14:editId="4BAF225E">
                <wp:simplePos x="0" y="0"/>
                <wp:positionH relativeFrom="margin">
                  <wp:posOffset>144780</wp:posOffset>
                </wp:positionH>
                <wp:positionV relativeFrom="paragraph">
                  <wp:posOffset>44450</wp:posOffset>
                </wp:positionV>
                <wp:extent cx="1809750" cy="1695450"/>
                <wp:effectExtent l="0" t="38100" r="57150" b="19050"/>
                <wp:wrapNone/>
                <wp:docPr id="6998442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FC1F" id="Straight Arrow Connector 6" o:spid="_x0000_s1026" type="#_x0000_t32" style="position:absolute;margin-left:11.4pt;margin-top:3.5pt;width:142.5pt;height:133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" strokecolor="#024f75 [3204]" strokeweight="1pt">
                <v:stroke endarrow="block"/>
                <w10:wrap anchorx="margin"/>
              </v:shape>
            </w:pict>
          </mc:Fallback>
        </mc:AlternateContent>
      </w:r>
      <w:r w:rsidR="00951A5D">
        <w:rPr>
          <w:sz w:val="32"/>
          <w:szCs w:val="24"/>
        </w:rPr>
        <w:t xml:space="preserve"> </w:t>
      </w:r>
    </w:p>
    <w:p w14:paraId="07B9EC7E" w14:textId="57590122" w:rsidR="00951A5D" w:rsidRPr="00951A5D" w:rsidRDefault="009142B8" w:rsidP="00951A5D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8D6A18" wp14:editId="3078B1AA">
                <wp:simplePos x="0" y="0"/>
                <wp:positionH relativeFrom="column">
                  <wp:posOffset>1983105</wp:posOffset>
                </wp:positionH>
                <wp:positionV relativeFrom="paragraph">
                  <wp:posOffset>182880</wp:posOffset>
                </wp:positionV>
                <wp:extent cx="1857375" cy="523875"/>
                <wp:effectExtent l="0" t="0" r="28575" b="28575"/>
                <wp:wrapNone/>
                <wp:docPr id="12826945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1E26F" w14:textId="3A862AAC" w:rsidR="009142B8" w:rsidRDefault="009142B8" w:rsidP="009142B8">
                            <w:pPr>
                              <w:jc w:val="center"/>
                            </w:pPr>
                            <w:r>
                              <w:t>Cash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8D6A18" id="Oval 3" o:spid="_x0000_s1029" style="position:absolute;margin-left:156.15pt;margin-top:14.4pt;width:146.25pt;height:41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" fillcolor="white [3201]" strokecolor="#34aba2 [3209]" strokeweight="2pt">
                <v:textbox>
                  <w:txbxContent>
                    <w:p w14:paraId="6FA1E26F" w14:textId="3A862AAC" w:rsidR="009142B8" w:rsidRDefault="009142B8" w:rsidP="009142B8">
                      <w:pPr>
                        <w:jc w:val="center"/>
                      </w:pPr>
                      <w:r>
                        <w:t>Cash Transfer</w:t>
                      </w:r>
                    </w:p>
                  </w:txbxContent>
                </v:textbox>
              </v:oval>
            </w:pict>
          </mc:Fallback>
        </mc:AlternateContent>
      </w:r>
    </w:p>
    <w:p w14:paraId="4B7A04EB" w14:textId="2E57DDFC" w:rsidR="00951A5D" w:rsidRDefault="008D5575" w:rsidP="00951A5D">
      <w:pPr>
        <w:tabs>
          <w:tab w:val="left" w:pos="5655"/>
        </w:tabs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6AA893A" wp14:editId="2C93EA91">
                <wp:simplePos x="0" y="0"/>
                <wp:positionH relativeFrom="column">
                  <wp:posOffset>3802380</wp:posOffset>
                </wp:positionH>
                <wp:positionV relativeFrom="paragraph">
                  <wp:posOffset>107315</wp:posOffset>
                </wp:positionV>
                <wp:extent cx="1790700" cy="1009650"/>
                <wp:effectExtent l="38100" t="38100" r="19050" b="19050"/>
                <wp:wrapNone/>
                <wp:docPr id="7121101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5581" id="Straight Arrow Connector 6" o:spid="_x0000_s1026" type="#_x0000_t32" style="position:absolute;margin-left:299.4pt;margin-top:8.45pt;width:141pt;height:79.5pt;flip:x y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82C7D9D" wp14:editId="10CA320A">
                <wp:simplePos x="0" y="0"/>
                <wp:positionH relativeFrom="column">
                  <wp:posOffset>182880</wp:posOffset>
                </wp:positionH>
                <wp:positionV relativeFrom="paragraph">
                  <wp:posOffset>111760</wp:posOffset>
                </wp:positionV>
                <wp:extent cx="1790700" cy="1009650"/>
                <wp:effectExtent l="0" t="38100" r="57150" b="19050"/>
                <wp:wrapNone/>
                <wp:docPr id="4819499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7DA8" id="Straight Arrow Connector 6" o:spid="_x0000_s1026" type="#_x0000_t32" style="position:absolute;margin-left:14.4pt;margin-top:8.8pt;width:141pt;height:79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" strokecolor="#024f75 [3204]" strokeweight="1pt">
                <v:stroke endarrow="block"/>
              </v:shape>
            </w:pict>
          </mc:Fallback>
        </mc:AlternateContent>
      </w:r>
      <w:r w:rsidR="00951A5D">
        <w:tab/>
        <w:t xml:space="preserve">                             </w:t>
      </w:r>
      <w:r w:rsidR="008B007E">
        <w:t xml:space="preserve">    </w:t>
      </w:r>
      <w:r w:rsidR="00951A5D">
        <w:t xml:space="preserve">     </w:t>
      </w:r>
      <w:r w:rsidR="00951A5D">
        <w:br w:type="textWrapping" w:clear="all"/>
      </w:r>
    </w:p>
    <w:p w14:paraId="3066C624" w14:textId="06DACF85" w:rsidR="008B007E" w:rsidRPr="008B007E" w:rsidRDefault="009142B8" w:rsidP="008B007E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57DB04" wp14:editId="4967379F">
                <wp:simplePos x="0" y="0"/>
                <wp:positionH relativeFrom="column">
                  <wp:posOffset>2021205</wp:posOffset>
                </wp:positionH>
                <wp:positionV relativeFrom="paragraph">
                  <wp:posOffset>103505</wp:posOffset>
                </wp:positionV>
                <wp:extent cx="1866900" cy="561975"/>
                <wp:effectExtent l="0" t="0" r="19050" b="28575"/>
                <wp:wrapNone/>
                <wp:docPr id="4501949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0CF7" w14:textId="147DCD57" w:rsidR="009142B8" w:rsidRDefault="009142B8" w:rsidP="009142B8">
                            <w:pPr>
                              <w:jc w:val="center"/>
                            </w:pPr>
                            <w:r>
                              <w:t>Bill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7DB04" id="Oval 4" o:spid="_x0000_s1030" style="position:absolute;margin-left:159.15pt;margin-top:8.15pt;width:147pt;height:44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" fillcolor="white [3201]" strokecolor="#34aba2 [3209]" strokeweight="2pt">
                <v:textbox>
                  <w:txbxContent>
                    <w:p w14:paraId="257D0CF7" w14:textId="147DCD57" w:rsidR="009142B8" w:rsidRDefault="009142B8" w:rsidP="009142B8">
                      <w:pPr>
                        <w:jc w:val="center"/>
                      </w:pPr>
                      <w:r>
                        <w:t>Bill Payments</w:t>
                      </w:r>
                    </w:p>
                  </w:txbxContent>
                </v:textbox>
              </v:oval>
            </w:pict>
          </mc:Fallback>
        </mc:AlternateContent>
      </w:r>
    </w:p>
    <w:p w14:paraId="69480897" w14:textId="3A0B5213" w:rsidR="008B007E" w:rsidRPr="008B007E" w:rsidRDefault="009142B8" w:rsidP="008B007E"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D766016" wp14:editId="75C3F959">
                <wp:simplePos x="0" y="0"/>
                <wp:positionH relativeFrom="column">
                  <wp:posOffset>3859530</wp:posOffset>
                </wp:positionH>
                <wp:positionV relativeFrom="paragraph">
                  <wp:posOffset>63500</wp:posOffset>
                </wp:positionV>
                <wp:extent cx="1704975" cy="381000"/>
                <wp:effectExtent l="19050" t="57150" r="28575" b="19050"/>
                <wp:wrapNone/>
                <wp:docPr id="19319443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DF98" id="Straight Arrow Connector 6" o:spid="_x0000_s1026" type="#_x0000_t32" style="position:absolute;margin-left:303.9pt;margin-top:5pt;width:134.25pt;height:30pt;flip:x y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E1CCD9B" wp14:editId="46B7AB96">
                <wp:simplePos x="0" y="0"/>
                <wp:positionH relativeFrom="column">
                  <wp:posOffset>106680</wp:posOffset>
                </wp:positionH>
                <wp:positionV relativeFrom="paragraph">
                  <wp:posOffset>63499</wp:posOffset>
                </wp:positionV>
                <wp:extent cx="1895475" cy="381000"/>
                <wp:effectExtent l="0" t="57150" r="9525" b="19050"/>
                <wp:wrapNone/>
                <wp:docPr id="19662539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57FF" id="Straight Arrow Connector 6" o:spid="_x0000_s1026" type="#_x0000_t32" style="position:absolute;margin-left:8.4pt;margin-top:5pt;width:149.25pt;height:30pt;flip:y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" strokecolor="#024f75 [3204]" strokeweight="1pt">
                <v:stroke endarrow="block"/>
              </v:shape>
            </w:pict>
          </mc:Fallback>
        </mc:AlternateContent>
      </w:r>
    </w:p>
    <w:p w14:paraId="0E20CFDC" w14:textId="0AA2D7ED" w:rsidR="008B007E" w:rsidRPr="008B007E" w:rsidRDefault="009142B8" w:rsidP="008B007E"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EA785E3" wp14:editId="78A1C9A4">
                <wp:simplePos x="0" y="0"/>
                <wp:positionH relativeFrom="column">
                  <wp:posOffset>125730</wp:posOffset>
                </wp:positionH>
                <wp:positionV relativeFrom="paragraph">
                  <wp:posOffset>137796</wp:posOffset>
                </wp:positionV>
                <wp:extent cx="1933575" cy="438150"/>
                <wp:effectExtent l="0" t="0" r="66675" b="76200"/>
                <wp:wrapNone/>
                <wp:docPr id="14527866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E2C6" id="Straight Arrow Connector 6" o:spid="_x0000_s1026" type="#_x0000_t32" style="position:absolute;margin-left:9.9pt;margin-top:10.85pt;width:152.25pt;height:34.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912FAD4" wp14:editId="47E151DC">
                <wp:simplePos x="0" y="0"/>
                <wp:positionH relativeFrom="column">
                  <wp:posOffset>3878580</wp:posOffset>
                </wp:positionH>
                <wp:positionV relativeFrom="paragraph">
                  <wp:posOffset>175894</wp:posOffset>
                </wp:positionV>
                <wp:extent cx="1657350" cy="409575"/>
                <wp:effectExtent l="38100" t="0" r="19050" b="66675"/>
                <wp:wrapNone/>
                <wp:docPr id="10410410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897B" id="Straight Arrow Connector 6" o:spid="_x0000_s1026" type="#_x0000_t32" style="position:absolute;margin-left:305.4pt;margin-top:13.85pt;width:130.5pt;height:32.25pt;flip:x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D456AEF" wp14:editId="44869ADE">
                <wp:simplePos x="0" y="0"/>
                <wp:positionH relativeFrom="column">
                  <wp:posOffset>3888105</wp:posOffset>
                </wp:positionH>
                <wp:positionV relativeFrom="paragraph">
                  <wp:posOffset>185419</wp:posOffset>
                </wp:positionV>
                <wp:extent cx="1695450" cy="981075"/>
                <wp:effectExtent l="38100" t="0" r="19050" b="47625"/>
                <wp:wrapNone/>
                <wp:docPr id="18885334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B8D7" id="Straight Arrow Connector 6" o:spid="_x0000_s1026" type="#_x0000_t32" style="position:absolute;margin-left:306.15pt;margin-top:14.6pt;width:133.5pt;height:77.25pt;flip:x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43799BF" wp14:editId="5B338108">
                <wp:simplePos x="0" y="0"/>
                <wp:positionH relativeFrom="column">
                  <wp:posOffset>3935729</wp:posOffset>
                </wp:positionH>
                <wp:positionV relativeFrom="paragraph">
                  <wp:posOffset>252095</wp:posOffset>
                </wp:positionV>
                <wp:extent cx="1628775" cy="2400300"/>
                <wp:effectExtent l="38100" t="0" r="28575" b="57150"/>
                <wp:wrapNone/>
                <wp:docPr id="2284997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E797" id="Straight Arrow Connector 6" o:spid="_x0000_s1026" type="#_x0000_t32" style="position:absolute;margin-left:309.9pt;margin-top:19.85pt;width:128.25pt;height:189pt;flip:x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" strokecolor="#024f75 [3204]" strokeweight="1pt">
                <v:stroke endarrow="block"/>
              </v:shape>
            </w:pict>
          </mc:Fallback>
        </mc:AlternateContent>
      </w:r>
      <w:r w:rsidR="00123AD7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617D6E2" wp14:editId="4DB92A6D">
                <wp:simplePos x="0" y="0"/>
                <wp:positionH relativeFrom="column">
                  <wp:posOffset>5488305</wp:posOffset>
                </wp:positionH>
                <wp:positionV relativeFrom="paragraph">
                  <wp:posOffset>113665</wp:posOffset>
                </wp:positionV>
                <wp:extent cx="228600" cy="161925"/>
                <wp:effectExtent l="0" t="0" r="0" b="9525"/>
                <wp:wrapNone/>
                <wp:docPr id="94476912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22F7F" id="Oval 11" o:spid="_x0000_s1026" style="position:absolute;margin-left:432.15pt;margin-top:8.95pt;width:18pt;height:1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" fillcolor="#e7e6e6 [3214]" stroked="f" strokeweight="2pt"/>
            </w:pict>
          </mc:Fallback>
        </mc:AlternateContent>
      </w:r>
      <w:r w:rsidR="00123AD7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5925E91" wp14:editId="697FD6E0">
                <wp:simplePos x="0" y="0"/>
                <wp:positionH relativeFrom="column">
                  <wp:posOffset>78105</wp:posOffset>
                </wp:positionH>
                <wp:positionV relativeFrom="paragraph">
                  <wp:posOffset>142240</wp:posOffset>
                </wp:positionV>
                <wp:extent cx="1838325" cy="2552700"/>
                <wp:effectExtent l="0" t="0" r="47625" b="57150"/>
                <wp:wrapNone/>
                <wp:docPr id="17237744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6CB1" id="Straight Arrow Connector 6" o:spid="_x0000_s1026" type="#_x0000_t32" style="position:absolute;margin-left:6.15pt;margin-top:11.2pt;width:144.75pt;height:20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" strokecolor="#024f75 [3204]" strokeweight="1pt">
                <v:stroke endarrow="block"/>
              </v:shape>
            </w:pict>
          </mc:Fallback>
        </mc:AlternateContent>
      </w:r>
      <w:r w:rsidR="008B007E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29210D5" wp14:editId="0F0A855C">
                <wp:simplePos x="0" y="0"/>
                <wp:positionH relativeFrom="column">
                  <wp:posOffset>40005</wp:posOffset>
                </wp:positionH>
                <wp:positionV relativeFrom="paragraph">
                  <wp:posOffset>94615</wp:posOffset>
                </wp:positionV>
                <wp:extent cx="238125" cy="190500"/>
                <wp:effectExtent l="0" t="0" r="9525" b="0"/>
                <wp:wrapNone/>
                <wp:docPr id="46686458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100B0" id="Oval 7" o:spid="_x0000_s1026" style="position:absolute;margin-left:3.15pt;margin-top:7.45pt;width:18.7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" fillcolor="#e7e6e6 [3214]" stroked="f" strokeweight="2pt"/>
            </w:pict>
          </mc:Fallback>
        </mc:AlternateContent>
      </w:r>
      <w:r w:rsidR="008B007E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CCC4BE7" wp14:editId="3C9DF1F2">
                <wp:simplePos x="0" y="0"/>
                <wp:positionH relativeFrom="column">
                  <wp:posOffset>135255</wp:posOffset>
                </wp:positionH>
                <wp:positionV relativeFrom="paragraph">
                  <wp:posOffset>189865</wp:posOffset>
                </wp:positionV>
                <wp:extent cx="1743075" cy="1771650"/>
                <wp:effectExtent l="0" t="0" r="66675" b="57150"/>
                <wp:wrapNone/>
                <wp:docPr id="19552156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D93E" id="Straight Arrow Connector 6" o:spid="_x0000_s1026" type="#_x0000_t32" style="position:absolute;margin-left:10.65pt;margin-top:14.95pt;width:137.25pt;height:13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" strokecolor="#024f75 [3204]" strokeweight="1pt">
                <v:stroke endarrow="block"/>
              </v:shape>
            </w:pict>
          </mc:Fallback>
        </mc:AlternateContent>
      </w:r>
      <w:r w:rsidR="008B007E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CDB7599" wp14:editId="4D4768E8">
                <wp:simplePos x="0" y="0"/>
                <wp:positionH relativeFrom="column">
                  <wp:posOffset>154306</wp:posOffset>
                </wp:positionH>
                <wp:positionV relativeFrom="paragraph">
                  <wp:posOffset>218440</wp:posOffset>
                </wp:positionV>
                <wp:extent cx="1752600" cy="981075"/>
                <wp:effectExtent l="0" t="0" r="57150" b="47625"/>
                <wp:wrapNone/>
                <wp:docPr id="13521790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615F" id="Straight Arrow Connector 6" o:spid="_x0000_s1026" type="#_x0000_t32" style="position:absolute;margin-left:12.15pt;margin-top:17.2pt;width:138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" strokecolor="#024f75 [3204]" strokeweight="1pt">
                <v:stroke endarrow="block"/>
              </v:shape>
            </w:pict>
          </mc:Fallback>
        </mc:AlternateContent>
      </w:r>
      <w:r w:rsidR="008B007E">
        <w:rPr>
          <w:noProof/>
          <w:sz w:val="32"/>
          <w:szCs w:val="24"/>
        </w:rPr>
        <w:drawing>
          <wp:anchor distT="0" distB="0" distL="114300" distR="114300" simplePos="0" relativeHeight="251543552" behindDoc="0" locked="0" layoutInCell="1" allowOverlap="1" wp14:anchorId="3380397B" wp14:editId="6F37FF97">
            <wp:simplePos x="0" y="0"/>
            <wp:positionH relativeFrom="column">
              <wp:posOffset>-514350</wp:posOffset>
            </wp:positionH>
            <wp:positionV relativeFrom="paragraph">
              <wp:posOffset>287020</wp:posOffset>
            </wp:positionV>
            <wp:extent cx="914400" cy="1171575"/>
            <wp:effectExtent l="0" t="0" r="0" b="9525"/>
            <wp:wrapSquare wrapText="bothSides"/>
            <wp:docPr id="10544354" name="Graphic 2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54" name="Graphic 10544354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4488C" w14:textId="63AED640" w:rsidR="008B007E" w:rsidRDefault="009142B8" w:rsidP="008B007E"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87D28E" wp14:editId="77CCA752">
                <wp:simplePos x="0" y="0"/>
                <wp:positionH relativeFrom="column">
                  <wp:posOffset>1821180</wp:posOffset>
                </wp:positionH>
                <wp:positionV relativeFrom="paragraph">
                  <wp:posOffset>755015</wp:posOffset>
                </wp:positionV>
                <wp:extent cx="2143125" cy="619125"/>
                <wp:effectExtent l="0" t="0" r="28575" b="28575"/>
                <wp:wrapNone/>
                <wp:docPr id="7772396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F6321" w14:textId="0EF878A7" w:rsidR="009142B8" w:rsidRDefault="009142B8" w:rsidP="009142B8">
                            <w:pPr>
                              <w:jc w:val="center"/>
                            </w:pPr>
                            <w:r>
                              <w:t>Balance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7D28E" id="Oval 6" o:spid="_x0000_s1031" style="position:absolute;margin-left:143.4pt;margin-top:59.45pt;width:168.75pt;height:4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" fillcolor="white [3201]" strokecolor="#34aba2 [3209]" strokeweight="2pt">
                <v:textbox>
                  <w:txbxContent>
                    <w:p w14:paraId="39CF6321" w14:textId="0EF878A7" w:rsidR="009142B8" w:rsidRDefault="009142B8" w:rsidP="009142B8">
                      <w:pPr>
                        <w:jc w:val="center"/>
                      </w:pPr>
                      <w:r>
                        <w:t>Balance Inquiry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9B8851" wp14:editId="6DD22537">
                <wp:simplePos x="0" y="0"/>
                <wp:positionH relativeFrom="column">
                  <wp:posOffset>2030730</wp:posOffset>
                </wp:positionH>
                <wp:positionV relativeFrom="paragraph">
                  <wp:posOffset>40640</wp:posOffset>
                </wp:positionV>
                <wp:extent cx="1819275" cy="628650"/>
                <wp:effectExtent l="0" t="0" r="28575" b="19050"/>
                <wp:wrapNone/>
                <wp:docPr id="68428146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221FB" w14:textId="0DD96855" w:rsidR="009142B8" w:rsidRDefault="009142B8" w:rsidP="009142B8">
                            <w:pPr>
                              <w:jc w:val="center"/>
                            </w:pPr>
                            <w:r>
                              <w:t>PIN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B8851" id="Oval 5" o:spid="_x0000_s1032" style="position:absolute;margin-left:159.9pt;margin-top:3.2pt;width:143.25pt;height:4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" fillcolor="white [3201]" strokecolor="#34aba2 [3209]" strokeweight="2pt">
                <v:textbox>
                  <w:txbxContent>
                    <w:p w14:paraId="552221FB" w14:textId="0DD96855" w:rsidR="009142B8" w:rsidRDefault="009142B8" w:rsidP="009142B8">
                      <w:pPr>
                        <w:jc w:val="center"/>
                      </w:pPr>
                      <w:r>
                        <w:t>PIN Change</w:t>
                      </w:r>
                    </w:p>
                  </w:txbxContent>
                </v:textbox>
              </v:oval>
            </w:pict>
          </mc:Fallback>
        </mc:AlternateContent>
      </w:r>
      <w:r w:rsidR="008D5575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CC61046" wp14:editId="489B457D">
                <wp:simplePos x="0" y="0"/>
                <wp:positionH relativeFrom="column">
                  <wp:posOffset>3916680</wp:posOffset>
                </wp:positionH>
                <wp:positionV relativeFrom="paragraph">
                  <wp:posOffset>6985</wp:posOffset>
                </wp:positionV>
                <wp:extent cx="1704975" cy="3143250"/>
                <wp:effectExtent l="38100" t="0" r="28575" b="57150"/>
                <wp:wrapNone/>
                <wp:docPr id="7888480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BB98" id="Straight Arrow Connector 6" o:spid="_x0000_s1026" type="#_x0000_t32" style="position:absolute;margin-left:308.4pt;margin-top:.55pt;width:134.25pt;height:247.5pt;flip:x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" strokecolor="#024f75 [3204]" strokeweight="1pt">
                <v:stroke endarrow="block"/>
              </v:shape>
            </w:pict>
          </mc:Fallback>
        </mc:AlternateContent>
      </w:r>
      <w:r w:rsidR="008D5575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57DAEEBF" wp14:editId="1CDBBA2E">
                <wp:simplePos x="0" y="0"/>
                <wp:positionH relativeFrom="column">
                  <wp:posOffset>3897630</wp:posOffset>
                </wp:positionH>
                <wp:positionV relativeFrom="paragraph">
                  <wp:posOffset>6985</wp:posOffset>
                </wp:positionV>
                <wp:extent cx="1638300" cy="1628775"/>
                <wp:effectExtent l="38100" t="0" r="19050" b="47625"/>
                <wp:wrapNone/>
                <wp:docPr id="4519766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74D5" id="Straight Arrow Connector 6" o:spid="_x0000_s1026" type="#_x0000_t32" style="position:absolute;margin-left:306.9pt;margin-top:.55pt;width:129pt;height:128.25pt;flip:x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" strokecolor="#024f75 [3204]" strokeweight="1pt">
                <v:stroke endarrow="block"/>
              </v:shape>
            </w:pict>
          </mc:Fallback>
        </mc:AlternateContent>
      </w:r>
      <w:r w:rsidR="00123AD7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55235D2" wp14:editId="369415FB">
                <wp:simplePos x="0" y="0"/>
                <wp:positionH relativeFrom="column">
                  <wp:posOffset>3926205</wp:posOffset>
                </wp:positionH>
                <wp:positionV relativeFrom="paragraph">
                  <wp:posOffset>6985</wp:posOffset>
                </wp:positionV>
                <wp:extent cx="1714500" cy="3781425"/>
                <wp:effectExtent l="38100" t="0" r="19050" b="47625"/>
                <wp:wrapNone/>
                <wp:docPr id="5153393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B2D3" id="Straight Arrow Connector 6" o:spid="_x0000_s1026" type="#_x0000_t32" style="position:absolute;margin-left:309.15pt;margin-top:.55pt;width:135pt;height:297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" strokecolor="#024f75 [3204]" strokeweight="1pt">
                <v:stroke endarrow="block"/>
              </v:shape>
            </w:pict>
          </mc:Fallback>
        </mc:AlternateContent>
      </w:r>
      <w:r w:rsidR="00123AD7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B276CB6" wp14:editId="3A07E87C">
                <wp:simplePos x="0" y="0"/>
                <wp:positionH relativeFrom="margin">
                  <wp:posOffset>144780</wp:posOffset>
                </wp:positionH>
                <wp:positionV relativeFrom="paragraph">
                  <wp:posOffset>6985</wp:posOffset>
                </wp:positionV>
                <wp:extent cx="1790700" cy="3209925"/>
                <wp:effectExtent l="0" t="0" r="76200" b="47625"/>
                <wp:wrapNone/>
                <wp:docPr id="9369936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9D16" id="Straight Arrow Connector 6" o:spid="_x0000_s1026" type="#_x0000_t32" style="position:absolute;margin-left:11.4pt;margin-top:.55pt;width:141pt;height:252.75pt;z-index: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" strokecolor="#024f75 [3204]" strokeweight="1pt">
                <v:stroke endarrow="block"/>
                <w10:wrap anchorx="margin"/>
              </v:shape>
            </w:pict>
          </mc:Fallback>
        </mc:AlternateContent>
      </w:r>
      <w:r w:rsidR="008B007E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AF71FD0" wp14:editId="77D8F30E">
                <wp:simplePos x="0" y="0"/>
                <wp:positionH relativeFrom="column">
                  <wp:posOffset>116204</wp:posOffset>
                </wp:positionH>
                <wp:positionV relativeFrom="paragraph">
                  <wp:posOffset>6985</wp:posOffset>
                </wp:positionV>
                <wp:extent cx="1762125" cy="3790950"/>
                <wp:effectExtent l="0" t="0" r="66675" b="57150"/>
                <wp:wrapNone/>
                <wp:docPr id="6858528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379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F6AE" id="Straight Arrow Connector 6" o:spid="_x0000_s1026" type="#_x0000_t32" style="position:absolute;margin-left:9.15pt;margin-top:.55pt;width:138.75pt;height:29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" strokecolor="#024f75 [3204]" strokeweight="1pt">
                <v:stroke endarrow="block"/>
              </v:shape>
            </w:pict>
          </mc:Fallback>
        </mc:AlternateContent>
      </w:r>
      <w:r w:rsidR="008B007E">
        <w:rPr>
          <w:noProof/>
          <w:sz w:val="32"/>
          <w:szCs w:val="24"/>
        </w:rPr>
        <w:t xml:space="preserve">                                                                                                        </w:t>
      </w:r>
      <w:r w:rsidR="008B007E">
        <w:rPr>
          <w:noProof/>
          <w:sz w:val="32"/>
          <w:szCs w:val="24"/>
        </w:rPr>
        <w:drawing>
          <wp:inline distT="0" distB="0" distL="0" distR="0" wp14:anchorId="66F07C82" wp14:editId="32E56E54">
            <wp:extent cx="914400" cy="1257300"/>
            <wp:effectExtent l="0" t="0" r="0" b="0"/>
            <wp:docPr id="272955826" name="Graphic 272955826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54" name="Graphic 10544354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07E">
        <w:rPr>
          <w:noProof/>
          <w:sz w:val="32"/>
          <w:szCs w:val="24"/>
        </w:rPr>
        <w:t xml:space="preserve">         </w:t>
      </w:r>
    </w:p>
    <w:p w14:paraId="008ABEA9" w14:textId="05D8F6D5" w:rsidR="008D5575" w:rsidRDefault="009142B8" w:rsidP="008B007E">
      <w:pPr>
        <w:tabs>
          <w:tab w:val="left" w:pos="6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820864" wp14:editId="0F5C00DC">
                <wp:simplePos x="0" y="0"/>
                <wp:positionH relativeFrom="column">
                  <wp:posOffset>1916429</wp:posOffset>
                </wp:positionH>
                <wp:positionV relativeFrom="paragraph">
                  <wp:posOffset>155575</wp:posOffset>
                </wp:positionV>
                <wp:extent cx="2009775" cy="619125"/>
                <wp:effectExtent l="0" t="0" r="28575" b="28575"/>
                <wp:wrapNone/>
                <wp:docPr id="20794573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21F58" w14:textId="13A8EDF5" w:rsidR="009142B8" w:rsidRDefault="009142B8" w:rsidP="009142B8">
                            <w:pPr>
                              <w:jc w:val="center"/>
                            </w:pPr>
                            <w:r>
                              <w:t>Mini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20864" id="Oval 7" o:spid="_x0000_s1033" style="position:absolute;margin-left:150.9pt;margin-top:12.25pt;width:158.25pt;height:4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" fillcolor="white [3201]" strokecolor="#34aba2 [3209]" strokeweight="2pt">
                <v:textbox>
                  <w:txbxContent>
                    <w:p w14:paraId="13C21F58" w14:textId="13A8EDF5" w:rsidR="009142B8" w:rsidRDefault="009142B8" w:rsidP="009142B8">
                      <w:pPr>
                        <w:jc w:val="center"/>
                      </w:pPr>
                      <w:r>
                        <w:t>Mini Statement</w:t>
                      </w:r>
                    </w:p>
                  </w:txbxContent>
                </v:textbox>
              </v:oval>
            </w:pict>
          </mc:Fallback>
        </mc:AlternateContent>
      </w:r>
      <w:r w:rsidR="00123AD7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57521EF" wp14:editId="22B4C40B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2447925" cy="828675"/>
                <wp:effectExtent l="0" t="0" r="0" b="0"/>
                <wp:wrapNone/>
                <wp:docPr id="133160839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286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0D4B" w14:textId="2EE94FF7" w:rsidR="00123AD7" w:rsidRDefault="00123AD7" w:rsidP="00123AD7">
                            <w:r>
                              <w:t>Secure-connect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521EF" id="Oval 13" o:spid="_x0000_s1034" style="position:absolute;margin-left:141.55pt;margin-top:.6pt;width:192.75pt;height:65.25pt;z-index:251579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" filled="f" stroked="f" strokeweight="2pt">
                <v:textbox>
                  <w:txbxContent>
                    <w:p w14:paraId="06150D4B" w14:textId="2EE94FF7" w:rsidR="00123AD7" w:rsidRDefault="00123AD7" w:rsidP="00123AD7">
                      <w:r>
                        <w:t>Secure-connect Software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3AD7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360997B" wp14:editId="401C455E">
                <wp:simplePos x="0" y="0"/>
                <wp:positionH relativeFrom="column">
                  <wp:posOffset>-369570</wp:posOffset>
                </wp:positionH>
                <wp:positionV relativeFrom="paragraph">
                  <wp:posOffset>140970</wp:posOffset>
                </wp:positionV>
                <wp:extent cx="990600" cy="352425"/>
                <wp:effectExtent l="0" t="0" r="0" b="0"/>
                <wp:wrapNone/>
                <wp:docPr id="89412590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7B5A" w14:textId="740848F0" w:rsidR="00123AD7" w:rsidRDefault="00123AD7" w:rsidP="00123AD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0997B" id="Rectangle: Rounded Corners 12" o:spid="_x0000_s1038" style="position:absolute;margin-left:-29.1pt;margin-top:11.1pt;width:78pt;height:27.7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" filled="f" stroked="f" strokeweight="2pt">
                <v:textbox>
                  <w:txbxContent>
                    <w:p w14:paraId="722B7B5A" w14:textId="740848F0" w:rsidR="00123AD7" w:rsidRDefault="00123AD7" w:rsidP="00123AD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8B007E">
        <w:tab/>
        <w:t xml:space="preserve">        </w:t>
      </w:r>
    </w:p>
    <w:p w14:paraId="3A20384C" w14:textId="77777777" w:rsidR="008D5575" w:rsidRDefault="008D5575" w:rsidP="008B007E">
      <w:pPr>
        <w:tabs>
          <w:tab w:val="left" w:pos="6600"/>
        </w:tabs>
      </w:pPr>
    </w:p>
    <w:p w14:paraId="406A70C7" w14:textId="77777777" w:rsidR="008D5575" w:rsidRDefault="008D5575" w:rsidP="008B007E">
      <w:pPr>
        <w:tabs>
          <w:tab w:val="left" w:pos="6600"/>
        </w:tabs>
      </w:pPr>
    </w:p>
    <w:p w14:paraId="68F024DB" w14:textId="0CB24C10" w:rsidR="00021FED" w:rsidRDefault="009142B8" w:rsidP="008B007E">
      <w:pPr>
        <w:tabs>
          <w:tab w:val="left" w:pos="6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1CB9C9" wp14:editId="5F620880">
                <wp:simplePos x="0" y="0"/>
                <wp:positionH relativeFrom="column">
                  <wp:posOffset>1945005</wp:posOffset>
                </wp:positionH>
                <wp:positionV relativeFrom="paragraph">
                  <wp:posOffset>92710</wp:posOffset>
                </wp:positionV>
                <wp:extent cx="2000250" cy="762000"/>
                <wp:effectExtent l="0" t="0" r="19050" b="19050"/>
                <wp:wrapNone/>
                <wp:docPr id="212145123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5FA9" w14:textId="6652273C" w:rsidR="009142B8" w:rsidRDefault="009142B8" w:rsidP="009142B8">
                            <w:pPr>
                              <w:jc w:val="center"/>
                            </w:pPr>
                            <w:r>
                              <w:t>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CB9C9" id="Oval 8" o:spid="_x0000_s1036" style="position:absolute;margin-left:153.15pt;margin-top:7.3pt;width:157.5pt;height:6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" fillcolor="white [3201]" strokecolor="#34aba2 [3209]" strokeweight="2pt">
                <v:textbox>
                  <w:txbxContent>
                    <w:p w14:paraId="0D895FA9" w14:textId="6652273C" w:rsidR="009142B8" w:rsidRDefault="009142B8" w:rsidP="009142B8">
                      <w:pPr>
                        <w:jc w:val="center"/>
                      </w:pPr>
                      <w:r>
                        <w:t>Language Selection</w:t>
                      </w:r>
                    </w:p>
                  </w:txbxContent>
                </v:textbox>
              </v:oval>
            </w:pict>
          </mc:Fallback>
        </mc:AlternateContent>
      </w:r>
    </w:p>
    <w:p w14:paraId="7B0C4906" w14:textId="77777777" w:rsidR="00C52B5C" w:rsidRDefault="00C52B5C" w:rsidP="008B007E">
      <w:pPr>
        <w:tabs>
          <w:tab w:val="left" w:pos="6600"/>
        </w:tabs>
        <w:rPr>
          <w:sz w:val="35"/>
          <w:szCs w:val="35"/>
          <w:u w:val="single"/>
        </w:rPr>
      </w:pPr>
    </w:p>
    <w:p w14:paraId="21FF2125" w14:textId="77777777" w:rsidR="00C52B5C" w:rsidRDefault="00C52B5C" w:rsidP="008B007E">
      <w:pPr>
        <w:tabs>
          <w:tab w:val="left" w:pos="6600"/>
        </w:tabs>
        <w:rPr>
          <w:sz w:val="35"/>
          <w:szCs w:val="35"/>
          <w:u w:val="single"/>
        </w:rPr>
      </w:pPr>
    </w:p>
    <w:p w14:paraId="54BD74FF" w14:textId="2D689241" w:rsidR="00C52B5C" w:rsidRDefault="009142B8" w:rsidP="008B007E">
      <w:pPr>
        <w:tabs>
          <w:tab w:val="left" w:pos="6600"/>
        </w:tabs>
        <w:rPr>
          <w:sz w:val="35"/>
          <w:szCs w:val="35"/>
          <w:u w:val="single"/>
        </w:rPr>
      </w:pPr>
      <w:r>
        <w:rPr>
          <w:noProof/>
          <w:sz w:val="35"/>
          <w:szCs w:val="35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BFA62D" wp14:editId="73C18FE4">
                <wp:simplePos x="0" y="0"/>
                <wp:positionH relativeFrom="column">
                  <wp:posOffset>1945005</wp:posOffset>
                </wp:positionH>
                <wp:positionV relativeFrom="paragraph">
                  <wp:posOffset>66675</wp:posOffset>
                </wp:positionV>
                <wp:extent cx="2047875" cy="542925"/>
                <wp:effectExtent l="0" t="0" r="28575" b="28575"/>
                <wp:wrapNone/>
                <wp:docPr id="76826658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64DF" w14:textId="43ABDF7F" w:rsidR="009142B8" w:rsidRDefault="009142B8" w:rsidP="009142B8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FA62D" id="Oval 9" o:spid="_x0000_s1037" style="position:absolute;margin-left:153.15pt;margin-top:5.25pt;width:161.25pt;height:42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" fillcolor="white [3201]" strokecolor="#34aba2 [3209]" strokeweight="2pt">
                <v:textbox>
                  <w:txbxContent>
                    <w:p w14:paraId="0FBD64DF" w14:textId="43ABDF7F" w:rsidR="009142B8" w:rsidRDefault="009142B8" w:rsidP="009142B8">
                      <w:pPr>
                        <w:jc w:val="center"/>
                      </w:pPr>
                      <w:r>
                        <w:t>Print Receipt</w:t>
                      </w:r>
                    </w:p>
                  </w:txbxContent>
                </v:textbox>
              </v:oval>
            </w:pict>
          </mc:Fallback>
        </mc:AlternateContent>
      </w:r>
    </w:p>
    <w:p w14:paraId="03BAE625" w14:textId="77777777" w:rsidR="00C52B5C" w:rsidRDefault="00C52B5C" w:rsidP="008B007E">
      <w:pPr>
        <w:tabs>
          <w:tab w:val="left" w:pos="6600"/>
        </w:tabs>
        <w:rPr>
          <w:sz w:val="35"/>
          <w:szCs w:val="35"/>
          <w:u w:val="single"/>
        </w:rPr>
      </w:pPr>
    </w:p>
    <w:p w14:paraId="2829EC34" w14:textId="4A4F4F71" w:rsidR="00C52B5C" w:rsidRDefault="009142B8" w:rsidP="008B007E">
      <w:pPr>
        <w:tabs>
          <w:tab w:val="left" w:pos="6600"/>
        </w:tabs>
        <w:rPr>
          <w:sz w:val="35"/>
          <w:szCs w:val="35"/>
          <w:u w:val="single"/>
        </w:rPr>
      </w:pPr>
      <w:r>
        <w:rPr>
          <w:noProof/>
          <w:sz w:val="35"/>
          <w:szCs w:val="35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A77AFD" wp14:editId="7082F010">
                <wp:simplePos x="0" y="0"/>
                <wp:positionH relativeFrom="column">
                  <wp:posOffset>1659254</wp:posOffset>
                </wp:positionH>
                <wp:positionV relativeFrom="paragraph">
                  <wp:posOffset>90805</wp:posOffset>
                </wp:positionV>
                <wp:extent cx="2543175" cy="847725"/>
                <wp:effectExtent l="0" t="0" r="28575" b="28575"/>
                <wp:wrapNone/>
                <wp:docPr id="153998447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8E15" w14:textId="53D9FBDA" w:rsidR="009142B8" w:rsidRDefault="009142B8" w:rsidP="009142B8">
                            <w:pPr>
                              <w:jc w:val="center"/>
                            </w:pPr>
                            <w:r>
                              <w:t>Card Replacement/Issue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77AFD" id="Oval 10" o:spid="_x0000_s1038" style="position:absolute;margin-left:130.65pt;margin-top:7.15pt;width:200.25pt;height:6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" fillcolor="white [3201]" strokecolor="#34aba2 [3209]" strokeweight="2pt">
                <v:textbox>
                  <w:txbxContent>
                    <w:p w14:paraId="1EBE8E15" w14:textId="53D9FBDA" w:rsidR="009142B8" w:rsidRDefault="009142B8" w:rsidP="009142B8">
                      <w:pPr>
                        <w:jc w:val="center"/>
                      </w:pPr>
                      <w:r>
                        <w:t>Card Replacement/Issue</w:t>
                      </w:r>
                    </w:p>
                  </w:txbxContent>
                </v:textbox>
              </v:oval>
            </w:pict>
          </mc:Fallback>
        </mc:AlternateContent>
      </w:r>
    </w:p>
    <w:p w14:paraId="10E63607" w14:textId="77777777" w:rsidR="00C52B5C" w:rsidRDefault="00C52B5C" w:rsidP="008B007E">
      <w:pPr>
        <w:tabs>
          <w:tab w:val="left" w:pos="6600"/>
        </w:tabs>
        <w:rPr>
          <w:sz w:val="35"/>
          <w:szCs w:val="35"/>
          <w:u w:val="single"/>
        </w:rPr>
      </w:pPr>
    </w:p>
    <w:p w14:paraId="00DC9874" w14:textId="77777777" w:rsidR="00C52B5C" w:rsidRDefault="00C52B5C" w:rsidP="008B007E">
      <w:pPr>
        <w:tabs>
          <w:tab w:val="left" w:pos="6600"/>
        </w:tabs>
        <w:rPr>
          <w:sz w:val="35"/>
          <w:szCs w:val="35"/>
          <w:u w:val="single"/>
        </w:rPr>
      </w:pPr>
    </w:p>
    <w:p w14:paraId="0CBC1FDB" w14:textId="6AB37000" w:rsidR="008D5575" w:rsidRPr="00420863" w:rsidRDefault="008D5575" w:rsidP="008B007E">
      <w:pPr>
        <w:tabs>
          <w:tab w:val="left" w:pos="6600"/>
        </w:tabs>
        <w:rPr>
          <w:sz w:val="35"/>
          <w:szCs w:val="35"/>
          <w:u w:val="single"/>
        </w:rPr>
      </w:pPr>
      <w:r w:rsidRPr="00420863">
        <w:rPr>
          <w:sz w:val="35"/>
          <w:szCs w:val="35"/>
          <w:u w:val="single"/>
        </w:rPr>
        <w:lastRenderedPageBreak/>
        <w:t xml:space="preserve"> 2.</w:t>
      </w:r>
      <w:r w:rsidR="00021FED" w:rsidRPr="00420863">
        <w:rPr>
          <w:sz w:val="35"/>
          <w:szCs w:val="35"/>
          <w:u w:val="single"/>
        </w:rPr>
        <w:t xml:space="preserve"> </w:t>
      </w:r>
      <w:r w:rsidRPr="00420863">
        <w:rPr>
          <w:sz w:val="35"/>
          <w:szCs w:val="35"/>
          <w:u w:val="single"/>
        </w:rPr>
        <w:t>Class Diagram:</w:t>
      </w:r>
      <w:r w:rsidR="008B007E" w:rsidRPr="00420863">
        <w:rPr>
          <w:sz w:val="35"/>
          <w:szCs w:val="35"/>
          <w:u w:val="single"/>
        </w:rPr>
        <w:t xml:space="preserve">     </w:t>
      </w:r>
    </w:p>
    <w:p w14:paraId="1DDBD983" w14:textId="4ADDEEAC" w:rsidR="008B007E" w:rsidRDefault="00FC0CA4" w:rsidP="008B007E">
      <w:pPr>
        <w:tabs>
          <w:tab w:val="left" w:pos="6600"/>
        </w:tabs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F16A760" wp14:editId="3C72A51B">
                <wp:simplePos x="0" y="0"/>
                <wp:positionH relativeFrom="column">
                  <wp:posOffset>497205</wp:posOffset>
                </wp:positionH>
                <wp:positionV relativeFrom="paragraph">
                  <wp:posOffset>187325</wp:posOffset>
                </wp:positionV>
                <wp:extent cx="2305050" cy="2238375"/>
                <wp:effectExtent l="0" t="0" r="19050" b="28575"/>
                <wp:wrapNone/>
                <wp:docPr id="6647964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908B1" w14:textId="1D27ED8F" w:rsidR="008D5575" w:rsidRDefault="0093755B" w:rsidP="0093755B">
                            <w:r>
                              <w:t xml:space="preserve">         </w:t>
                            </w:r>
                            <w:r w:rsidR="008D5575">
                              <w:t>Bank Accoun</w:t>
                            </w:r>
                            <w:r w:rsidR="001538EC">
                              <w:t>t</w:t>
                            </w:r>
                          </w:p>
                          <w:p w14:paraId="518E720D" w14:textId="77777777" w:rsidR="0093755B" w:rsidRDefault="0093755B" w:rsidP="0093755B"/>
                          <w:p w14:paraId="61BAF045" w14:textId="77777777" w:rsidR="0093755B" w:rsidRDefault="0093755B" w:rsidP="0093755B"/>
                          <w:p w14:paraId="71BF6434" w14:textId="77777777" w:rsidR="0093755B" w:rsidRDefault="0093755B" w:rsidP="0093755B"/>
                          <w:p w14:paraId="39E62BD2" w14:textId="4036BE5D" w:rsidR="0093755B" w:rsidRDefault="0093755B" w:rsidP="0093755B">
                            <w:r>
                              <w:t>Member Functions</w:t>
                            </w:r>
                          </w:p>
                          <w:p w14:paraId="032DF35D" w14:textId="5309F5FB" w:rsidR="0093755B" w:rsidRDefault="0093755B" w:rsidP="0093755B">
                            <w:r>
                              <w:t>Data Members</w:t>
                            </w:r>
                          </w:p>
                          <w:p w14:paraId="5C24E9A6" w14:textId="77777777" w:rsidR="008D5575" w:rsidRDefault="008D5575" w:rsidP="008D5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A760" id="Rectangle 14" o:spid="_x0000_s1039" style="position:absolute;margin-left:39.15pt;margin-top:14.75pt;width:181.5pt;height:176.2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" fillcolor="white [3201]" strokecolor="#34aba2 [3209]" strokeweight="2pt">
                <v:textbox>
                  <w:txbxContent>
                    <w:p w14:paraId="55E908B1" w14:textId="1D27ED8F" w:rsidR="008D5575" w:rsidRDefault="0093755B" w:rsidP="0093755B">
                      <w:r>
                        <w:t xml:space="preserve">         </w:t>
                      </w:r>
                      <w:r w:rsidR="008D5575">
                        <w:t>Bank Accoun</w:t>
                      </w:r>
                      <w:r w:rsidR="001538EC">
                        <w:t>t</w:t>
                      </w:r>
                    </w:p>
                    <w:p w14:paraId="518E720D" w14:textId="77777777" w:rsidR="0093755B" w:rsidRDefault="0093755B" w:rsidP="0093755B"/>
                    <w:p w14:paraId="61BAF045" w14:textId="77777777" w:rsidR="0093755B" w:rsidRDefault="0093755B" w:rsidP="0093755B"/>
                    <w:p w14:paraId="71BF6434" w14:textId="77777777" w:rsidR="0093755B" w:rsidRDefault="0093755B" w:rsidP="0093755B"/>
                    <w:p w14:paraId="39E62BD2" w14:textId="4036BE5D" w:rsidR="0093755B" w:rsidRDefault="0093755B" w:rsidP="0093755B">
                      <w:r>
                        <w:t>Member Functions</w:t>
                      </w:r>
                    </w:p>
                    <w:p w14:paraId="032DF35D" w14:textId="5309F5FB" w:rsidR="0093755B" w:rsidRDefault="0093755B" w:rsidP="0093755B">
                      <w:r>
                        <w:t>Data Members</w:t>
                      </w:r>
                    </w:p>
                    <w:p w14:paraId="5C24E9A6" w14:textId="77777777" w:rsidR="008D5575" w:rsidRDefault="008D5575" w:rsidP="008D55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38EC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09A0506" wp14:editId="2E71B629">
                <wp:simplePos x="0" y="0"/>
                <wp:positionH relativeFrom="column">
                  <wp:posOffset>3764280</wp:posOffset>
                </wp:positionH>
                <wp:positionV relativeFrom="paragraph">
                  <wp:posOffset>206375</wp:posOffset>
                </wp:positionV>
                <wp:extent cx="2162175" cy="2219325"/>
                <wp:effectExtent l="0" t="0" r="28575" b="28575"/>
                <wp:wrapNone/>
                <wp:docPr id="19887180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7712" w14:textId="77777777" w:rsidR="0093755B" w:rsidRDefault="0093755B" w:rsidP="008D5575"/>
                          <w:p w14:paraId="5A1070E2" w14:textId="4686EEA1" w:rsidR="008D5575" w:rsidRDefault="0093755B" w:rsidP="008D5575">
                            <w:r>
                              <w:t xml:space="preserve">            Transaction</w:t>
                            </w:r>
                          </w:p>
                          <w:p w14:paraId="3D3BEBAD" w14:textId="77777777" w:rsidR="0093755B" w:rsidRDefault="0093755B" w:rsidP="008D5575"/>
                          <w:p w14:paraId="5B9C6B9B" w14:textId="77777777" w:rsidR="0093755B" w:rsidRDefault="0093755B" w:rsidP="008D5575"/>
                          <w:p w14:paraId="103127C4" w14:textId="77777777" w:rsidR="0093755B" w:rsidRDefault="0093755B" w:rsidP="008D5575"/>
                          <w:p w14:paraId="5594C715" w14:textId="1AD8F4B9" w:rsidR="008D5575" w:rsidRDefault="008D5575" w:rsidP="008D5575">
                            <w:r>
                              <w:t xml:space="preserve">Member </w:t>
                            </w:r>
                            <w:r w:rsidR="00021FED">
                              <w:t>Functions</w:t>
                            </w:r>
                          </w:p>
                          <w:p w14:paraId="49FFB495" w14:textId="60B649E9" w:rsidR="00021FED" w:rsidRDefault="00021FED" w:rsidP="008D5575">
                            <w:r>
                              <w:t>Data Members</w:t>
                            </w:r>
                          </w:p>
                          <w:p w14:paraId="5C5407C0" w14:textId="77777777" w:rsidR="008D5575" w:rsidRDefault="008D5575" w:rsidP="00021FED">
                            <w:pPr>
                              <w:ind w:left="360"/>
                              <w:jc w:val="center"/>
                            </w:pPr>
                          </w:p>
                          <w:p w14:paraId="5207E951" w14:textId="77777777" w:rsidR="008D5575" w:rsidRDefault="008D5575" w:rsidP="008D5575">
                            <w:pPr>
                              <w:jc w:val="center"/>
                            </w:pPr>
                          </w:p>
                          <w:p w14:paraId="3F38D946" w14:textId="77777777" w:rsidR="008D5575" w:rsidRDefault="008D5575" w:rsidP="008D5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0506" id="_x0000_s1040" style="position:absolute;margin-left:296.4pt;margin-top:16.25pt;width:170.25pt;height:174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" fillcolor="white [3201]" strokecolor="#34aba2 [3209]" strokeweight="2pt">
                <v:textbox>
                  <w:txbxContent>
                    <w:p w14:paraId="417D7712" w14:textId="77777777" w:rsidR="0093755B" w:rsidRDefault="0093755B" w:rsidP="008D5575"/>
                    <w:p w14:paraId="5A1070E2" w14:textId="4686EEA1" w:rsidR="008D5575" w:rsidRDefault="0093755B" w:rsidP="008D5575">
                      <w:r>
                        <w:t xml:space="preserve">            Transaction</w:t>
                      </w:r>
                    </w:p>
                    <w:p w14:paraId="3D3BEBAD" w14:textId="77777777" w:rsidR="0093755B" w:rsidRDefault="0093755B" w:rsidP="008D5575"/>
                    <w:p w14:paraId="5B9C6B9B" w14:textId="77777777" w:rsidR="0093755B" w:rsidRDefault="0093755B" w:rsidP="008D5575"/>
                    <w:p w14:paraId="103127C4" w14:textId="77777777" w:rsidR="0093755B" w:rsidRDefault="0093755B" w:rsidP="008D5575"/>
                    <w:p w14:paraId="5594C715" w14:textId="1AD8F4B9" w:rsidR="008D5575" w:rsidRDefault="008D5575" w:rsidP="008D5575">
                      <w:r>
                        <w:t xml:space="preserve">Member </w:t>
                      </w:r>
                      <w:r w:rsidR="00021FED">
                        <w:t>Functions</w:t>
                      </w:r>
                    </w:p>
                    <w:p w14:paraId="49FFB495" w14:textId="60B649E9" w:rsidR="00021FED" w:rsidRDefault="00021FED" w:rsidP="008D5575">
                      <w:r>
                        <w:t>Data Members</w:t>
                      </w:r>
                    </w:p>
                    <w:p w14:paraId="5C5407C0" w14:textId="77777777" w:rsidR="008D5575" w:rsidRDefault="008D5575" w:rsidP="00021FED">
                      <w:pPr>
                        <w:ind w:left="360"/>
                        <w:jc w:val="center"/>
                      </w:pPr>
                    </w:p>
                    <w:p w14:paraId="5207E951" w14:textId="77777777" w:rsidR="008D5575" w:rsidRDefault="008D5575" w:rsidP="008D5575">
                      <w:pPr>
                        <w:jc w:val="center"/>
                      </w:pPr>
                    </w:p>
                    <w:p w14:paraId="3F38D946" w14:textId="77777777" w:rsidR="008D5575" w:rsidRDefault="008D5575" w:rsidP="008D55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007E" w:rsidRPr="008D5575">
        <w:rPr>
          <w:sz w:val="32"/>
          <w:szCs w:val="24"/>
        </w:rPr>
        <w:t xml:space="preserve">    </w:t>
      </w:r>
      <w:r w:rsidR="00123AD7" w:rsidRPr="008D5575">
        <w:rPr>
          <w:sz w:val="32"/>
          <w:szCs w:val="24"/>
        </w:rPr>
        <w:t xml:space="preserve">       </w:t>
      </w:r>
      <w:r w:rsidR="00021FED">
        <w:rPr>
          <w:sz w:val="32"/>
          <w:szCs w:val="24"/>
        </w:rPr>
        <w:t xml:space="preserve">       </w:t>
      </w:r>
    </w:p>
    <w:p w14:paraId="0A430010" w14:textId="1D36656E" w:rsidR="00021FED" w:rsidRDefault="00021FED" w:rsidP="00021FED">
      <w:pPr>
        <w:rPr>
          <w:sz w:val="32"/>
          <w:szCs w:val="24"/>
        </w:rPr>
      </w:pPr>
    </w:p>
    <w:p w14:paraId="17289012" w14:textId="55FEA855" w:rsidR="00021FED" w:rsidRPr="00021FED" w:rsidRDefault="0093755B" w:rsidP="00021FED">
      <w:pPr>
        <w:pStyle w:val="ListParagraph"/>
        <w:numPr>
          <w:ilvl w:val="0"/>
          <w:numId w:val="3"/>
        </w:numPr>
        <w:tabs>
          <w:tab w:val="left" w:pos="4050"/>
        </w:tabs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58C9BF3" wp14:editId="59BECA43">
                <wp:simplePos x="0" y="0"/>
                <wp:positionH relativeFrom="column">
                  <wp:posOffset>3792854</wp:posOffset>
                </wp:positionH>
                <wp:positionV relativeFrom="paragraph">
                  <wp:posOffset>226060</wp:posOffset>
                </wp:positionV>
                <wp:extent cx="2162175" cy="0"/>
                <wp:effectExtent l="0" t="0" r="0" b="0"/>
                <wp:wrapNone/>
                <wp:docPr id="9178571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3487" id="Straight Connector 2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17.8pt" to="468.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" strokecolor="#024f75 [3204]" strokeweight="1pt"/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EA0144" wp14:editId="5B4130C3">
                <wp:simplePos x="0" y="0"/>
                <wp:positionH relativeFrom="column">
                  <wp:posOffset>506729</wp:posOffset>
                </wp:positionH>
                <wp:positionV relativeFrom="paragraph">
                  <wp:posOffset>197485</wp:posOffset>
                </wp:positionV>
                <wp:extent cx="2295525" cy="9525"/>
                <wp:effectExtent l="0" t="0" r="28575" b="28575"/>
                <wp:wrapNone/>
                <wp:docPr id="15919806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751FF" id="Straight Connector 1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15.55pt" to="220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" strokecolor="#024f75 [3204]" strokeweight="1pt"/>
            </w:pict>
          </mc:Fallback>
        </mc:AlternateContent>
      </w:r>
      <w:r w:rsidR="00021FED">
        <w:rPr>
          <w:sz w:val="32"/>
          <w:szCs w:val="24"/>
        </w:rPr>
        <w:t xml:space="preserve">       </w:t>
      </w:r>
    </w:p>
    <w:p w14:paraId="3078197E" w14:textId="5525DECA" w:rsidR="00021FED" w:rsidRDefault="00776027" w:rsidP="00021FED">
      <w:pPr>
        <w:tabs>
          <w:tab w:val="left" w:pos="4050"/>
        </w:tabs>
        <w:rPr>
          <w:sz w:val="32"/>
          <w:szCs w:val="24"/>
        </w:rPr>
      </w:pPr>
      <w:r>
        <w:rPr>
          <w:noProof/>
          <w:sz w:val="10"/>
          <w:szCs w:val="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20318B" wp14:editId="0E707DD8">
                <wp:simplePos x="0" y="0"/>
                <wp:positionH relativeFrom="column">
                  <wp:posOffset>2830830</wp:posOffset>
                </wp:positionH>
                <wp:positionV relativeFrom="paragraph">
                  <wp:posOffset>274320</wp:posOffset>
                </wp:positionV>
                <wp:extent cx="933450" cy="66675"/>
                <wp:effectExtent l="0" t="19050" r="38100" b="47625"/>
                <wp:wrapNone/>
                <wp:docPr id="759488625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7B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4" o:spid="_x0000_s1026" type="#_x0000_t13" style="position:absolute;margin-left:222.9pt;margin-top:21.6pt;width:73.5pt;height:5.25pt;flip:y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" adj="20829" fillcolor="white [3201]" strokecolor="#34aba2 [3209]" strokeweight="2pt"/>
            </w:pict>
          </mc:Fallback>
        </mc:AlternateContent>
      </w:r>
      <w:r w:rsidR="00021FED">
        <w:rPr>
          <w:sz w:val="32"/>
          <w:szCs w:val="24"/>
        </w:rPr>
        <w:t xml:space="preserve">                                                              </w:t>
      </w:r>
      <w:r>
        <w:rPr>
          <w:sz w:val="32"/>
          <w:szCs w:val="24"/>
        </w:rPr>
        <w:t xml:space="preserve">1            </w:t>
      </w:r>
      <w:proofErr w:type="gramStart"/>
      <w:r>
        <w:rPr>
          <w:sz w:val="32"/>
          <w:szCs w:val="24"/>
        </w:rPr>
        <w:t>0:*</w:t>
      </w:r>
      <w:proofErr w:type="gramEnd"/>
      <w:r w:rsidR="00021FED">
        <w:rPr>
          <w:sz w:val="32"/>
          <w:szCs w:val="24"/>
        </w:rPr>
        <w:t xml:space="preserve">                                                                                                           </w:t>
      </w:r>
    </w:p>
    <w:p w14:paraId="79DAD256" w14:textId="00E7BC0D" w:rsidR="00021FED" w:rsidRPr="00021FED" w:rsidRDefault="00021FED" w:rsidP="00021FED">
      <w:pPr>
        <w:rPr>
          <w:sz w:val="10"/>
          <w:szCs w:val="6"/>
        </w:rPr>
      </w:pPr>
    </w:p>
    <w:p w14:paraId="30E29940" w14:textId="77777777" w:rsidR="00021FED" w:rsidRPr="00021FED" w:rsidRDefault="00021FED" w:rsidP="00021FED">
      <w:pPr>
        <w:rPr>
          <w:sz w:val="10"/>
          <w:szCs w:val="6"/>
        </w:rPr>
      </w:pPr>
    </w:p>
    <w:p w14:paraId="1AEAD162" w14:textId="77777777" w:rsidR="00021FED" w:rsidRPr="00021FED" w:rsidRDefault="00021FED" w:rsidP="00021FED">
      <w:pPr>
        <w:rPr>
          <w:sz w:val="10"/>
          <w:szCs w:val="6"/>
        </w:rPr>
      </w:pPr>
    </w:p>
    <w:p w14:paraId="74F7F172" w14:textId="77777777" w:rsidR="00021FED" w:rsidRPr="00021FED" w:rsidRDefault="00021FED" w:rsidP="00021FED">
      <w:pPr>
        <w:rPr>
          <w:sz w:val="10"/>
          <w:szCs w:val="6"/>
        </w:rPr>
      </w:pPr>
    </w:p>
    <w:p w14:paraId="1F1135D7" w14:textId="77777777" w:rsidR="00021FED" w:rsidRPr="00021FED" w:rsidRDefault="00021FED" w:rsidP="00021FED">
      <w:pPr>
        <w:rPr>
          <w:sz w:val="10"/>
          <w:szCs w:val="6"/>
        </w:rPr>
      </w:pPr>
    </w:p>
    <w:p w14:paraId="4AB7ADC1" w14:textId="77777777" w:rsidR="00021FED" w:rsidRPr="00021FED" w:rsidRDefault="00021FED" w:rsidP="00021FED">
      <w:pPr>
        <w:rPr>
          <w:sz w:val="10"/>
          <w:szCs w:val="6"/>
        </w:rPr>
      </w:pPr>
    </w:p>
    <w:p w14:paraId="067FF1D0" w14:textId="77777777" w:rsidR="00021FED" w:rsidRPr="00021FED" w:rsidRDefault="00021FED" w:rsidP="00021FED">
      <w:pPr>
        <w:rPr>
          <w:sz w:val="10"/>
          <w:szCs w:val="6"/>
        </w:rPr>
      </w:pPr>
    </w:p>
    <w:p w14:paraId="5D2E79A5" w14:textId="77777777" w:rsidR="00021FED" w:rsidRPr="00021FED" w:rsidRDefault="00021FED" w:rsidP="00021FED">
      <w:pPr>
        <w:rPr>
          <w:sz w:val="10"/>
          <w:szCs w:val="6"/>
        </w:rPr>
      </w:pPr>
    </w:p>
    <w:p w14:paraId="4F46865B" w14:textId="77777777" w:rsidR="00021FED" w:rsidRPr="00021FED" w:rsidRDefault="00021FED" w:rsidP="00021FED">
      <w:pPr>
        <w:rPr>
          <w:sz w:val="10"/>
          <w:szCs w:val="6"/>
        </w:rPr>
      </w:pPr>
    </w:p>
    <w:p w14:paraId="2E2FAC73" w14:textId="77777777" w:rsidR="00021FED" w:rsidRPr="00021FED" w:rsidRDefault="00021FED" w:rsidP="00021FED">
      <w:pPr>
        <w:rPr>
          <w:sz w:val="10"/>
          <w:szCs w:val="6"/>
        </w:rPr>
      </w:pPr>
    </w:p>
    <w:p w14:paraId="3247525A" w14:textId="77777777" w:rsidR="00021FED" w:rsidRPr="00021FED" w:rsidRDefault="00021FED" w:rsidP="00021FED">
      <w:pPr>
        <w:rPr>
          <w:sz w:val="10"/>
          <w:szCs w:val="6"/>
        </w:rPr>
      </w:pPr>
    </w:p>
    <w:p w14:paraId="2AC98769" w14:textId="77777777" w:rsidR="00021FED" w:rsidRPr="00021FED" w:rsidRDefault="00021FED" w:rsidP="00021FED">
      <w:pPr>
        <w:rPr>
          <w:sz w:val="10"/>
          <w:szCs w:val="6"/>
        </w:rPr>
      </w:pPr>
    </w:p>
    <w:p w14:paraId="4A42D01E" w14:textId="77777777" w:rsidR="00021FED" w:rsidRPr="00021FED" w:rsidRDefault="00021FED" w:rsidP="00021FED">
      <w:pPr>
        <w:rPr>
          <w:sz w:val="10"/>
          <w:szCs w:val="6"/>
        </w:rPr>
      </w:pPr>
    </w:p>
    <w:p w14:paraId="57741658" w14:textId="77777777" w:rsidR="00021FED" w:rsidRPr="00021FED" w:rsidRDefault="00021FED" w:rsidP="00021FED">
      <w:pPr>
        <w:rPr>
          <w:sz w:val="10"/>
          <w:szCs w:val="6"/>
        </w:rPr>
      </w:pPr>
    </w:p>
    <w:p w14:paraId="4972439C" w14:textId="77777777" w:rsidR="00C604A2" w:rsidRDefault="00C604A2" w:rsidP="00021FED">
      <w:pPr>
        <w:rPr>
          <w:sz w:val="32"/>
          <w:szCs w:val="24"/>
          <w:u w:val="single"/>
        </w:rPr>
      </w:pPr>
    </w:p>
    <w:p w14:paraId="5B49BDCE" w14:textId="77777777" w:rsidR="00C604A2" w:rsidRDefault="00C604A2" w:rsidP="00021FED">
      <w:pPr>
        <w:rPr>
          <w:sz w:val="32"/>
          <w:szCs w:val="24"/>
          <w:u w:val="single"/>
        </w:rPr>
      </w:pPr>
    </w:p>
    <w:p w14:paraId="17795F04" w14:textId="77777777" w:rsidR="00C604A2" w:rsidRDefault="00C604A2" w:rsidP="00021FED">
      <w:pPr>
        <w:rPr>
          <w:sz w:val="32"/>
          <w:szCs w:val="24"/>
          <w:u w:val="single"/>
        </w:rPr>
      </w:pPr>
    </w:p>
    <w:p w14:paraId="5217D681" w14:textId="77777777" w:rsidR="00C604A2" w:rsidRDefault="00C604A2" w:rsidP="00021FED">
      <w:pPr>
        <w:rPr>
          <w:sz w:val="32"/>
          <w:szCs w:val="24"/>
          <w:u w:val="single"/>
        </w:rPr>
      </w:pPr>
    </w:p>
    <w:p w14:paraId="1D87C027" w14:textId="263ECBA9" w:rsidR="00021FED" w:rsidRPr="00420863" w:rsidRDefault="00021FED" w:rsidP="00021FED">
      <w:pPr>
        <w:rPr>
          <w:sz w:val="35"/>
          <w:szCs w:val="35"/>
          <w:u w:val="single"/>
        </w:rPr>
      </w:pPr>
      <w:r w:rsidRPr="00420863">
        <w:rPr>
          <w:sz w:val="35"/>
          <w:szCs w:val="35"/>
          <w:u w:val="single"/>
        </w:rPr>
        <w:t>3. State Diagram:</w:t>
      </w:r>
    </w:p>
    <w:p w14:paraId="03FDC741" w14:textId="0E07B6A6" w:rsidR="00021FED" w:rsidRDefault="00021FED" w:rsidP="00021FED">
      <w:r w:rsidRPr="00021FED">
        <w:t>3.1.</w:t>
      </w:r>
      <w:r>
        <w:t xml:space="preserve"> </w:t>
      </w:r>
      <w:r w:rsidRPr="00021FED">
        <w:t>Cash Withdrawal:</w:t>
      </w:r>
    </w:p>
    <w:p w14:paraId="0CD822C5" w14:textId="17BF8A32" w:rsidR="00021FED" w:rsidRDefault="00021FED" w:rsidP="00021FED"/>
    <w:p w14:paraId="63BA86AF" w14:textId="567A9FD0" w:rsidR="00021FED" w:rsidRDefault="00623C51" w:rsidP="00021FED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EDADD09" wp14:editId="020529A1">
                <wp:simplePos x="0" y="0"/>
                <wp:positionH relativeFrom="column">
                  <wp:posOffset>4535805</wp:posOffset>
                </wp:positionH>
                <wp:positionV relativeFrom="paragraph">
                  <wp:posOffset>233045</wp:posOffset>
                </wp:positionV>
                <wp:extent cx="9525" cy="723900"/>
                <wp:effectExtent l="57150" t="19050" r="66675" b="38100"/>
                <wp:wrapNone/>
                <wp:docPr id="184420437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731A3" id="Straight Arrow Connector 44" o:spid="_x0000_s1026" type="#_x0000_t32" style="position:absolute;margin-left:357.15pt;margin-top:18.35pt;width:.75pt;height:5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" strokecolor="#024f75 [3204]" strokeweight="2.25pt">
                <v:stroke endarrow="block"/>
              </v:shape>
            </w:pict>
          </mc:Fallback>
        </mc:AlternateContent>
      </w:r>
      <w:r w:rsidR="00132A31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06AF6F4" wp14:editId="73574D51">
                <wp:simplePos x="0" y="0"/>
                <wp:positionH relativeFrom="column">
                  <wp:posOffset>3745230</wp:posOffset>
                </wp:positionH>
                <wp:positionV relativeFrom="paragraph">
                  <wp:posOffset>233045</wp:posOffset>
                </wp:positionV>
                <wp:extent cx="1714500" cy="9525"/>
                <wp:effectExtent l="0" t="76200" r="19050" b="85725"/>
                <wp:wrapNone/>
                <wp:docPr id="45908027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29D0" id="Straight Arrow Connector 43" o:spid="_x0000_s1026" type="#_x0000_t32" style="position:absolute;margin-left:294.9pt;margin-top:18.35pt;width:135pt;height: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" strokecolor="#024f75 [3204]" strokeweight="2.25pt">
                <v:stroke endarrow="block"/>
              </v:shape>
            </w:pict>
          </mc:Fallback>
        </mc:AlternateContent>
      </w:r>
      <w:r w:rsidR="00132A3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1FB044F" wp14:editId="5A1AFDA0">
                <wp:simplePos x="0" y="0"/>
                <wp:positionH relativeFrom="column">
                  <wp:posOffset>5421630</wp:posOffset>
                </wp:positionH>
                <wp:positionV relativeFrom="paragraph">
                  <wp:posOffset>52070</wp:posOffset>
                </wp:positionV>
                <wp:extent cx="1219200" cy="361950"/>
                <wp:effectExtent l="0" t="0" r="19050" b="19050"/>
                <wp:wrapNone/>
                <wp:docPr id="34103699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6B357" w14:textId="47E51EFA" w:rsidR="00623C51" w:rsidRDefault="00623C51" w:rsidP="00623C51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B044F" id="Rectangle: Rounded Corners 18" o:spid="_x0000_s1041" style="position:absolute;margin-left:426.9pt;margin-top:4.1pt;width:96pt;height:28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" fillcolor="white [3201]" strokecolor="#34aba2 [3209]" strokeweight="2pt">
                <v:textbox>
                  <w:txbxContent>
                    <w:p w14:paraId="5606B357" w14:textId="47E51EFA" w:rsidR="00623C51" w:rsidRDefault="00623C51" w:rsidP="00623C51">
                      <w:pPr>
                        <w:jc w:val="center"/>
                      </w:pPr>
                      <w:r>
                        <w:t>Operation</w:t>
                      </w:r>
                    </w:p>
                  </w:txbxContent>
                </v:textbox>
              </v:roundrect>
            </w:pict>
          </mc:Fallback>
        </mc:AlternateContent>
      </w:r>
      <w:r w:rsidR="00132A31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09C0F81" wp14:editId="6A08DAFB">
                <wp:simplePos x="0" y="0"/>
                <wp:positionH relativeFrom="margin">
                  <wp:posOffset>723900</wp:posOffset>
                </wp:positionH>
                <wp:positionV relativeFrom="paragraph">
                  <wp:posOffset>75565</wp:posOffset>
                </wp:positionV>
                <wp:extent cx="1219200" cy="361950"/>
                <wp:effectExtent l="0" t="0" r="19050" b="19050"/>
                <wp:wrapNone/>
                <wp:docPr id="94340807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AB119" w14:textId="691EAD59" w:rsidR="00623C51" w:rsidRDefault="00623C51" w:rsidP="00623C51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C0F81" id="_x0000_s1042" style="position:absolute;margin-left:57pt;margin-top:5.95pt;width:96pt;height:28.5pt;z-index:251593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" fillcolor="white [3201]" strokecolor="#34aba2 [3209]" strokeweight="2pt">
                <v:textbox>
                  <w:txbxContent>
                    <w:p w14:paraId="1B1AB119" w14:textId="691EAD59" w:rsidR="00623C51" w:rsidRDefault="00623C51" w:rsidP="00623C51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2A31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8E0FD41" wp14:editId="1807774C">
                <wp:simplePos x="0" y="0"/>
                <wp:positionH relativeFrom="column">
                  <wp:posOffset>3421380</wp:posOffset>
                </wp:positionH>
                <wp:positionV relativeFrom="paragraph">
                  <wp:posOffset>956945</wp:posOffset>
                </wp:positionV>
                <wp:extent cx="1219200" cy="361950"/>
                <wp:effectExtent l="0" t="0" r="19050" b="19050"/>
                <wp:wrapNone/>
                <wp:docPr id="164251642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FDF4" w14:textId="28269CE5" w:rsidR="00623C51" w:rsidRDefault="00623C51" w:rsidP="00623C51">
                            <w:pPr>
                              <w:jc w:val="center"/>
                            </w:pPr>
                            <w:r>
                              <w:t>Disable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0FD41" id="_x0000_s1043" style="position:absolute;margin-left:269.4pt;margin-top:75.35pt;width:96pt;height:28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" fillcolor="white [3201]" strokecolor="#34aba2 [3209]" strokeweight="2pt">
                <v:textbox>
                  <w:txbxContent>
                    <w:p w14:paraId="6BDCFDF4" w14:textId="28269CE5" w:rsidR="00623C51" w:rsidRDefault="00623C51" w:rsidP="00623C51">
                      <w:pPr>
                        <w:jc w:val="center"/>
                      </w:pPr>
                      <w:r>
                        <w:t>Disable</w:t>
                      </w:r>
                    </w:p>
                  </w:txbxContent>
                </v:textbox>
              </v:roundrect>
            </w:pict>
          </mc:Fallback>
        </mc:AlternateContent>
      </w:r>
      <w:r w:rsidR="00036FB6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5E0405C" wp14:editId="70A32A56">
                <wp:simplePos x="0" y="0"/>
                <wp:positionH relativeFrom="column">
                  <wp:posOffset>1935480</wp:posOffset>
                </wp:positionH>
                <wp:positionV relativeFrom="paragraph">
                  <wp:posOffset>213995</wp:posOffset>
                </wp:positionV>
                <wp:extent cx="628650" cy="0"/>
                <wp:effectExtent l="0" t="76200" r="19050" b="76200"/>
                <wp:wrapNone/>
                <wp:docPr id="24588344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69851" id="Straight Arrow Connector 36" o:spid="_x0000_s1026" type="#_x0000_t32" style="position:absolute;margin-left:152.4pt;margin-top:16.85pt;width:49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" strokecolor="#024f75 [3204]" strokeweight="2.25pt">
                <v:stroke endarrow="block"/>
              </v:shape>
            </w:pict>
          </mc:Fallback>
        </mc:AlternateContent>
      </w:r>
      <w:r w:rsidR="00036FB6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2E5993F" wp14:editId="15808BF0">
                <wp:simplePos x="0" y="0"/>
                <wp:positionH relativeFrom="column">
                  <wp:posOffset>-74295</wp:posOffset>
                </wp:positionH>
                <wp:positionV relativeFrom="paragraph">
                  <wp:posOffset>194945</wp:posOffset>
                </wp:positionV>
                <wp:extent cx="85725" cy="85725"/>
                <wp:effectExtent l="0" t="0" r="28575" b="28575"/>
                <wp:wrapNone/>
                <wp:docPr id="323797889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D6FE3" id="Oval 34" o:spid="_x0000_s1026" style="position:absolute;margin-left:-5.85pt;margin-top:15.35pt;width:6.75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" fillcolor="#024f75 [3204]" strokecolor="#000b11 [484]" strokeweight="2pt"/>
            </w:pict>
          </mc:Fallback>
        </mc:AlternateContent>
      </w:r>
      <w:r w:rsidR="00036FB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48B70AE" wp14:editId="4F64E913">
                <wp:simplePos x="0" y="0"/>
                <wp:positionH relativeFrom="column">
                  <wp:posOffset>1792605</wp:posOffset>
                </wp:positionH>
                <wp:positionV relativeFrom="paragraph">
                  <wp:posOffset>2118995</wp:posOffset>
                </wp:positionV>
                <wp:extent cx="571500" cy="0"/>
                <wp:effectExtent l="19050" t="76200" r="0" b="76200"/>
                <wp:wrapNone/>
                <wp:docPr id="130553396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AE764" id="Straight Arrow Connector 33" o:spid="_x0000_s1026" type="#_x0000_t32" style="position:absolute;margin-left:141.15pt;margin-top:166.85pt;width:4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" strokecolor="#024f75 [3204]" strokeweight="2.25pt">
                <v:stroke endarrow="block"/>
              </v:shape>
            </w:pict>
          </mc:Fallback>
        </mc:AlternateContent>
      </w:r>
      <w:r w:rsidR="00036FB6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7E09FAE" wp14:editId="0178D63B">
                <wp:simplePos x="0" y="0"/>
                <wp:positionH relativeFrom="column">
                  <wp:posOffset>30480</wp:posOffset>
                </wp:positionH>
                <wp:positionV relativeFrom="paragraph">
                  <wp:posOffset>242570</wp:posOffset>
                </wp:positionV>
                <wp:extent cx="685800" cy="9525"/>
                <wp:effectExtent l="0" t="76200" r="19050" b="85725"/>
                <wp:wrapNone/>
                <wp:docPr id="40812019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2DBF1" id="Straight Arrow Connector 32" o:spid="_x0000_s1026" type="#_x0000_t32" style="position:absolute;margin-left:2.4pt;margin-top:19.1pt;width:54pt;height: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" strokecolor="#024f75 [3204]" strokeweight="2.25pt">
                <v:stroke endarrow="block"/>
              </v:shape>
            </w:pict>
          </mc:Fallback>
        </mc:AlternateContent>
      </w:r>
      <w:r w:rsidR="00036FB6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D4FE063" wp14:editId="3B2A29B0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219200" cy="361950"/>
                <wp:effectExtent l="0" t="0" r="19050" b="19050"/>
                <wp:wrapNone/>
                <wp:docPr id="132007940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B72A7" w14:textId="6413FF11" w:rsidR="00623C51" w:rsidRDefault="00623C51" w:rsidP="00623C51">
                            <w:pPr>
                              <w:jc w:val="center"/>
                            </w:pPr>
                            <w: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FE063" id="_x0000_s1044" style="position:absolute;margin-left:0;margin-top:4.85pt;width:96pt;height:28.5pt;z-index:251585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" fillcolor="white [3201]" strokecolor="#34aba2 [3209]" strokeweight="2pt">
                <v:textbox>
                  <w:txbxContent>
                    <w:p w14:paraId="1DBB72A7" w14:textId="6413FF11" w:rsidR="00623C51" w:rsidRDefault="00623C51" w:rsidP="00623C51">
                      <w:pPr>
                        <w:jc w:val="center"/>
                      </w:pPr>
                      <w:r>
                        <w:t>Enable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2A31">
        <w:t>Start                                         input                                          Correct PIN</w:t>
      </w:r>
    </w:p>
    <w:p w14:paraId="05656C1A" w14:textId="3DAE4AD0" w:rsidR="00132A31" w:rsidRDefault="00132A31" w:rsidP="00021FED"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9FF04C3" wp14:editId="13E92B95">
                <wp:simplePos x="0" y="0"/>
                <wp:positionH relativeFrom="column">
                  <wp:posOffset>6031230</wp:posOffset>
                </wp:positionH>
                <wp:positionV relativeFrom="paragraph">
                  <wp:posOffset>182880</wp:posOffset>
                </wp:positionV>
                <wp:extent cx="0" cy="1533525"/>
                <wp:effectExtent l="57150" t="0" r="57150" b="47625"/>
                <wp:wrapNone/>
                <wp:docPr id="145278790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C5D5" id="Straight Arrow Connector 27" o:spid="_x0000_s1026" type="#_x0000_t32" style="position:absolute;margin-left:474.9pt;margin-top:14.4pt;width:0;height:1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" strokecolor="#024f75 [3204]" strokeweight="2.25pt">
                <v:stroke endarrow="block"/>
              </v:shape>
            </w:pict>
          </mc:Fallback>
        </mc:AlternateContent>
      </w:r>
      <w:r>
        <w:t xml:space="preserve">                                                   Card                                   </w:t>
      </w:r>
    </w:p>
    <w:p w14:paraId="614078E1" w14:textId="1D7E9159" w:rsidR="00132A31" w:rsidRDefault="00132A31" w:rsidP="00132A31"/>
    <w:p w14:paraId="2FAB7BD7" w14:textId="60BAB6E7" w:rsidR="00623C51" w:rsidRDefault="00132A31" w:rsidP="00132A31">
      <w:pPr>
        <w:tabs>
          <w:tab w:val="left" w:pos="5910"/>
        </w:tabs>
      </w:pPr>
      <w:r>
        <w:t xml:space="preserve">                                                                                       Incorrect PIN       Exceed Amount</w:t>
      </w:r>
    </w:p>
    <w:p w14:paraId="660E07C8" w14:textId="355AE3A9" w:rsidR="00132A31" w:rsidRDefault="00132A31" w:rsidP="00132A31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8AA2889" wp14:editId="3BED8FCF">
                <wp:simplePos x="0" y="0"/>
                <wp:positionH relativeFrom="column">
                  <wp:posOffset>3583305</wp:posOffset>
                </wp:positionH>
                <wp:positionV relativeFrom="paragraph">
                  <wp:posOffset>1168400</wp:posOffset>
                </wp:positionV>
                <wp:extent cx="1790700" cy="0"/>
                <wp:effectExtent l="19050" t="76200" r="0" b="76200"/>
                <wp:wrapNone/>
                <wp:docPr id="55551991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1CBC" id="Straight Arrow Connector 42" o:spid="_x0000_s1026" type="#_x0000_t32" style="position:absolute;margin-left:282.15pt;margin-top:92pt;width:141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9DFFB7D" wp14:editId="087AECC8">
                <wp:simplePos x="0" y="0"/>
                <wp:positionH relativeFrom="column">
                  <wp:posOffset>4621530</wp:posOffset>
                </wp:positionH>
                <wp:positionV relativeFrom="paragraph">
                  <wp:posOffset>139700</wp:posOffset>
                </wp:positionV>
                <wp:extent cx="1419225" cy="9525"/>
                <wp:effectExtent l="0" t="76200" r="0" b="85725"/>
                <wp:wrapNone/>
                <wp:docPr id="123812150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352F" id="Straight Arrow Connector 41" o:spid="_x0000_s1026" type="#_x0000_t32" style="position:absolute;margin-left:363.9pt;margin-top:11pt;width:111.75pt;height: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" strokecolor="#024f75 [3204]" strokeweight="2.25pt">
                <v:stroke endarrow="block"/>
              </v:shape>
            </w:pict>
          </mc:Fallback>
        </mc:AlternateContent>
      </w:r>
      <w:r>
        <w:t xml:space="preserve">                                   </w:t>
      </w:r>
    </w:p>
    <w:p w14:paraId="5304A114" w14:textId="77777777" w:rsidR="00623C51" w:rsidRPr="00623C51" w:rsidRDefault="00623C51" w:rsidP="00623C51"/>
    <w:p w14:paraId="0556BB27" w14:textId="77777777" w:rsidR="00623C51" w:rsidRDefault="00623C51" w:rsidP="00623C51"/>
    <w:p w14:paraId="706F54D1" w14:textId="5615E257" w:rsidR="00623C51" w:rsidRDefault="00623C51" w:rsidP="00623C51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BCFEE9D" wp14:editId="31E0B065">
                <wp:simplePos x="0" y="0"/>
                <wp:positionH relativeFrom="column">
                  <wp:posOffset>5345430</wp:posOffset>
                </wp:positionH>
                <wp:positionV relativeFrom="paragraph">
                  <wp:posOffset>210186</wp:posOffset>
                </wp:positionV>
                <wp:extent cx="1219200" cy="514350"/>
                <wp:effectExtent l="0" t="0" r="19050" b="19050"/>
                <wp:wrapNone/>
                <wp:docPr id="134614612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58B15" w14:textId="086CABD0" w:rsidR="00623C51" w:rsidRDefault="00623C51" w:rsidP="00623C51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FEE9D" id="_x0000_s1045" style="position:absolute;margin-left:420.9pt;margin-top:16.55pt;width:96pt;height:40.5pt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" fillcolor="white [3201]" strokecolor="#34aba2 [3209]" strokeweight="2pt">
                <v:textbox>
                  <w:txbxContent>
                    <w:p w14:paraId="6FA58B15" w14:textId="086CABD0" w:rsidR="00623C51" w:rsidRDefault="00623C51" w:rsidP="00623C51">
                      <w:pPr>
                        <w:jc w:val="center"/>
                      </w:pPr>
                      <w:r>
                        <w:t>Operation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745608F" wp14:editId="13E2F1FD">
                <wp:simplePos x="0" y="0"/>
                <wp:positionH relativeFrom="column">
                  <wp:posOffset>2383155</wp:posOffset>
                </wp:positionH>
                <wp:positionV relativeFrom="paragraph">
                  <wp:posOffset>181610</wp:posOffset>
                </wp:positionV>
                <wp:extent cx="1219200" cy="552450"/>
                <wp:effectExtent l="0" t="0" r="19050" b="19050"/>
                <wp:wrapNone/>
                <wp:docPr id="131643636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B0A6" w14:textId="396A8EC9" w:rsidR="00623C51" w:rsidRDefault="00623C51" w:rsidP="00623C51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5608F" id="_x0000_s1046" style="position:absolute;margin-left:187.65pt;margin-top:14.3pt;width:96pt;height:43.5pt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" fillcolor="white [3201]" strokecolor="#34aba2 [3209]" strokeweight="2pt">
                <v:textbox>
                  <w:txbxContent>
                    <w:p w14:paraId="6593B0A6" w14:textId="396A8EC9" w:rsidR="00623C51" w:rsidRDefault="00623C51" w:rsidP="00623C51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      End                                                                    Correct Amount</w:t>
      </w:r>
    </w:p>
    <w:p w14:paraId="552173D8" w14:textId="3951C8C7" w:rsidR="00623C51" w:rsidRPr="00623C51" w:rsidRDefault="0093755B" w:rsidP="00623C51"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2993FB9" wp14:editId="508E0B13">
                <wp:simplePos x="0" y="0"/>
                <wp:positionH relativeFrom="column">
                  <wp:posOffset>1744980</wp:posOffset>
                </wp:positionH>
                <wp:positionV relativeFrom="paragraph">
                  <wp:posOffset>67310</wp:posOffset>
                </wp:positionV>
                <wp:extent cx="45719" cy="123825"/>
                <wp:effectExtent l="0" t="0" r="12065" b="28575"/>
                <wp:wrapNone/>
                <wp:docPr id="170619952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403F" id="Oval 35" o:spid="_x0000_s1026" style="position:absolute;margin-left:137.4pt;margin-top:5.3pt;width:3.6pt;height: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" fillcolor="#024f75 [3204]" strokecolor="#000b11 [484]" strokeweight="2pt"/>
            </w:pict>
          </mc:Fallback>
        </mc:AlternateContent>
      </w:r>
    </w:p>
    <w:p w14:paraId="5895B948" w14:textId="2CCF1149" w:rsidR="00623C51" w:rsidRDefault="00623C51" w:rsidP="00623C51">
      <w:pPr>
        <w:tabs>
          <w:tab w:val="left" w:pos="9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A99BA49" wp14:editId="2998E92D">
                <wp:simplePos x="0" y="0"/>
                <wp:positionH relativeFrom="column">
                  <wp:posOffset>6372225</wp:posOffset>
                </wp:positionH>
                <wp:positionV relativeFrom="paragraph">
                  <wp:posOffset>247650</wp:posOffset>
                </wp:positionV>
                <wp:extent cx="0" cy="485775"/>
                <wp:effectExtent l="57150" t="0" r="57150" b="47625"/>
                <wp:wrapNone/>
                <wp:docPr id="207168007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661E4" id="Straight Arrow Connector 47" o:spid="_x0000_s1026" type="#_x0000_t32" style="position:absolute;margin-left:501.75pt;margin-top:19.5pt;width:0;height:3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5713580" wp14:editId="27A11821">
                <wp:simplePos x="0" y="0"/>
                <wp:positionH relativeFrom="column">
                  <wp:posOffset>5554980</wp:posOffset>
                </wp:positionH>
                <wp:positionV relativeFrom="paragraph">
                  <wp:posOffset>215900</wp:posOffset>
                </wp:positionV>
                <wp:extent cx="0" cy="485775"/>
                <wp:effectExtent l="57150" t="0" r="57150" b="47625"/>
                <wp:wrapNone/>
                <wp:docPr id="1609647051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A2B9" id="Straight Arrow Connector 47" o:spid="_x0000_s1026" type="#_x0000_t32" style="position:absolute;margin-left:437.4pt;margin-top:17pt;width:0;height:3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1DC7E58" wp14:editId="1F8FCD64">
                <wp:simplePos x="0" y="0"/>
                <wp:positionH relativeFrom="page">
                  <wp:align>right</wp:align>
                </wp:positionH>
                <wp:positionV relativeFrom="paragraph">
                  <wp:posOffset>511175</wp:posOffset>
                </wp:positionV>
                <wp:extent cx="2381250" cy="704850"/>
                <wp:effectExtent l="0" t="0" r="0" b="0"/>
                <wp:wrapNone/>
                <wp:docPr id="40820419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B7F37" w14:textId="4586912D" w:rsidR="00623C51" w:rsidRDefault="00623C51" w:rsidP="00623C51">
                            <w:pPr>
                              <w:jc w:val="center"/>
                            </w:pPr>
                            <w:r>
                              <w:t>Cash withdrawal   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7E58" id="Rectangle 46" o:spid="_x0000_s1047" style="position:absolute;margin-left:136.3pt;margin-top:40.25pt;width:187.5pt;height:55.5pt;z-index:251598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iecw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" filled="f" stroked="f" strokeweight="2pt">
                <v:textbox>
                  <w:txbxContent>
                    <w:p w14:paraId="639B7F37" w14:textId="4586912D" w:rsidR="00623C51" w:rsidRDefault="00623C51" w:rsidP="00623C51">
                      <w:pPr>
                        <w:jc w:val="center"/>
                      </w:pPr>
                      <w:r>
                        <w:t>Cash withdrawal    Receipt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AB58FF" w14:textId="77777777" w:rsidR="00C604A2" w:rsidRPr="00C604A2" w:rsidRDefault="00C604A2" w:rsidP="00C604A2"/>
    <w:p w14:paraId="1577E2E6" w14:textId="77777777" w:rsidR="00C604A2" w:rsidRPr="00C604A2" w:rsidRDefault="00C604A2" w:rsidP="00C604A2"/>
    <w:p w14:paraId="7ACE848F" w14:textId="77777777" w:rsidR="00C604A2" w:rsidRPr="00C604A2" w:rsidRDefault="00C604A2" w:rsidP="00C604A2"/>
    <w:p w14:paraId="7417919A" w14:textId="77777777" w:rsidR="00C604A2" w:rsidRPr="00C604A2" w:rsidRDefault="00C604A2" w:rsidP="00C604A2"/>
    <w:p w14:paraId="0CCACB1B" w14:textId="77777777" w:rsidR="00C604A2" w:rsidRPr="00C604A2" w:rsidRDefault="00C604A2" w:rsidP="00C604A2"/>
    <w:p w14:paraId="24ED24B4" w14:textId="77777777" w:rsidR="00C604A2" w:rsidRPr="00C604A2" w:rsidRDefault="00C604A2" w:rsidP="00C604A2"/>
    <w:p w14:paraId="58AE69BA" w14:textId="50C2D539" w:rsidR="00C604A2" w:rsidRDefault="00C604A2" w:rsidP="00C604A2">
      <w:r w:rsidRPr="00021FED">
        <w:lastRenderedPageBreak/>
        <w:t>3.</w:t>
      </w:r>
      <w:r>
        <w:t>2</w:t>
      </w:r>
      <w:r w:rsidRPr="00021FED">
        <w:t>.</w:t>
      </w:r>
      <w:r>
        <w:t xml:space="preserve"> </w:t>
      </w:r>
      <w:r w:rsidRPr="00021FED">
        <w:t>C</w:t>
      </w:r>
      <w:r>
        <w:t>ash Transfer</w:t>
      </w:r>
      <w:r w:rsidRPr="00021FED">
        <w:t>:</w:t>
      </w:r>
    </w:p>
    <w:p w14:paraId="3EC4FFF9" w14:textId="77777777" w:rsidR="00C604A2" w:rsidRPr="00C604A2" w:rsidRDefault="00C604A2" w:rsidP="00C604A2"/>
    <w:p w14:paraId="3CCFBFDC" w14:textId="3797EAD9" w:rsidR="00C604A2" w:rsidRDefault="00C604A2" w:rsidP="00C604A2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4897A4B" wp14:editId="59257C91">
                <wp:simplePos x="0" y="0"/>
                <wp:positionH relativeFrom="column">
                  <wp:posOffset>4535805</wp:posOffset>
                </wp:positionH>
                <wp:positionV relativeFrom="paragraph">
                  <wp:posOffset>233045</wp:posOffset>
                </wp:positionV>
                <wp:extent cx="9525" cy="723900"/>
                <wp:effectExtent l="57150" t="19050" r="66675" b="38100"/>
                <wp:wrapNone/>
                <wp:docPr id="14365511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05FF0" id="Straight Arrow Connector 44" o:spid="_x0000_s1026" type="#_x0000_t32" style="position:absolute;margin-left:357.15pt;margin-top:18.35pt;width:.75pt;height:5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E28A11E" wp14:editId="47B9B897">
                <wp:simplePos x="0" y="0"/>
                <wp:positionH relativeFrom="column">
                  <wp:posOffset>3745230</wp:posOffset>
                </wp:positionH>
                <wp:positionV relativeFrom="paragraph">
                  <wp:posOffset>233045</wp:posOffset>
                </wp:positionV>
                <wp:extent cx="1714500" cy="9525"/>
                <wp:effectExtent l="0" t="76200" r="19050" b="85725"/>
                <wp:wrapNone/>
                <wp:docPr id="77657638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6F78F" id="Straight Arrow Connector 43" o:spid="_x0000_s1026" type="#_x0000_t32" style="position:absolute;margin-left:294.9pt;margin-top:18.35pt;width:135pt;height: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AEB57A4" wp14:editId="718DFFCC">
                <wp:simplePos x="0" y="0"/>
                <wp:positionH relativeFrom="column">
                  <wp:posOffset>5421630</wp:posOffset>
                </wp:positionH>
                <wp:positionV relativeFrom="paragraph">
                  <wp:posOffset>52070</wp:posOffset>
                </wp:positionV>
                <wp:extent cx="1219200" cy="361950"/>
                <wp:effectExtent l="0" t="0" r="19050" b="19050"/>
                <wp:wrapNone/>
                <wp:docPr id="100053549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082F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B57A4" id="_x0000_s1048" style="position:absolute;margin-left:426.9pt;margin-top:4.1pt;width:96pt;height:28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" fillcolor="white [3201]" strokecolor="#34aba2 [3209]" strokeweight="2pt">
                <v:textbox>
                  <w:txbxContent>
                    <w:p w14:paraId="25B8082F" w14:textId="77777777" w:rsidR="00C604A2" w:rsidRDefault="00C604A2" w:rsidP="00C604A2">
                      <w:pPr>
                        <w:jc w:val="center"/>
                      </w:pPr>
                      <w:r>
                        <w:t>Operation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F9B316A" wp14:editId="2FC39689">
                <wp:simplePos x="0" y="0"/>
                <wp:positionH relativeFrom="margin">
                  <wp:posOffset>723900</wp:posOffset>
                </wp:positionH>
                <wp:positionV relativeFrom="paragraph">
                  <wp:posOffset>75565</wp:posOffset>
                </wp:positionV>
                <wp:extent cx="1219200" cy="361950"/>
                <wp:effectExtent l="0" t="0" r="19050" b="19050"/>
                <wp:wrapNone/>
                <wp:docPr id="1652275363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24B8A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9B316A" id="_x0000_s1049" style="position:absolute;margin-left:57pt;margin-top:5.95pt;width:96pt;height:28.5pt;z-index:251613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" fillcolor="white [3201]" strokecolor="#34aba2 [3209]" strokeweight="2pt">
                <v:textbox>
                  <w:txbxContent>
                    <w:p w14:paraId="56C24B8A" w14:textId="77777777" w:rsidR="00C604A2" w:rsidRDefault="00C604A2" w:rsidP="00C604A2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D72D650" wp14:editId="3994C561">
                <wp:simplePos x="0" y="0"/>
                <wp:positionH relativeFrom="column">
                  <wp:posOffset>3421380</wp:posOffset>
                </wp:positionH>
                <wp:positionV relativeFrom="paragraph">
                  <wp:posOffset>956945</wp:posOffset>
                </wp:positionV>
                <wp:extent cx="1219200" cy="361950"/>
                <wp:effectExtent l="0" t="0" r="19050" b="19050"/>
                <wp:wrapNone/>
                <wp:docPr id="21144417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1655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Disable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72D650" id="_x0000_s1050" style="position:absolute;margin-left:269.4pt;margin-top:75.35pt;width:96pt;height:28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" fillcolor="white [3201]" strokecolor="#34aba2 [3209]" strokeweight="2pt">
                <v:textbox>
                  <w:txbxContent>
                    <w:p w14:paraId="74CC1655" w14:textId="77777777" w:rsidR="00C604A2" w:rsidRDefault="00C604A2" w:rsidP="00C604A2">
                      <w:pPr>
                        <w:jc w:val="center"/>
                      </w:pPr>
                      <w:r>
                        <w:t>Disable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B650012" wp14:editId="0CC06040">
                <wp:simplePos x="0" y="0"/>
                <wp:positionH relativeFrom="column">
                  <wp:posOffset>1935480</wp:posOffset>
                </wp:positionH>
                <wp:positionV relativeFrom="paragraph">
                  <wp:posOffset>213995</wp:posOffset>
                </wp:positionV>
                <wp:extent cx="628650" cy="0"/>
                <wp:effectExtent l="0" t="76200" r="19050" b="76200"/>
                <wp:wrapNone/>
                <wp:docPr id="72547598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6E45" id="Straight Arrow Connector 36" o:spid="_x0000_s1026" type="#_x0000_t32" style="position:absolute;margin-left:152.4pt;margin-top:16.85pt;width:49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392315" wp14:editId="6A03C06E">
                <wp:simplePos x="0" y="0"/>
                <wp:positionH relativeFrom="column">
                  <wp:posOffset>1697355</wp:posOffset>
                </wp:positionH>
                <wp:positionV relativeFrom="paragraph">
                  <wp:posOffset>2061845</wp:posOffset>
                </wp:positionV>
                <wp:extent cx="95250" cy="123825"/>
                <wp:effectExtent l="0" t="0" r="19050" b="28575"/>
                <wp:wrapNone/>
                <wp:docPr id="138668865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492C2" id="Oval 35" o:spid="_x0000_s1026" style="position:absolute;margin-left:133.65pt;margin-top:162.35pt;width:7.5pt;height: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" fillcolor="#024f75 [3204]" strokecolor="#000b11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CFA3A11" wp14:editId="16926C8E">
                <wp:simplePos x="0" y="0"/>
                <wp:positionH relativeFrom="column">
                  <wp:posOffset>-74295</wp:posOffset>
                </wp:positionH>
                <wp:positionV relativeFrom="paragraph">
                  <wp:posOffset>194945</wp:posOffset>
                </wp:positionV>
                <wp:extent cx="85725" cy="85725"/>
                <wp:effectExtent l="0" t="0" r="28575" b="28575"/>
                <wp:wrapNone/>
                <wp:docPr id="64375329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AD235" id="Oval 34" o:spid="_x0000_s1026" style="position:absolute;margin-left:-5.85pt;margin-top:15.35pt;width:6.75pt;height: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" fillcolor="#024f75 [3204]" strokecolor="#000b11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A5B36EA" wp14:editId="685672BE">
                <wp:simplePos x="0" y="0"/>
                <wp:positionH relativeFrom="column">
                  <wp:posOffset>1792605</wp:posOffset>
                </wp:positionH>
                <wp:positionV relativeFrom="paragraph">
                  <wp:posOffset>2118995</wp:posOffset>
                </wp:positionV>
                <wp:extent cx="571500" cy="0"/>
                <wp:effectExtent l="19050" t="76200" r="0" b="76200"/>
                <wp:wrapNone/>
                <wp:docPr id="134408975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9D06" id="Straight Arrow Connector 33" o:spid="_x0000_s1026" type="#_x0000_t32" style="position:absolute;margin-left:141.15pt;margin-top:166.85pt;width:45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77CC4A7" wp14:editId="68912E81">
                <wp:simplePos x="0" y="0"/>
                <wp:positionH relativeFrom="column">
                  <wp:posOffset>30480</wp:posOffset>
                </wp:positionH>
                <wp:positionV relativeFrom="paragraph">
                  <wp:posOffset>242570</wp:posOffset>
                </wp:positionV>
                <wp:extent cx="685800" cy="9525"/>
                <wp:effectExtent l="0" t="76200" r="19050" b="85725"/>
                <wp:wrapNone/>
                <wp:docPr id="88685700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53BF" id="Straight Arrow Connector 32" o:spid="_x0000_s1026" type="#_x0000_t32" style="position:absolute;margin-left:2.4pt;margin-top:19.1pt;width:54pt;height: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4B20406" wp14:editId="5C512901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219200" cy="361950"/>
                <wp:effectExtent l="0" t="0" r="19050" b="19050"/>
                <wp:wrapNone/>
                <wp:docPr id="173751453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D5C8D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Enable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20406" id="_x0000_s1051" style="position:absolute;margin-left:0;margin-top:4.85pt;width:96pt;height:28.5pt;z-index:251604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" fillcolor="white [3201]" strokecolor="#34aba2 [3209]" strokeweight="2pt">
                <v:textbox>
                  <w:txbxContent>
                    <w:p w14:paraId="10CD5C8D" w14:textId="77777777" w:rsidR="00C604A2" w:rsidRDefault="00C604A2" w:rsidP="00C604A2">
                      <w:pPr>
                        <w:jc w:val="center"/>
                      </w:pPr>
                      <w:r>
                        <w:t>Enable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Start                                          input                                          Correct PIN</w:t>
      </w:r>
    </w:p>
    <w:p w14:paraId="09002E65" w14:textId="77777777" w:rsidR="00C604A2" w:rsidRDefault="00C604A2" w:rsidP="00C604A2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09EE880" wp14:editId="5B4A47DF">
                <wp:simplePos x="0" y="0"/>
                <wp:positionH relativeFrom="column">
                  <wp:posOffset>6031230</wp:posOffset>
                </wp:positionH>
                <wp:positionV relativeFrom="paragraph">
                  <wp:posOffset>182880</wp:posOffset>
                </wp:positionV>
                <wp:extent cx="0" cy="1533525"/>
                <wp:effectExtent l="57150" t="0" r="57150" b="47625"/>
                <wp:wrapNone/>
                <wp:docPr id="158177439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7FD" id="Straight Arrow Connector 27" o:spid="_x0000_s1026" type="#_x0000_t32" style="position:absolute;margin-left:474.9pt;margin-top:14.4pt;width:0;height:12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" strokecolor="#024f75 [3204]" strokeweight="2.25pt">
                <v:stroke endarrow="block"/>
              </v:shape>
            </w:pict>
          </mc:Fallback>
        </mc:AlternateContent>
      </w:r>
      <w:r>
        <w:t xml:space="preserve">                                                   Card                                   </w:t>
      </w:r>
    </w:p>
    <w:p w14:paraId="67009981" w14:textId="77777777" w:rsidR="00C604A2" w:rsidRDefault="00C604A2" w:rsidP="00C604A2"/>
    <w:p w14:paraId="1D0DC846" w14:textId="77777777" w:rsidR="00C604A2" w:rsidRDefault="00C604A2" w:rsidP="00C604A2">
      <w:pPr>
        <w:tabs>
          <w:tab w:val="left" w:pos="5910"/>
        </w:tabs>
      </w:pPr>
      <w:r>
        <w:t xml:space="preserve">                                                                                       Incorrect PIN       Exceed Amount</w:t>
      </w:r>
    </w:p>
    <w:p w14:paraId="34C8FA2D" w14:textId="77777777" w:rsidR="00C604A2" w:rsidRDefault="00C604A2" w:rsidP="00C604A2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BB419E4" wp14:editId="57521E89">
                <wp:simplePos x="0" y="0"/>
                <wp:positionH relativeFrom="column">
                  <wp:posOffset>3583305</wp:posOffset>
                </wp:positionH>
                <wp:positionV relativeFrom="paragraph">
                  <wp:posOffset>1168400</wp:posOffset>
                </wp:positionV>
                <wp:extent cx="1790700" cy="0"/>
                <wp:effectExtent l="19050" t="76200" r="0" b="76200"/>
                <wp:wrapNone/>
                <wp:docPr id="40338925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DD2C" id="Straight Arrow Connector 42" o:spid="_x0000_s1026" type="#_x0000_t32" style="position:absolute;margin-left:282.15pt;margin-top:92pt;width:141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46A5E64" wp14:editId="7FB3D606">
                <wp:simplePos x="0" y="0"/>
                <wp:positionH relativeFrom="column">
                  <wp:posOffset>4621530</wp:posOffset>
                </wp:positionH>
                <wp:positionV relativeFrom="paragraph">
                  <wp:posOffset>139700</wp:posOffset>
                </wp:positionV>
                <wp:extent cx="1419225" cy="9525"/>
                <wp:effectExtent l="0" t="76200" r="0" b="85725"/>
                <wp:wrapNone/>
                <wp:docPr id="19469731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E54F" id="Straight Arrow Connector 41" o:spid="_x0000_s1026" type="#_x0000_t32" style="position:absolute;margin-left:363.9pt;margin-top:11pt;width:111.75pt;height:.7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" strokecolor="#024f75 [3204]" strokeweight="2.25pt">
                <v:stroke endarrow="block"/>
              </v:shape>
            </w:pict>
          </mc:Fallback>
        </mc:AlternateContent>
      </w:r>
      <w:r>
        <w:t xml:space="preserve">                                   </w:t>
      </w:r>
    </w:p>
    <w:p w14:paraId="1D325489" w14:textId="77777777" w:rsidR="00C604A2" w:rsidRPr="00623C51" w:rsidRDefault="00C604A2" w:rsidP="00C604A2"/>
    <w:p w14:paraId="2EE1CA7C" w14:textId="77777777" w:rsidR="00C604A2" w:rsidRDefault="00C604A2" w:rsidP="00C604A2"/>
    <w:p w14:paraId="2721D229" w14:textId="77777777" w:rsidR="00C604A2" w:rsidRDefault="00C604A2" w:rsidP="00C604A2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126B11F" wp14:editId="3465BF5D">
                <wp:simplePos x="0" y="0"/>
                <wp:positionH relativeFrom="column">
                  <wp:posOffset>5345430</wp:posOffset>
                </wp:positionH>
                <wp:positionV relativeFrom="paragraph">
                  <wp:posOffset>210186</wp:posOffset>
                </wp:positionV>
                <wp:extent cx="1219200" cy="514350"/>
                <wp:effectExtent l="0" t="0" r="19050" b="19050"/>
                <wp:wrapNone/>
                <wp:docPr id="43553796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844F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6B11F" id="_x0000_s1052" style="position:absolute;margin-left:420.9pt;margin-top:16.55pt;width:96pt;height:40.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" fillcolor="white [3201]" strokecolor="#34aba2 [3209]" strokeweight="2pt">
                <v:textbox>
                  <w:txbxContent>
                    <w:p w14:paraId="6E1B844F" w14:textId="77777777" w:rsidR="00C604A2" w:rsidRDefault="00C604A2" w:rsidP="00C604A2">
                      <w:pPr>
                        <w:jc w:val="center"/>
                      </w:pPr>
                      <w:r>
                        <w:t>Operation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E6B291A" wp14:editId="3014ADE0">
                <wp:simplePos x="0" y="0"/>
                <wp:positionH relativeFrom="column">
                  <wp:posOffset>2383155</wp:posOffset>
                </wp:positionH>
                <wp:positionV relativeFrom="paragraph">
                  <wp:posOffset>181610</wp:posOffset>
                </wp:positionV>
                <wp:extent cx="1219200" cy="552450"/>
                <wp:effectExtent l="0" t="0" r="19050" b="19050"/>
                <wp:wrapNone/>
                <wp:docPr id="144665306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C47B4" w14:textId="77777777" w:rsidR="00C604A2" w:rsidRDefault="00C604A2" w:rsidP="00C604A2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291A" id="_x0000_s1053" style="position:absolute;margin-left:187.65pt;margin-top:14.3pt;width:96pt;height:43.5pt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" fillcolor="white [3201]" strokecolor="#34aba2 [3209]" strokeweight="2pt">
                <v:textbox>
                  <w:txbxContent>
                    <w:p w14:paraId="611C47B4" w14:textId="77777777" w:rsidR="00C604A2" w:rsidRDefault="00C604A2" w:rsidP="00C604A2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      End                                                                    Correct Amount</w:t>
      </w:r>
    </w:p>
    <w:p w14:paraId="578843F0" w14:textId="77777777" w:rsidR="00C604A2" w:rsidRPr="00623C51" w:rsidRDefault="00C604A2" w:rsidP="00C604A2"/>
    <w:p w14:paraId="21A32E3F" w14:textId="77777777" w:rsidR="00C604A2" w:rsidRPr="00623C51" w:rsidRDefault="00C604A2" w:rsidP="00C604A2">
      <w:pPr>
        <w:tabs>
          <w:tab w:val="left" w:pos="9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45F45A4" wp14:editId="75FF6131">
                <wp:simplePos x="0" y="0"/>
                <wp:positionH relativeFrom="column">
                  <wp:posOffset>6372225</wp:posOffset>
                </wp:positionH>
                <wp:positionV relativeFrom="paragraph">
                  <wp:posOffset>247650</wp:posOffset>
                </wp:positionV>
                <wp:extent cx="0" cy="485775"/>
                <wp:effectExtent l="57150" t="0" r="57150" b="47625"/>
                <wp:wrapNone/>
                <wp:docPr id="875187022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48EF" id="Straight Arrow Connector 47" o:spid="_x0000_s1026" type="#_x0000_t32" style="position:absolute;margin-left:501.75pt;margin-top:19.5pt;width:0;height:3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4092FA" wp14:editId="05537C88">
                <wp:simplePos x="0" y="0"/>
                <wp:positionH relativeFrom="column">
                  <wp:posOffset>5554980</wp:posOffset>
                </wp:positionH>
                <wp:positionV relativeFrom="paragraph">
                  <wp:posOffset>215900</wp:posOffset>
                </wp:positionV>
                <wp:extent cx="0" cy="485775"/>
                <wp:effectExtent l="57150" t="0" r="57150" b="47625"/>
                <wp:wrapNone/>
                <wp:docPr id="36003407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9CD8" id="Straight Arrow Connector 47" o:spid="_x0000_s1026" type="#_x0000_t32" style="position:absolute;margin-left:437.4pt;margin-top:17pt;width:0;height:3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" strokecolor="#024f7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EDD1C9C" wp14:editId="339F7725">
                <wp:simplePos x="0" y="0"/>
                <wp:positionH relativeFrom="page">
                  <wp:align>right</wp:align>
                </wp:positionH>
                <wp:positionV relativeFrom="paragraph">
                  <wp:posOffset>511175</wp:posOffset>
                </wp:positionV>
                <wp:extent cx="2381250" cy="704850"/>
                <wp:effectExtent l="0" t="0" r="0" b="0"/>
                <wp:wrapNone/>
                <wp:docPr id="7877949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C176F" w14:textId="29FF4BBD" w:rsidR="00C604A2" w:rsidRDefault="00C604A2" w:rsidP="00C604A2">
                            <w:pPr>
                              <w:jc w:val="center"/>
                            </w:pPr>
                            <w:r>
                              <w:t>Cash transfer   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1C9C" id="_x0000_s1054" style="position:absolute;margin-left:136.3pt;margin-top:40.25pt;width:187.5pt;height:55.5pt;z-index: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" filled="f" stroked="f" strokeweight="2pt">
                <v:textbox>
                  <w:txbxContent>
                    <w:p w14:paraId="7C8C176F" w14:textId="29FF4BBD" w:rsidR="00C604A2" w:rsidRDefault="00C604A2" w:rsidP="00C604A2">
                      <w:pPr>
                        <w:jc w:val="center"/>
                      </w:pPr>
                      <w:r>
                        <w:t>Cash transfer    Receipt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EE728" w14:textId="0C31FB7C" w:rsidR="00C604A2" w:rsidRDefault="00C604A2" w:rsidP="00C604A2">
      <w:pPr>
        <w:tabs>
          <w:tab w:val="left" w:pos="3690"/>
        </w:tabs>
      </w:pPr>
    </w:p>
    <w:p w14:paraId="08FE0867" w14:textId="04E04110" w:rsidR="00C604A2" w:rsidRDefault="00C604A2" w:rsidP="00C604A2">
      <w:pPr>
        <w:rPr>
          <w:noProof/>
        </w:rPr>
      </w:pPr>
      <w:r>
        <w:t xml:space="preserve">                                                            </w:t>
      </w:r>
      <w:r w:rsidR="00FC0CA4">
        <w:t xml:space="preserve"> </w:t>
      </w:r>
      <w:r>
        <w:t xml:space="preserve">  </w:t>
      </w:r>
      <w:r w:rsidR="00FC0CA4">
        <w:rPr>
          <w:noProof/>
        </w:rPr>
        <w:t xml:space="preserve">          </w:t>
      </w:r>
      <w:r>
        <w:t xml:space="preserve">                                                </w:t>
      </w:r>
      <w:r w:rsidR="00FC0CA4">
        <w:rPr>
          <w:noProof/>
        </w:rPr>
        <w:t xml:space="preserve">                </w:t>
      </w:r>
    </w:p>
    <w:p w14:paraId="6290FF1D" w14:textId="11A56C10" w:rsidR="0093755B" w:rsidRDefault="00296342" w:rsidP="00C604A2">
      <w:r>
        <w:rPr>
          <w:noProof/>
        </w:rPr>
        <w:t xml:space="preserve">                                                                                                                                           </w:t>
      </w:r>
    </w:p>
    <w:p w14:paraId="3B43CF23" w14:textId="77777777" w:rsidR="00FB306A" w:rsidRPr="00787720" w:rsidRDefault="00C604A2" w:rsidP="00FB306A">
      <w:pPr>
        <w:rPr>
          <w:sz w:val="35"/>
          <w:szCs w:val="35"/>
        </w:rPr>
      </w:pPr>
      <w:r w:rsidRPr="00787720">
        <w:rPr>
          <w:sz w:val="35"/>
          <w:szCs w:val="35"/>
        </w:rPr>
        <w:t xml:space="preserve"> </w:t>
      </w:r>
      <w:r w:rsidR="00FC0CA4" w:rsidRPr="00787720">
        <w:rPr>
          <w:sz w:val="35"/>
          <w:szCs w:val="35"/>
        </w:rPr>
        <w:t xml:space="preserve">  </w:t>
      </w:r>
      <w:r w:rsidRPr="00787720">
        <w:rPr>
          <w:sz w:val="35"/>
          <w:szCs w:val="35"/>
        </w:rPr>
        <w:t xml:space="preserve"> </w:t>
      </w:r>
      <w:r w:rsidR="00FB306A" w:rsidRPr="00787720">
        <w:rPr>
          <w:sz w:val="35"/>
          <w:szCs w:val="35"/>
          <w:u w:val="single"/>
        </w:rPr>
        <w:t>4. Sequence Diagram</w:t>
      </w:r>
      <w:r w:rsidR="00FB306A" w:rsidRPr="00787720">
        <w:rPr>
          <w:sz w:val="35"/>
          <w:szCs w:val="35"/>
        </w:rPr>
        <w:t>:</w:t>
      </w:r>
    </w:p>
    <w:p w14:paraId="2E8120EE" w14:textId="38029B03" w:rsidR="00FB306A" w:rsidRPr="00FB306A" w:rsidRDefault="00FB306A" w:rsidP="00FB306A">
      <w:pPr>
        <w:rPr>
          <w:sz w:val="32"/>
          <w:szCs w:val="24"/>
        </w:rPr>
      </w:pPr>
      <w:r w:rsidRPr="00FB306A">
        <w:t xml:space="preserve">    4.1. Cash Withdrawal:                               </w:t>
      </w:r>
    </w:p>
    <w:p w14:paraId="3CA0B46A" w14:textId="2AD90A4D" w:rsidR="00C604A2" w:rsidRPr="00C604A2" w:rsidRDefault="00C604A2" w:rsidP="00C604A2"/>
    <w:p w14:paraId="6EEE6B8E" w14:textId="07C80921" w:rsidR="00C604A2" w:rsidRDefault="00FB306A" w:rsidP="00C604A2">
      <w:pPr>
        <w:tabs>
          <w:tab w:val="left" w:pos="1170"/>
        </w:tabs>
      </w:pP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04FA5B6C" wp14:editId="1391E56D">
            <wp:extent cx="371475" cy="514350"/>
            <wp:effectExtent l="0" t="0" r="0" b="0"/>
            <wp:docPr id="1980357202" name="Graphic 1980357202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49B9E779" wp14:editId="7BF1F747">
            <wp:extent cx="371475" cy="514350"/>
            <wp:effectExtent l="0" t="0" r="0" b="0"/>
            <wp:docPr id="2099305238" name="Graphic 2099305238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5031" w14:textId="01D0B672" w:rsidR="001538EC" w:rsidRPr="001538EC" w:rsidRDefault="00296342" w:rsidP="00296342">
      <w:pPr>
        <w:tabs>
          <w:tab w:val="center" w:pos="4968"/>
          <w:tab w:val="right" w:pos="9936"/>
        </w:tabs>
      </w:pPr>
      <w:r>
        <w:t xml:space="preserve">                                </w:t>
      </w:r>
      <w:r w:rsidR="00DD4E27">
        <w:t xml:space="preserve">                                     </w:t>
      </w:r>
      <w:r>
        <w:t xml:space="preserve"> Waiting                                                     </w:t>
      </w:r>
      <w:r w:rsidR="00DD4E27">
        <w:t xml:space="preserve">     </w:t>
      </w:r>
      <w:proofErr w:type="spellStart"/>
      <w:r w:rsidR="00DD4E27">
        <w:t>Waiting</w:t>
      </w:r>
      <w:proofErr w:type="spellEnd"/>
      <w:r>
        <w:t xml:space="preserve">                  </w:t>
      </w:r>
    </w:p>
    <w:p w14:paraId="6351026A" w14:textId="64A21F46" w:rsidR="001538EC" w:rsidRPr="001538EC" w:rsidRDefault="00FB306A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48B47B3" wp14:editId="64628352">
                <wp:simplePos x="0" y="0"/>
                <wp:positionH relativeFrom="margin">
                  <wp:posOffset>2926080</wp:posOffset>
                </wp:positionH>
                <wp:positionV relativeFrom="paragraph">
                  <wp:posOffset>433705</wp:posOffset>
                </wp:positionV>
                <wp:extent cx="438150" cy="2847975"/>
                <wp:effectExtent l="0" t="0" r="19050" b="28575"/>
                <wp:wrapNone/>
                <wp:docPr id="176774275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0D18E" id="Rectangle 50" o:spid="_x0000_s1026" style="position:absolute;margin-left:230.4pt;margin-top:34.15pt;width:34.5pt;height:224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" fillcolor="white [3201]" strokecolor="#34aba2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D5E273F" wp14:editId="69EE13BB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419100" cy="2800350"/>
                <wp:effectExtent l="0" t="0" r="19050" b="19050"/>
                <wp:wrapNone/>
                <wp:docPr id="211661272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3E12" id="Rectangle 51" o:spid="_x0000_s1026" style="position:absolute;margin-left:-18.2pt;margin-top:36.4pt;width:33pt;height:220.5pt;z-index:25179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" fillcolor="white [3201]" strokecolor="#34aba2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E2996A5" wp14:editId="7F8FD6BF">
                <wp:simplePos x="0" y="0"/>
                <wp:positionH relativeFrom="column">
                  <wp:posOffset>4707255</wp:posOffset>
                </wp:positionH>
                <wp:positionV relativeFrom="paragraph">
                  <wp:posOffset>5080</wp:posOffset>
                </wp:positionV>
                <wp:extent cx="2124075" cy="400050"/>
                <wp:effectExtent l="0" t="0" r="28575" b="19050"/>
                <wp:wrapNone/>
                <wp:docPr id="26389431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2EBA" w14:textId="34E21F8A" w:rsidR="0093755B" w:rsidRDefault="0093755B" w:rsidP="0093755B">
                            <w:pPr>
                              <w:jc w:val="center"/>
                            </w:pPr>
                            <w:r>
                              <w:t>Secure-connect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996A5" id="_x0000_s1055" style="position:absolute;margin-left:370.65pt;margin-top:.4pt;width:167.25pt;height:31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" fillcolor="white [3201]" strokecolor="#34aba2 [3209]" strokeweight="2pt">
                <v:textbox>
                  <w:txbxContent>
                    <w:p w14:paraId="2D0D2EBA" w14:textId="34E21F8A" w:rsidR="0093755B" w:rsidRDefault="0093755B" w:rsidP="0093755B">
                      <w:pPr>
                        <w:jc w:val="center"/>
                      </w:pPr>
                      <w:r>
                        <w:t>Secure-connect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C615F8C" wp14:editId="3CBF86C4">
                <wp:simplePos x="0" y="0"/>
                <wp:positionH relativeFrom="column">
                  <wp:posOffset>1678305</wp:posOffset>
                </wp:positionH>
                <wp:positionV relativeFrom="paragraph">
                  <wp:posOffset>5080</wp:posOffset>
                </wp:positionV>
                <wp:extent cx="2895600" cy="390525"/>
                <wp:effectExtent l="0" t="0" r="19050" b="28575"/>
                <wp:wrapNone/>
                <wp:docPr id="33642791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80ED4" w14:textId="67F4A5FC" w:rsidR="00296342" w:rsidRDefault="00296342" w:rsidP="00296342">
                            <w:pPr>
                              <w:jc w:val="center"/>
                            </w:pPr>
                            <w:r>
                              <w:t>Transaction processing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15F8C" id="Rectangle: Rounded Corners 3" o:spid="_x0000_s1056" style="position:absolute;margin-left:132.15pt;margin-top:.4pt;width:228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" fillcolor="white [3201]" strokecolor="#34aba2 [3209]" strokeweight="2pt">
                <v:textbox>
                  <w:txbxContent>
                    <w:p w14:paraId="2F880ED4" w14:textId="67F4A5FC" w:rsidR="00296342" w:rsidRDefault="00296342" w:rsidP="00296342">
                      <w:pPr>
                        <w:jc w:val="center"/>
                      </w:pPr>
                      <w:r>
                        <w:t>Transaction processing software</w:t>
                      </w:r>
                    </w:p>
                  </w:txbxContent>
                </v:textbox>
              </v:roundrect>
            </w:pict>
          </mc:Fallback>
        </mc:AlternateContent>
      </w:r>
      <w:r w:rsidR="00296342">
        <w:t xml:space="preserve">    </w:t>
      </w:r>
      <w:r w:rsidR="00296342">
        <w:rPr>
          <w:noProof/>
        </w:rPr>
        <w:drawing>
          <wp:inline distT="0" distB="0" distL="0" distR="0" wp14:anchorId="45E58828" wp14:editId="4914701C">
            <wp:extent cx="371475" cy="514350"/>
            <wp:effectExtent l="0" t="0" r="0" b="0"/>
            <wp:docPr id="2029664649" name="Graphic 48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AAD9" w14:textId="64F82A8A" w:rsidR="001538EC" w:rsidRPr="001538EC" w:rsidRDefault="00296342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5E75C37" wp14:editId="1A6EEF51">
                <wp:simplePos x="0" y="0"/>
                <wp:positionH relativeFrom="column">
                  <wp:posOffset>144780</wp:posOffset>
                </wp:positionH>
                <wp:positionV relativeFrom="paragraph">
                  <wp:posOffset>239395</wp:posOffset>
                </wp:positionV>
                <wp:extent cx="361950" cy="2447925"/>
                <wp:effectExtent l="0" t="0" r="19050" b="28575"/>
                <wp:wrapNone/>
                <wp:docPr id="34345319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5F01" id="Rectangle 49" o:spid="_x0000_s1026" style="position:absolute;margin-left:11.4pt;margin-top:18.85pt;width:28.5pt;height:19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" fillcolor="white [3201]" strokecolor="#34aba2 [3209]" strokeweight="2pt"/>
            </w:pict>
          </mc:Fallback>
        </mc:AlternateContent>
      </w:r>
      <w:r w:rsidR="00DD4E27">
        <w:t>Customer</w:t>
      </w:r>
    </w:p>
    <w:p w14:paraId="5BC7DDEC" w14:textId="1C6F81D9" w:rsidR="001538EC" w:rsidRPr="001538EC" w:rsidRDefault="00426656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ED112A" wp14:editId="1F406AD0">
                <wp:simplePos x="0" y="0"/>
                <wp:positionH relativeFrom="column">
                  <wp:posOffset>3364230</wp:posOffset>
                </wp:positionH>
                <wp:positionV relativeFrom="paragraph">
                  <wp:posOffset>199390</wp:posOffset>
                </wp:positionV>
                <wp:extent cx="2514600" cy="57150"/>
                <wp:effectExtent l="0" t="19050" r="38100" b="38100"/>
                <wp:wrapNone/>
                <wp:docPr id="2026090439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9CC6" id="Arrow: Right 8" o:spid="_x0000_s1026" type="#_x0000_t13" style="position:absolute;margin-left:264.9pt;margin-top:15.7pt;width:198pt;height:4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" adj="21355" fillcolor="white [3201]" strokecolor="#34aba2 [3209]" strokeweight="2pt"/>
            </w:pict>
          </mc:Fallback>
        </mc:AlternateContent>
      </w:r>
      <w:r w:rsidR="00DD4E2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B3A161" wp14:editId="7B71D460">
                <wp:simplePos x="0" y="0"/>
                <wp:positionH relativeFrom="column">
                  <wp:posOffset>516255</wp:posOffset>
                </wp:positionH>
                <wp:positionV relativeFrom="paragraph">
                  <wp:posOffset>208280</wp:posOffset>
                </wp:positionV>
                <wp:extent cx="2390775" cy="47625"/>
                <wp:effectExtent l="0" t="19050" r="47625" b="47625"/>
                <wp:wrapNone/>
                <wp:docPr id="250293871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CBE5" id="Arrow: Right 7" o:spid="_x0000_s1026" type="#_x0000_t13" style="position:absolute;margin-left:40.65pt;margin-top:16.4pt;width:188.25pt;height:3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" adj="21385" fillcolor="white [3201]" strokecolor="#34aba2 [3209]" strokeweight="2pt"/>
            </w:pict>
          </mc:Fallback>
        </mc:AlternateContent>
      </w:r>
      <w:r w:rsidR="00DD4E27">
        <w:t xml:space="preserve">                Input card</w:t>
      </w:r>
      <w:r>
        <w:t xml:space="preserve">                                                   Checking Card</w:t>
      </w:r>
    </w:p>
    <w:p w14:paraId="24A71BEC" w14:textId="1C437D53" w:rsidR="001538EC" w:rsidRPr="001538EC" w:rsidRDefault="00FB306A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5801EF" wp14:editId="49214122">
                <wp:simplePos x="0" y="0"/>
                <wp:positionH relativeFrom="column">
                  <wp:posOffset>3373755</wp:posOffset>
                </wp:positionH>
                <wp:positionV relativeFrom="paragraph">
                  <wp:posOffset>245110</wp:posOffset>
                </wp:positionV>
                <wp:extent cx="2514600" cy="0"/>
                <wp:effectExtent l="38100" t="76200" r="0" b="95250"/>
                <wp:wrapNone/>
                <wp:docPr id="7075096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8BDB" id="Straight Arrow Connector 15" o:spid="_x0000_s1026" type="#_x0000_t32" style="position:absolute;margin-left:265.65pt;margin-top:19.3pt;width:198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80DDB6B" wp14:editId="37058CB0">
                <wp:simplePos x="0" y="0"/>
                <wp:positionH relativeFrom="column">
                  <wp:posOffset>411480</wp:posOffset>
                </wp:positionH>
                <wp:positionV relativeFrom="paragraph">
                  <wp:posOffset>226060</wp:posOffset>
                </wp:positionV>
                <wp:extent cx="2514600" cy="0"/>
                <wp:effectExtent l="38100" t="76200" r="0" b="95250"/>
                <wp:wrapNone/>
                <wp:docPr id="9820894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B7DE" id="Straight Arrow Connector 15" o:spid="_x0000_s1026" type="#_x0000_t32" style="position:absolute;margin-left:32.4pt;margin-top:17.8pt;width:198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" strokecolor="#024f75 [3204]" strokeweight="1pt">
                <v:stroke endarrow="block"/>
              </v:shape>
            </w:pict>
          </mc:Fallback>
        </mc:AlternateContent>
      </w:r>
      <w:r w:rsidR="00426656">
        <w:t xml:space="preserve">                                     OK (</w:t>
      </w:r>
      <w:proofErr w:type="gramStart"/>
      <w:r w:rsidR="00426656">
        <w:t xml:space="preserve">Login)   </w:t>
      </w:r>
      <w:proofErr w:type="gramEnd"/>
      <w:r w:rsidR="00426656">
        <w:t xml:space="preserve">                                     OK (Verify)</w:t>
      </w:r>
    </w:p>
    <w:p w14:paraId="6B39B202" w14:textId="2378B9CD" w:rsidR="001538EC" w:rsidRDefault="001538EC" w:rsidP="001538EC"/>
    <w:p w14:paraId="10C0C944" w14:textId="5A963487" w:rsidR="001538EC" w:rsidRDefault="00426656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97B8884" wp14:editId="3115F569">
                <wp:simplePos x="0" y="0"/>
                <wp:positionH relativeFrom="column">
                  <wp:posOffset>3373755</wp:posOffset>
                </wp:positionH>
                <wp:positionV relativeFrom="paragraph">
                  <wp:posOffset>222250</wp:posOffset>
                </wp:positionV>
                <wp:extent cx="2476500" cy="47625"/>
                <wp:effectExtent l="0" t="19050" r="38100" b="47625"/>
                <wp:wrapNone/>
                <wp:docPr id="80064795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8CC7" id="Arrow: Right 10" o:spid="_x0000_s1026" type="#_x0000_t13" style="position:absolute;margin-left:265.65pt;margin-top:17.5pt;width:195pt;height:3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" adj="2139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10BE79" wp14:editId="393662BF">
                <wp:simplePos x="0" y="0"/>
                <wp:positionH relativeFrom="column">
                  <wp:posOffset>516255</wp:posOffset>
                </wp:positionH>
                <wp:positionV relativeFrom="paragraph">
                  <wp:posOffset>222250</wp:posOffset>
                </wp:positionV>
                <wp:extent cx="2400300" cy="45719"/>
                <wp:effectExtent l="0" t="19050" r="38100" b="31115"/>
                <wp:wrapNone/>
                <wp:docPr id="1090535581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10571" id="Arrow: Right 9" o:spid="_x0000_s1026" type="#_x0000_t13" style="position:absolute;margin-left:40.65pt;margin-top:17.5pt;width:189pt;height:3.6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" adj="21394" fillcolor="white [3201]" strokecolor="#34aba2 [3209]" strokeweight="2pt"/>
            </w:pict>
          </mc:Fallback>
        </mc:AlternateContent>
      </w:r>
      <w:r w:rsidR="001538EC">
        <w:tab/>
      </w:r>
      <w:r>
        <w:t xml:space="preserve">   Enter (Cash </w:t>
      </w:r>
      <w:proofErr w:type="gramStart"/>
      <w:r>
        <w:t xml:space="preserve">Withdrawal)   </w:t>
      </w:r>
      <w:proofErr w:type="gramEnd"/>
      <w:r>
        <w:t xml:space="preserve">                        Checking Application</w:t>
      </w:r>
    </w:p>
    <w:p w14:paraId="1D817C1A" w14:textId="642B91F2" w:rsidR="00FC0CA4" w:rsidRDefault="00FB306A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C19E65" wp14:editId="28C442BD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2514600" cy="0"/>
                <wp:effectExtent l="38100" t="76200" r="0" b="95250"/>
                <wp:wrapNone/>
                <wp:docPr id="146351440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5E633" id="Straight Arrow Connector 15" o:spid="_x0000_s1026" type="#_x0000_t32" style="position:absolute;margin-left:32.4pt;margin-top:13.6pt;width:198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S1F37dwAAAAIAQAADwAAAGRy&#10;cy9kb3ducmV2LnhtbEyPwU7DMBBE70j8g7VI3KiTUKUojVMhEDcuhILEbRO7SVR7HcVuk/49izjA&#10;cWZWM2/L3eKsOJspDJ4UpKsEhKHW64E6Bfv3l7sHECEiabSejIKLCbCrrq9KLLSf6c2c69gJLqFQ&#10;oII+xrGQMrS9cRhWfjTE2cFPDiPLqZN6wpnLnZVZkuTS4UC80ONonnrTHuuTU/CVTp+LrdPnj2ZM&#10;53u8NIfXYaPU7c3yuAURzRL/juEHn9GhYqbGn0gHYRXkayaPCrJNBoLzdZ6w0fwasirl/weqb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BLUXft3AAAAAg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 w:rsidR="0042665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6E1FF5" wp14:editId="4F6628E0">
                <wp:simplePos x="0" y="0"/>
                <wp:positionH relativeFrom="column">
                  <wp:posOffset>3316605</wp:posOffset>
                </wp:positionH>
                <wp:positionV relativeFrom="paragraph">
                  <wp:posOffset>172720</wp:posOffset>
                </wp:positionV>
                <wp:extent cx="2514600" cy="0"/>
                <wp:effectExtent l="38100" t="76200" r="0" b="95250"/>
                <wp:wrapNone/>
                <wp:docPr id="10471579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3601" id="Straight Arrow Connector 15" o:spid="_x0000_s1026" type="#_x0000_t32" style="position:absolute;margin-left:261.15pt;margin-top:13.6pt;width:198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uRFldNwAAAAJAQAADwAAAGRy&#10;cy9kb3ducmV2LnhtbEyPy07DMBBF90j8gzVI7KhjV9AS4lQIxI4N4SGxm8RuEuFHZLtN+vcMYgHL&#10;uXN050y1W5xlRxPTGLwCsSqAGd8FPfpewdvr09UWWMroNdrgjYKTSbCrz88qLHWY/Ys5NrlnVOJT&#10;iQqGnKeS89QNxmFahcl42u1DdJhpjD3XEWcqd5bLorjhDkdPFwaczMNguq/m4BR8ivix2EY8vreT&#10;mNd4avfP40apy4vl/g5YNkv+g+FHn9ShJqc2HLxOzCq4lnJNqAK5kcAIuBVbCtrfgNcV//9B/Q0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C5EWV03AAAAAk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 w:rsidR="00426656">
        <w:t xml:space="preserve">                                     Ok                                                        </w:t>
      </w:r>
      <w:proofErr w:type="spellStart"/>
      <w:r w:rsidR="00426656">
        <w:t>OK</w:t>
      </w:r>
      <w:proofErr w:type="spellEnd"/>
    </w:p>
    <w:p w14:paraId="312B3ECF" w14:textId="26FCE7F2" w:rsidR="00FC0CA4" w:rsidRDefault="00426656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6E2A47" wp14:editId="049E1C59">
                <wp:simplePos x="0" y="0"/>
                <wp:positionH relativeFrom="column">
                  <wp:posOffset>3383280</wp:posOffset>
                </wp:positionH>
                <wp:positionV relativeFrom="paragraph">
                  <wp:posOffset>211455</wp:posOffset>
                </wp:positionV>
                <wp:extent cx="2457450" cy="45719"/>
                <wp:effectExtent l="0" t="19050" r="38100" b="31115"/>
                <wp:wrapNone/>
                <wp:docPr id="1482028998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6385" id="Arrow: Right 12" o:spid="_x0000_s1026" type="#_x0000_t13" style="position:absolute;margin-left:266.4pt;margin-top:16.65pt;width:193.5pt;height:3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" adj="21399" fillcolor="white [3201]" strokecolor="#34aba2 [3209]" strokeweight="2pt"/>
            </w:pict>
          </mc:Fallback>
        </mc:AlternateContent>
      </w:r>
      <w:r w:rsidR="00DD4E2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212B2B" wp14:editId="7D5E6037">
                <wp:simplePos x="0" y="0"/>
                <wp:positionH relativeFrom="column">
                  <wp:posOffset>506730</wp:posOffset>
                </wp:positionH>
                <wp:positionV relativeFrom="paragraph">
                  <wp:posOffset>189865</wp:posOffset>
                </wp:positionV>
                <wp:extent cx="2390775" cy="66675"/>
                <wp:effectExtent l="0" t="19050" r="47625" b="47625"/>
                <wp:wrapNone/>
                <wp:docPr id="1251914616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68A83" id="Arrow: Right 11" o:spid="_x0000_s1026" type="#_x0000_t13" style="position:absolute;margin-left:39.9pt;margin-top:14.95pt;width:188.25pt;height:5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" adj="21299" fillcolor="white [3201]" strokecolor="#34aba2 [3209]" strokeweight="2pt"/>
            </w:pict>
          </mc:Fallback>
        </mc:AlternateContent>
      </w:r>
      <w:r>
        <w:t xml:space="preserve">               Enter PIN                                                       Checking PIN</w:t>
      </w:r>
    </w:p>
    <w:p w14:paraId="19D18F70" w14:textId="45517992" w:rsidR="00F318A1" w:rsidRDefault="00426656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2E210E" wp14:editId="3618925F">
                <wp:simplePos x="0" y="0"/>
                <wp:positionH relativeFrom="column">
                  <wp:posOffset>3345180</wp:posOffset>
                </wp:positionH>
                <wp:positionV relativeFrom="paragraph">
                  <wp:posOffset>207010</wp:posOffset>
                </wp:positionV>
                <wp:extent cx="2514600" cy="0"/>
                <wp:effectExtent l="38100" t="76200" r="0" b="95250"/>
                <wp:wrapNone/>
                <wp:docPr id="78330546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18000" id="Straight Arrow Connector 15" o:spid="_x0000_s1026" type="#_x0000_t32" style="position:absolute;margin-left:263.4pt;margin-top:16.3pt;width:198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/A9/v9wAAAAJAQAADwAAAGRy&#10;cy9kb3ducmV2LnhtbEyPy07DMBBF90j8gzVI7KgTV4QS4lQIxI4NKSB1N4mnSYQfke026d9jxAKW&#10;96E7Z6rtYjQ7kQ+jsxLyVQaMbOfUaHsJ77uXmw2wENEq1M6ShDMF2NaXFxWWys32jU5N7FkasaFE&#10;CUOMU8l56AYyGFZuIpuyg/MGY5K+58rjnMaN5iLLCm5wtOnCgBM9DdR9NUcjYZ/7z0U3+fNHO+Xz&#10;Gs/t4XW8k/L6anl8ABZpiX9l+MFP6FAnptYdrQpMS7gVRUKPEtaiAJYK90Iko/01eF3x/x/U3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D8D3+/3AAAAAk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B96DA8" wp14:editId="2DCECB9A">
                <wp:simplePos x="0" y="0"/>
                <wp:positionH relativeFrom="column">
                  <wp:posOffset>449580</wp:posOffset>
                </wp:positionH>
                <wp:positionV relativeFrom="paragraph">
                  <wp:posOffset>197485</wp:posOffset>
                </wp:positionV>
                <wp:extent cx="2514600" cy="0"/>
                <wp:effectExtent l="38100" t="76200" r="0" b="95250"/>
                <wp:wrapNone/>
                <wp:docPr id="13669216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93AD" id="Straight Arrow Connector 15" o:spid="_x0000_s1026" type="#_x0000_t32" style="position:absolute;margin-left:35.4pt;margin-top:15.55pt;width:198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" strokecolor="#024f75 [3204]" strokeweight="1pt">
                <v:stroke endarrow="block"/>
              </v:shape>
            </w:pict>
          </mc:Fallback>
        </mc:AlternateContent>
      </w:r>
      <w:r>
        <w:t xml:space="preserve">                                      OK                                                       </w:t>
      </w:r>
      <w:proofErr w:type="spellStart"/>
      <w:r>
        <w:t>OK</w:t>
      </w:r>
      <w:proofErr w:type="spellEnd"/>
    </w:p>
    <w:p w14:paraId="04D712B5" w14:textId="7FB57686" w:rsidR="00F318A1" w:rsidRDefault="00426656" w:rsidP="001538EC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C95674" wp14:editId="50E62E7C">
                <wp:simplePos x="0" y="0"/>
                <wp:positionH relativeFrom="column">
                  <wp:posOffset>3373755</wp:posOffset>
                </wp:positionH>
                <wp:positionV relativeFrom="paragraph">
                  <wp:posOffset>225425</wp:posOffset>
                </wp:positionV>
                <wp:extent cx="2476500" cy="45719"/>
                <wp:effectExtent l="0" t="19050" r="38100" b="31115"/>
                <wp:wrapNone/>
                <wp:docPr id="4046268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CFFE" id="Arrow: Right 14" o:spid="_x0000_s1026" type="#_x0000_t13" style="position:absolute;margin-left:265.65pt;margin-top:17.75pt;width:195pt;height:3.6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" adj="21401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AFFFC3" wp14:editId="7B130D9C">
                <wp:simplePos x="0" y="0"/>
                <wp:positionH relativeFrom="column">
                  <wp:posOffset>516255</wp:posOffset>
                </wp:positionH>
                <wp:positionV relativeFrom="paragraph">
                  <wp:posOffset>218440</wp:posOffset>
                </wp:positionV>
                <wp:extent cx="2390775" cy="45719"/>
                <wp:effectExtent l="0" t="19050" r="47625" b="31115"/>
                <wp:wrapNone/>
                <wp:docPr id="1738061919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734B" id="Arrow: Right 13" o:spid="_x0000_s1026" type="#_x0000_t13" style="position:absolute;margin-left:40.65pt;margin-top:17.2pt;width:188.25pt;height:3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" adj="21393" fillcolor="white [3201]" strokecolor="#34aba2 [3209]" strokeweight="2pt"/>
            </w:pict>
          </mc:Fallback>
        </mc:AlternateContent>
      </w:r>
      <w:r>
        <w:t xml:space="preserve">               Enter Amount                                               Checking Amount</w:t>
      </w:r>
    </w:p>
    <w:p w14:paraId="7D043139" w14:textId="7B9B0EE3" w:rsidR="001538EC" w:rsidRDefault="00FB306A" w:rsidP="00DD4E27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81B08AD" wp14:editId="2C1EA73C">
                <wp:simplePos x="0" y="0"/>
                <wp:positionH relativeFrom="column">
                  <wp:posOffset>5945505</wp:posOffset>
                </wp:positionH>
                <wp:positionV relativeFrom="paragraph">
                  <wp:posOffset>541655</wp:posOffset>
                </wp:positionV>
                <wp:extent cx="247650" cy="285750"/>
                <wp:effectExtent l="0" t="0" r="0" b="0"/>
                <wp:wrapNone/>
                <wp:docPr id="768860144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CB81E" id="Multiplication Sign 59" o:spid="_x0000_s1026" style="position:absolute;margin-left:468.15pt;margin-top:42.65pt;width:19.5pt;height:22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B279D3" wp14:editId="482A9AB9">
                <wp:simplePos x="0" y="0"/>
                <wp:positionH relativeFrom="margin">
                  <wp:posOffset>3068955</wp:posOffset>
                </wp:positionH>
                <wp:positionV relativeFrom="paragraph">
                  <wp:posOffset>548005</wp:posOffset>
                </wp:positionV>
                <wp:extent cx="247650" cy="285750"/>
                <wp:effectExtent l="0" t="0" r="0" b="0"/>
                <wp:wrapNone/>
                <wp:docPr id="1376162703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CF71" id="Multiplication Sign 59" o:spid="_x0000_s1026" style="position:absolute;margin-left:241.65pt;margin-top:43.15pt;width:19.5pt;height:22.5pt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C95C65" wp14:editId="193BE69E">
                <wp:simplePos x="0" y="0"/>
                <wp:positionH relativeFrom="margin">
                  <wp:posOffset>171450</wp:posOffset>
                </wp:positionH>
                <wp:positionV relativeFrom="paragraph">
                  <wp:posOffset>544195</wp:posOffset>
                </wp:positionV>
                <wp:extent cx="285750" cy="285750"/>
                <wp:effectExtent l="0" t="0" r="0" b="0"/>
                <wp:wrapNone/>
                <wp:docPr id="2027146756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A00D2" id="Multiplication Sign 59" o:spid="_x0000_s1026" style="position:absolute;margin-left:13.5pt;margin-top:42.85pt;width:22.5pt;height:22.5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" path="m68630,68630r,l142875,142875,217120,68630r,l142875,142875r74245,74245l217120,217120,142875,142875,68630,217120r,l142875,142875,68630,68630xe" fillcolor="#024f75 [3204]" strokecolor="#000b11 [484]" strokeweight="2pt">
                <v:path arrowok="t" o:connecttype="custom" o:connectlocs="68630,68630;68630,68630;142875,142875;217120,68630;217120,68630;142875,142875;217120,217120;217120,217120;142875,142875;68630,217120;68630,217120;142875,142875;68630,68630" o:connectangles="0,0,0,0,0,0,0,0,0,0,0,0,0"/>
                <w10:wrap anchorx="margin"/>
              </v:shape>
            </w:pict>
          </mc:Fallback>
        </mc:AlternateContent>
      </w:r>
      <w:r w:rsidR="0042665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F62E01" wp14:editId="492D252F">
                <wp:simplePos x="0" y="0"/>
                <wp:positionH relativeFrom="column">
                  <wp:posOffset>3354705</wp:posOffset>
                </wp:positionH>
                <wp:positionV relativeFrom="paragraph">
                  <wp:posOffset>229235</wp:posOffset>
                </wp:positionV>
                <wp:extent cx="2514600" cy="0"/>
                <wp:effectExtent l="38100" t="76200" r="0" b="95250"/>
                <wp:wrapNone/>
                <wp:docPr id="8687877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2939" id="Straight Arrow Connector 15" o:spid="_x0000_s1026" type="#_x0000_t32" style="position:absolute;margin-left:264.15pt;margin-top:18.05pt;width:198pt;height:0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" strokecolor="#024f75 [3204]" strokeweight="1pt">
                <v:stroke endarrow="block"/>
              </v:shape>
            </w:pict>
          </mc:Fallback>
        </mc:AlternateContent>
      </w:r>
      <w:r w:rsidR="0042665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D712B1" wp14:editId="7DA5C470">
                <wp:simplePos x="0" y="0"/>
                <wp:positionH relativeFrom="column">
                  <wp:posOffset>430530</wp:posOffset>
                </wp:positionH>
                <wp:positionV relativeFrom="paragraph">
                  <wp:posOffset>181610</wp:posOffset>
                </wp:positionV>
                <wp:extent cx="2514600" cy="0"/>
                <wp:effectExtent l="38100" t="76200" r="0" b="95250"/>
                <wp:wrapNone/>
                <wp:docPr id="181273127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DA51E" id="Straight Arrow Connector 15" o:spid="_x0000_s1026" type="#_x0000_t32" style="position:absolute;margin-left:33.9pt;margin-top:14.3pt;width:198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DMlRldwAAAAIAQAADwAAAGRy&#10;cy9kb3ducmV2LnhtbEyPzU7DMBCE70i8g7VI3KiTFqVViFMhEDcuhB+J2yZ2kwh7Hdluk749izjA&#10;cWZWM99W+8VZcTIhjp4U5KsMhKHO65F6BW+vTzc7EDEhabSejIKzibCvLy8qLLWf6cWcmtQLLqFY&#10;ooIhpamUMnaDcRhXfjLE2cEHh4ll6KUOOHO5s3KdZYV0OBIvDDiZh8F0X83RKfjMw8dim/zxvZ3y&#10;eYPn9vA8bpW6vlru70Aks6S/Y/jBZ3Soman1R9JRWAXFlsmTgvWuAMH5bbFho/01ZF3J/w/U3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AMyVGV3AAAAAg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 w:rsidR="00F318A1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09AAA9D" wp14:editId="48B5DC3A">
                <wp:simplePos x="0" y="0"/>
                <wp:positionH relativeFrom="column">
                  <wp:posOffset>5993130</wp:posOffset>
                </wp:positionH>
                <wp:positionV relativeFrom="paragraph">
                  <wp:posOffset>2725420</wp:posOffset>
                </wp:positionV>
                <wp:extent cx="247650" cy="285750"/>
                <wp:effectExtent l="0" t="0" r="0" b="0"/>
                <wp:wrapNone/>
                <wp:docPr id="1903911316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16A2" id="Multiplication Sign 59" o:spid="_x0000_s1026" style="position:absolute;margin-left:471.9pt;margin-top:214.6pt;width:19.5pt;height:2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</v:shape>
            </w:pict>
          </mc:Fallback>
        </mc:AlternateContent>
      </w:r>
      <w:r w:rsidR="00F318A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04D1AF" wp14:editId="53D169C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247650" cy="285750"/>
                <wp:effectExtent l="0" t="0" r="0" b="0"/>
                <wp:wrapNone/>
                <wp:docPr id="73210927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B9B1" id="Multiplication Sign 59" o:spid="_x0000_s1026" style="position:absolute;margin-left:0;margin-top:213.6pt;width:19.5pt;height:22.5pt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  <w10:wrap anchorx="margin"/>
              </v:shape>
            </w:pict>
          </mc:Fallback>
        </mc:AlternateContent>
      </w:r>
      <w:r w:rsidR="00F318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E4133A9" wp14:editId="5003C70A">
                <wp:simplePos x="0" y="0"/>
                <wp:positionH relativeFrom="margin">
                  <wp:posOffset>152400</wp:posOffset>
                </wp:positionH>
                <wp:positionV relativeFrom="paragraph">
                  <wp:posOffset>2679700</wp:posOffset>
                </wp:positionV>
                <wp:extent cx="285750" cy="285750"/>
                <wp:effectExtent l="0" t="0" r="0" b="0"/>
                <wp:wrapNone/>
                <wp:docPr id="2117344914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B8B6D" id="Multiplication Sign 59" o:spid="_x0000_s1026" style="position:absolute;margin-left:12pt;margin-top:211pt;width:22.5pt;height:22.5pt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" path="m68630,68630r,l142875,142875,217120,68630r,l142875,142875r74245,74245l217120,217120,142875,142875,68630,217120r,l142875,142875,68630,68630xe" fillcolor="#024f75 [3204]" strokecolor="#000b11 [484]" strokeweight="2pt">
                <v:path arrowok="t" o:connecttype="custom" o:connectlocs="68630,68630;68630,68630;142875,142875;217120,68630;217120,68630;142875,142875;217120,217120;217120,217120;142875,142875;68630,217120;68630,217120;142875,142875;68630,68630" o:connectangles="0,0,0,0,0,0,0,0,0,0,0,0,0"/>
                <w10:wrap anchorx="margin"/>
              </v:shape>
            </w:pict>
          </mc:Fallback>
        </mc:AlternateContent>
      </w:r>
      <w:r w:rsidR="00426656">
        <w:t xml:space="preserve">                                       OK                                                      </w:t>
      </w:r>
      <w:proofErr w:type="spellStart"/>
      <w:r w:rsidR="00426656">
        <w:t>OK</w:t>
      </w:r>
      <w:proofErr w:type="spellEnd"/>
    </w:p>
    <w:p w14:paraId="124215D7" w14:textId="77777777" w:rsidR="00FB306A" w:rsidRDefault="00FB306A" w:rsidP="00FB306A">
      <w:r>
        <w:t xml:space="preserve">    </w:t>
      </w:r>
    </w:p>
    <w:p w14:paraId="508EF98D" w14:textId="1A07DF79" w:rsidR="00FB306A" w:rsidRDefault="00FB306A" w:rsidP="00FB306A">
      <w:r w:rsidRPr="00C604A2">
        <w:lastRenderedPageBreak/>
        <w:t>4.</w:t>
      </w:r>
      <w:r>
        <w:t>2</w:t>
      </w:r>
      <w:r w:rsidRPr="00C604A2">
        <w:t>. Card Replacement:</w:t>
      </w:r>
      <w:r>
        <w:t xml:space="preserve">                               </w:t>
      </w:r>
    </w:p>
    <w:p w14:paraId="18088891" w14:textId="77777777" w:rsidR="00FB306A" w:rsidRPr="00C604A2" w:rsidRDefault="00FB306A" w:rsidP="00FB306A"/>
    <w:p w14:paraId="1A6BDD33" w14:textId="77777777" w:rsidR="00FB306A" w:rsidRDefault="00FB306A" w:rsidP="00FB306A">
      <w:pPr>
        <w:tabs>
          <w:tab w:val="left" w:pos="1170"/>
        </w:tabs>
      </w:pP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557840A5" wp14:editId="0154DB6D">
            <wp:extent cx="371475" cy="514350"/>
            <wp:effectExtent l="0" t="0" r="0" b="0"/>
            <wp:docPr id="613956061" name="Graphic 613956061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2F72A423" wp14:editId="5C0FADC1">
            <wp:extent cx="371475" cy="514350"/>
            <wp:effectExtent l="0" t="0" r="0" b="0"/>
            <wp:docPr id="2069109286" name="Graphic 2069109286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BAF" w14:textId="77777777" w:rsidR="00FB306A" w:rsidRPr="001538EC" w:rsidRDefault="00FB306A" w:rsidP="00FB306A">
      <w:pPr>
        <w:tabs>
          <w:tab w:val="center" w:pos="4968"/>
          <w:tab w:val="right" w:pos="9936"/>
        </w:tabs>
      </w:pPr>
      <w:r>
        <w:t xml:space="preserve">                                                                      Waiting                                                          </w:t>
      </w:r>
      <w:proofErr w:type="spellStart"/>
      <w:r>
        <w:t>Waiting</w:t>
      </w:r>
      <w:proofErr w:type="spellEnd"/>
      <w:r>
        <w:t xml:space="preserve">                  </w:t>
      </w:r>
    </w:p>
    <w:p w14:paraId="398E5E38" w14:textId="77777777" w:rsidR="00FB306A" w:rsidRPr="001538EC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899EB0" wp14:editId="1A99B8BB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419100" cy="2800350"/>
                <wp:effectExtent l="0" t="0" r="19050" b="19050"/>
                <wp:wrapNone/>
                <wp:docPr id="113543788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A410F" id="Rectangle 51" o:spid="_x0000_s1026" style="position:absolute;margin-left:-18.2pt;margin-top:36.4pt;width:33pt;height:220.5pt;z-index:251880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" fillcolor="white [3201]" strokecolor="#34aba2 [3209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09BE7" wp14:editId="2D79A8B6">
                <wp:simplePos x="0" y="0"/>
                <wp:positionH relativeFrom="column">
                  <wp:posOffset>4707255</wp:posOffset>
                </wp:positionH>
                <wp:positionV relativeFrom="paragraph">
                  <wp:posOffset>5080</wp:posOffset>
                </wp:positionV>
                <wp:extent cx="2124075" cy="400050"/>
                <wp:effectExtent l="0" t="0" r="28575" b="19050"/>
                <wp:wrapNone/>
                <wp:docPr id="162420793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FC024" w14:textId="77777777" w:rsidR="00FB306A" w:rsidRDefault="00FB306A" w:rsidP="00FB306A">
                            <w:pPr>
                              <w:jc w:val="center"/>
                            </w:pPr>
                            <w:r>
                              <w:t>Secure-connect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09BE7" id="_x0000_s1057" style="position:absolute;margin-left:370.65pt;margin-top:.4pt;width:167.2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" fillcolor="white [3201]" strokecolor="#34aba2 [3209]" strokeweight="2pt">
                <v:textbox>
                  <w:txbxContent>
                    <w:p w14:paraId="54DFC024" w14:textId="77777777" w:rsidR="00FB306A" w:rsidRDefault="00FB306A" w:rsidP="00FB306A">
                      <w:pPr>
                        <w:jc w:val="center"/>
                      </w:pPr>
                      <w:r>
                        <w:t>Secure-connect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4A2602" wp14:editId="4AA0F70A">
                <wp:simplePos x="0" y="0"/>
                <wp:positionH relativeFrom="column">
                  <wp:posOffset>1678305</wp:posOffset>
                </wp:positionH>
                <wp:positionV relativeFrom="paragraph">
                  <wp:posOffset>5080</wp:posOffset>
                </wp:positionV>
                <wp:extent cx="2895600" cy="390525"/>
                <wp:effectExtent l="0" t="0" r="19050" b="28575"/>
                <wp:wrapNone/>
                <wp:docPr id="120045585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4F0B" w14:textId="77777777" w:rsidR="00FB306A" w:rsidRDefault="00FB306A" w:rsidP="00FB306A">
                            <w:pPr>
                              <w:jc w:val="center"/>
                            </w:pPr>
                            <w:r>
                              <w:t>Transaction processing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A2602" id="_x0000_s1058" style="position:absolute;margin-left:132.15pt;margin-top:.4pt;width:228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" fillcolor="white [3201]" strokecolor="#34aba2 [3209]" strokeweight="2pt">
                <v:textbox>
                  <w:txbxContent>
                    <w:p w14:paraId="3A724F0B" w14:textId="77777777" w:rsidR="00FB306A" w:rsidRDefault="00FB306A" w:rsidP="00FB306A">
                      <w:pPr>
                        <w:jc w:val="center"/>
                      </w:pPr>
                      <w:r>
                        <w:t>Transaction processing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320C15" wp14:editId="4706461D">
                <wp:simplePos x="0" y="0"/>
                <wp:positionH relativeFrom="margin">
                  <wp:posOffset>2926080</wp:posOffset>
                </wp:positionH>
                <wp:positionV relativeFrom="paragraph">
                  <wp:posOffset>433705</wp:posOffset>
                </wp:positionV>
                <wp:extent cx="438150" cy="2771775"/>
                <wp:effectExtent l="0" t="0" r="19050" b="28575"/>
                <wp:wrapNone/>
                <wp:docPr id="142261215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B384" id="Rectangle 50" o:spid="_x0000_s1026" style="position:absolute;margin-left:230.4pt;margin-top:34.15pt;width:34.5pt;height:218.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" fillcolor="white [3201]" strokecolor="#34aba2 [3209]" strokeweight="2pt">
                <w10:wrap anchorx="margin"/>
              </v:rect>
            </w:pict>
          </mc:Fallback>
        </mc:AlternateContent>
      </w:r>
      <w:r>
        <w:t xml:space="preserve">    </w:t>
      </w:r>
      <w:r>
        <w:rPr>
          <w:noProof/>
        </w:rPr>
        <w:drawing>
          <wp:inline distT="0" distB="0" distL="0" distR="0" wp14:anchorId="56BCA11F" wp14:editId="1D7E1342">
            <wp:extent cx="371475" cy="514350"/>
            <wp:effectExtent l="0" t="0" r="0" b="0"/>
            <wp:docPr id="1738471573" name="Graphic 1738471573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4649" name="Graphic 2029664649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56C" w14:textId="77777777" w:rsidR="00FB306A" w:rsidRPr="001538EC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B57B29" wp14:editId="35427F81">
                <wp:simplePos x="0" y="0"/>
                <wp:positionH relativeFrom="column">
                  <wp:posOffset>144780</wp:posOffset>
                </wp:positionH>
                <wp:positionV relativeFrom="paragraph">
                  <wp:posOffset>239395</wp:posOffset>
                </wp:positionV>
                <wp:extent cx="361950" cy="2447925"/>
                <wp:effectExtent l="0" t="0" r="19050" b="28575"/>
                <wp:wrapNone/>
                <wp:docPr id="78875497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446B" id="Rectangle 49" o:spid="_x0000_s1026" style="position:absolute;margin-left:11.4pt;margin-top:18.85pt;width:28.5pt;height:192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" fillcolor="white [3201]" strokecolor="#34aba2 [3209]" strokeweight="2pt"/>
            </w:pict>
          </mc:Fallback>
        </mc:AlternateContent>
      </w:r>
      <w:r>
        <w:t>Customer</w:t>
      </w:r>
    </w:p>
    <w:p w14:paraId="04F6EA3A" w14:textId="77777777" w:rsidR="00FB306A" w:rsidRPr="001538EC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246C3" wp14:editId="65018AF1">
                <wp:simplePos x="0" y="0"/>
                <wp:positionH relativeFrom="column">
                  <wp:posOffset>3364230</wp:posOffset>
                </wp:positionH>
                <wp:positionV relativeFrom="paragraph">
                  <wp:posOffset>199390</wp:posOffset>
                </wp:positionV>
                <wp:extent cx="2514600" cy="57150"/>
                <wp:effectExtent l="0" t="19050" r="38100" b="38100"/>
                <wp:wrapNone/>
                <wp:docPr id="1548218379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500C1" id="Arrow: Right 8" o:spid="_x0000_s1026" type="#_x0000_t13" style="position:absolute;margin-left:264.9pt;margin-top:15.7pt;width:198pt;height: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" adj="21355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C332B" wp14:editId="2B83B683">
                <wp:simplePos x="0" y="0"/>
                <wp:positionH relativeFrom="column">
                  <wp:posOffset>516255</wp:posOffset>
                </wp:positionH>
                <wp:positionV relativeFrom="paragraph">
                  <wp:posOffset>208280</wp:posOffset>
                </wp:positionV>
                <wp:extent cx="2390775" cy="47625"/>
                <wp:effectExtent l="0" t="19050" r="47625" b="47625"/>
                <wp:wrapNone/>
                <wp:docPr id="219061370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D217" id="Arrow: Right 7" o:spid="_x0000_s1026" type="#_x0000_t13" style="position:absolute;margin-left:40.65pt;margin-top:16.4pt;width:188.25pt;height:3.7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" adj="21385" fillcolor="white [3201]" strokecolor="#34aba2 [3209]" strokeweight="2pt"/>
            </w:pict>
          </mc:Fallback>
        </mc:AlternateContent>
      </w:r>
      <w:r>
        <w:t xml:space="preserve">                Input card                                                   Checking Card</w:t>
      </w:r>
    </w:p>
    <w:p w14:paraId="0F846C52" w14:textId="77777777" w:rsidR="00FB306A" w:rsidRPr="001538EC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D9AC6" wp14:editId="7A27A04D">
                <wp:simplePos x="0" y="0"/>
                <wp:positionH relativeFrom="column">
                  <wp:posOffset>3373755</wp:posOffset>
                </wp:positionH>
                <wp:positionV relativeFrom="paragraph">
                  <wp:posOffset>245110</wp:posOffset>
                </wp:positionV>
                <wp:extent cx="2514600" cy="0"/>
                <wp:effectExtent l="38100" t="76200" r="0" b="95250"/>
                <wp:wrapNone/>
                <wp:docPr id="10726780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B222" id="Straight Arrow Connector 15" o:spid="_x0000_s1026" type="#_x0000_t32" style="position:absolute;margin-left:265.65pt;margin-top:19.3pt;width:198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DAC46" wp14:editId="2206CE7A">
                <wp:simplePos x="0" y="0"/>
                <wp:positionH relativeFrom="column">
                  <wp:posOffset>411480</wp:posOffset>
                </wp:positionH>
                <wp:positionV relativeFrom="paragraph">
                  <wp:posOffset>226060</wp:posOffset>
                </wp:positionV>
                <wp:extent cx="2514600" cy="0"/>
                <wp:effectExtent l="38100" t="76200" r="0" b="95250"/>
                <wp:wrapNone/>
                <wp:docPr id="14501709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D4C7" id="Straight Arrow Connector 15" o:spid="_x0000_s1026" type="#_x0000_t32" style="position:absolute;margin-left:32.4pt;margin-top:17.8pt;width:198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" strokecolor="#024f75 [3204]" strokeweight="1pt">
                <v:stroke endarrow="block"/>
              </v:shape>
            </w:pict>
          </mc:Fallback>
        </mc:AlternateContent>
      </w:r>
      <w:r>
        <w:t xml:space="preserve">                                     OK (</w:t>
      </w:r>
      <w:proofErr w:type="gramStart"/>
      <w:r>
        <w:t xml:space="preserve">Login)   </w:t>
      </w:r>
      <w:proofErr w:type="gramEnd"/>
      <w:r>
        <w:t xml:space="preserve">                                     OK (Verify)</w:t>
      </w:r>
    </w:p>
    <w:p w14:paraId="663C3092" w14:textId="77777777" w:rsidR="00FB306A" w:rsidRDefault="00FB306A" w:rsidP="00FB306A"/>
    <w:p w14:paraId="2E204661" w14:textId="4931D2A8" w:rsidR="00FB306A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BD803" wp14:editId="7F0AE60B">
                <wp:simplePos x="0" y="0"/>
                <wp:positionH relativeFrom="column">
                  <wp:posOffset>3373755</wp:posOffset>
                </wp:positionH>
                <wp:positionV relativeFrom="paragraph">
                  <wp:posOffset>222250</wp:posOffset>
                </wp:positionV>
                <wp:extent cx="2476500" cy="47625"/>
                <wp:effectExtent l="0" t="19050" r="38100" b="47625"/>
                <wp:wrapNone/>
                <wp:docPr id="170558372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39C4D" id="Arrow: Right 10" o:spid="_x0000_s1026" type="#_x0000_t13" style="position:absolute;margin-left:265.65pt;margin-top:17.5pt;width:195pt;height:3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" adj="2139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8370B" wp14:editId="01D4955D">
                <wp:simplePos x="0" y="0"/>
                <wp:positionH relativeFrom="column">
                  <wp:posOffset>516255</wp:posOffset>
                </wp:positionH>
                <wp:positionV relativeFrom="paragraph">
                  <wp:posOffset>222250</wp:posOffset>
                </wp:positionV>
                <wp:extent cx="2400300" cy="45719"/>
                <wp:effectExtent l="0" t="19050" r="38100" b="31115"/>
                <wp:wrapNone/>
                <wp:docPr id="62355509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CAB85" id="Arrow: Right 9" o:spid="_x0000_s1026" type="#_x0000_t13" style="position:absolute;margin-left:40.65pt;margin-top:17.5pt;width:189pt;height:3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" adj="21394" fillcolor="white [3201]" strokecolor="#34aba2 [3209]" strokeweight="2pt"/>
            </w:pict>
          </mc:Fallback>
        </mc:AlternateContent>
      </w:r>
      <w:r>
        <w:tab/>
        <w:t xml:space="preserve">   Enter (Card </w:t>
      </w:r>
      <w:proofErr w:type="gramStart"/>
      <w:r>
        <w:t xml:space="preserve">Replacement)   </w:t>
      </w:r>
      <w:proofErr w:type="gramEnd"/>
      <w:r>
        <w:t xml:space="preserve">                      Checking Application</w:t>
      </w:r>
    </w:p>
    <w:p w14:paraId="2738BBF3" w14:textId="77777777" w:rsidR="00FB306A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2C7A2" wp14:editId="75616A31">
                <wp:simplePos x="0" y="0"/>
                <wp:positionH relativeFrom="column">
                  <wp:posOffset>411480</wp:posOffset>
                </wp:positionH>
                <wp:positionV relativeFrom="paragraph">
                  <wp:posOffset>172720</wp:posOffset>
                </wp:positionV>
                <wp:extent cx="2514600" cy="0"/>
                <wp:effectExtent l="38100" t="76200" r="0" b="95250"/>
                <wp:wrapNone/>
                <wp:docPr id="187218206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B190" id="Straight Arrow Connector 15" o:spid="_x0000_s1026" type="#_x0000_t32" style="position:absolute;margin-left:32.4pt;margin-top:13.6pt;width:198pt;height:0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S1F37dwAAAAIAQAADwAAAGRy&#10;cy9kb3ducmV2LnhtbEyPwU7DMBBE70j8g7VI3KiTUKUojVMhEDcuhILEbRO7SVR7HcVuk/49izjA&#10;cWZWM2/L3eKsOJspDJ4UpKsEhKHW64E6Bfv3l7sHECEiabSejIKLCbCrrq9KLLSf6c2c69gJLqFQ&#10;oII+xrGQMrS9cRhWfjTE2cFPDiPLqZN6wpnLnZVZkuTS4UC80ONonnrTHuuTU/CVTp+LrdPnj2ZM&#10;53u8NIfXYaPU7c3yuAURzRL/juEHn9GhYqbGn0gHYRXkayaPCrJNBoLzdZ6w0fwasirl/weqb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BLUXft3AAAAAg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3D090" wp14:editId="1FD4FA68">
                <wp:simplePos x="0" y="0"/>
                <wp:positionH relativeFrom="column">
                  <wp:posOffset>3316605</wp:posOffset>
                </wp:positionH>
                <wp:positionV relativeFrom="paragraph">
                  <wp:posOffset>172720</wp:posOffset>
                </wp:positionV>
                <wp:extent cx="2514600" cy="0"/>
                <wp:effectExtent l="38100" t="76200" r="0" b="95250"/>
                <wp:wrapNone/>
                <wp:docPr id="125837609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2608" id="Straight Arrow Connector 15" o:spid="_x0000_s1026" type="#_x0000_t32" style="position:absolute;margin-left:261.15pt;margin-top:13.6pt;width:198pt;height:0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uRFldNwAAAAJAQAADwAAAGRy&#10;cy9kb3ducmV2LnhtbEyPy07DMBBF90j8gzVI7KhjV9AS4lQIxI4N4SGxm8RuEuFHZLtN+vcMYgHL&#10;uXN050y1W5xlRxPTGLwCsSqAGd8FPfpewdvr09UWWMroNdrgjYKTSbCrz88qLHWY/Ys5NrlnVOJT&#10;iQqGnKeS89QNxmFahcl42u1DdJhpjD3XEWcqd5bLorjhDkdPFwaczMNguq/m4BR8ivix2EY8vreT&#10;mNd4avfP40apy4vl/g5YNkv+g+FHn9ShJqc2HLxOzCq4lnJNqAK5kcAIuBVbCtrfgNcV//9B/Q0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C5EWV03AAAAAk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>
        <w:t xml:space="preserve">                                     Ok                                                        </w:t>
      </w:r>
      <w:proofErr w:type="spellStart"/>
      <w:r>
        <w:t>OK</w:t>
      </w:r>
      <w:proofErr w:type="spellEnd"/>
    </w:p>
    <w:p w14:paraId="468F2268" w14:textId="77777777" w:rsidR="00FB306A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7364E" wp14:editId="6C0B35F6">
                <wp:simplePos x="0" y="0"/>
                <wp:positionH relativeFrom="column">
                  <wp:posOffset>3383280</wp:posOffset>
                </wp:positionH>
                <wp:positionV relativeFrom="paragraph">
                  <wp:posOffset>211455</wp:posOffset>
                </wp:positionV>
                <wp:extent cx="2457450" cy="45719"/>
                <wp:effectExtent l="0" t="19050" r="38100" b="31115"/>
                <wp:wrapNone/>
                <wp:docPr id="876452945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EE79" id="Arrow: Right 12" o:spid="_x0000_s1026" type="#_x0000_t13" style="position:absolute;margin-left:266.4pt;margin-top:16.65pt;width:193.5pt;height:3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" adj="21399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2003A" wp14:editId="046F6D3E">
                <wp:simplePos x="0" y="0"/>
                <wp:positionH relativeFrom="column">
                  <wp:posOffset>506730</wp:posOffset>
                </wp:positionH>
                <wp:positionV relativeFrom="paragraph">
                  <wp:posOffset>189865</wp:posOffset>
                </wp:positionV>
                <wp:extent cx="2390775" cy="66675"/>
                <wp:effectExtent l="0" t="19050" r="47625" b="47625"/>
                <wp:wrapNone/>
                <wp:docPr id="672843415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8BED" id="Arrow: Right 11" o:spid="_x0000_s1026" type="#_x0000_t13" style="position:absolute;margin-left:39.9pt;margin-top:14.95pt;width:188.25pt;height:5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" adj="21299" fillcolor="white [3201]" strokecolor="#34aba2 [3209]" strokeweight="2pt"/>
            </w:pict>
          </mc:Fallback>
        </mc:AlternateContent>
      </w:r>
      <w:r>
        <w:t xml:space="preserve">               Enter PIN                                                       Checking PIN</w:t>
      </w:r>
    </w:p>
    <w:p w14:paraId="7C27D468" w14:textId="77777777" w:rsidR="00FB306A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E9188" wp14:editId="46E1D61D">
                <wp:simplePos x="0" y="0"/>
                <wp:positionH relativeFrom="column">
                  <wp:posOffset>3345180</wp:posOffset>
                </wp:positionH>
                <wp:positionV relativeFrom="paragraph">
                  <wp:posOffset>207010</wp:posOffset>
                </wp:positionV>
                <wp:extent cx="2514600" cy="0"/>
                <wp:effectExtent l="38100" t="76200" r="0" b="95250"/>
                <wp:wrapNone/>
                <wp:docPr id="52739785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0BEAA" id="Straight Arrow Connector 15" o:spid="_x0000_s1026" type="#_x0000_t32" style="position:absolute;margin-left:263.4pt;margin-top:16.3pt;width:198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/A9/v9wAAAAJAQAADwAAAGRy&#10;cy9kb3ducmV2LnhtbEyPy07DMBBF90j8gzVI7KgTV4QS4lQIxI4NKSB1N4mnSYQfke026d9jxAKW&#10;96E7Z6rtYjQ7kQ+jsxLyVQaMbOfUaHsJ77uXmw2wENEq1M6ShDMF2NaXFxWWys32jU5N7FkasaFE&#10;CUOMU8l56AYyGFZuIpuyg/MGY5K+58rjnMaN5iLLCm5wtOnCgBM9DdR9NUcjYZ/7z0U3+fNHO+Xz&#10;Gs/t4XW8k/L6anl8ABZpiX9l+MFP6FAnptYdrQpMS7gVRUKPEtaiAJYK90Iko/01eF3x/x/U3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D8D3+/3AAAAAk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FE9DB" wp14:editId="091B4FCD">
                <wp:simplePos x="0" y="0"/>
                <wp:positionH relativeFrom="column">
                  <wp:posOffset>449580</wp:posOffset>
                </wp:positionH>
                <wp:positionV relativeFrom="paragraph">
                  <wp:posOffset>197485</wp:posOffset>
                </wp:positionV>
                <wp:extent cx="2514600" cy="0"/>
                <wp:effectExtent l="38100" t="76200" r="0" b="95250"/>
                <wp:wrapNone/>
                <wp:docPr id="15859530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3FC6" id="Straight Arrow Connector 15" o:spid="_x0000_s1026" type="#_x0000_t32" style="position:absolute;margin-left:35.4pt;margin-top:15.55pt;width:198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" strokecolor="#024f75 [3204]" strokeweight="1pt">
                <v:stroke endarrow="block"/>
              </v:shape>
            </w:pict>
          </mc:Fallback>
        </mc:AlternateContent>
      </w:r>
      <w:r>
        <w:t xml:space="preserve">                                      OK                                                       </w:t>
      </w:r>
      <w:proofErr w:type="spellStart"/>
      <w:r>
        <w:t>OK</w:t>
      </w:r>
      <w:proofErr w:type="spellEnd"/>
    </w:p>
    <w:p w14:paraId="1F0C97D0" w14:textId="2BF5E30B" w:rsidR="00FB306A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12BC2" wp14:editId="2E88ABD6">
                <wp:simplePos x="0" y="0"/>
                <wp:positionH relativeFrom="column">
                  <wp:posOffset>3373755</wp:posOffset>
                </wp:positionH>
                <wp:positionV relativeFrom="paragraph">
                  <wp:posOffset>225425</wp:posOffset>
                </wp:positionV>
                <wp:extent cx="2476500" cy="45719"/>
                <wp:effectExtent l="0" t="19050" r="38100" b="31115"/>
                <wp:wrapNone/>
                <wp:docPr id="466975897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E25A" id="Arrow: Right 14" o:spid="_x0000_s1026" type="#_x0000_t13" style="position:absolute;margin-left:265.65pt;margin-top:17.75pt;width:195pt;height:3.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" adj="21401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4FC0B" wp14:editId="27B620E4">
                <wp:simplePos x="0" y="0"/>
                <wp:positionH relativeFrom="column">
                  <wp:posOffset>516255</wp:posOffset>
                </wp:positionH>
                <wp:positionV relativeFrom="paragraph">
                  <wp:posOffset>218440</wp:posOffset>
                </wp:positionV>
                <wp:extent cx="2390775" cy="45719"/>
                <wp:effectExtent l="0" t="19050" r="47625" b="31115"/>
                <wp:wrapNone/>
                <wp:docPr id="31882548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846A9" id="Arrow: Right 13" o:spid="_x0000_s1026" type="#_x0000_t13" style="position:absolute;margin-left:40.65pt;margin-top:17.2pt;width:188.25pt;height: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" adj="21393" fillcolor="white [3201]" strokecolor="#34aba2 [3209]" strokeweight="2pt"/>
            </w:pict>
          </mc:Fallback>
        </mc:AlternateContent>
      </w:r>
      <w:r>
        <w:t xml:space="preserve">               Enter Card Type                                            Checking Card Type</w:t>
      </w:r>
    </w:p>
    <w:p w14:paraId="4128CE1F" w14:textId="5D5A73A6" w:rsidR="00FB306A" w:rsidRPr="001538EC" w:rsidRDefault="00FB306A" w:rsidP="00FB306A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189E14" wp14:editId="7875112C">
                <wp:simplePos x="0" y="0"/>
                <wp:positionH relativeFrom="column">
                  <wp:posOffset>5945505</wp:posOffset>
                </wp:positionH>
                <wp:positionV relativeFrom="paragraph">
                  <wp:posOffset>541655</wp:posOffset>
                </wp:positionV>
                <wp:extent cx="247650" cy="285750"/>
                <wp:effectExtent l="0" t="0" r="0" b="0"/>
                <wp:wrapNone/>
                <wp:docPr id="842168733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6202F" id="Multiplication Sign 59" o:spid="_x0000_s1026" style="position:absolute;margin-left:468.15pt;margin-top:42.65pt;width:19.5pt;height:22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20AFC2" wp14:editId="0703792D">
                <wp:simplePos x="0" y="0"/>
                <wp:positionH relativeFrom="margin">
                  <wp:posOffset>3068955</wp:posOffset>
                </wp:positionH>
                <wp:positionV relativeFrom="paragraph">
                  <wp:posOffset>548005</wp:posOffset>
                </wp:positionV>
                <wp:extent cx="247650" cy="285750"/>
                <wp:effectExtent l="0" t="0" r="0" b="0"/>
                <wp:wrapNone/>
                <wp:docPr id="370200898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613FD" id="Multiplication Sign 59" o:spid="_x0000_s1026" style="position:absolute;margin-left:241.65pt;margin-top:43.15pt;width:19.5pt;height:22.5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476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" path="m59479,68630r,l123825,142875,188171,68630r,l123825,142875r64346,74245l188171,217120,123825,142875,59479,217120r,l123825,142875,59479,68630xe" fillcolor="#024f75 [3204]" strokecolor="#000b11 [484]" strokeweight="2pt">
                <v:path arrowok="t" o:connecttype="custom" o:connectlocs="59479,68630;59479,68630;123825,142875;188171,68630;188171,68630;123825,142875;188171,217120;188171,217120;123825,142875;59479,217120;59479,217120;123825,142875;59479,6863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4C62B4" wp14:editId="2C736570">
                <wp:simplePos x="0" y="0"/>
                <wp:positionH relativeFrom="margin">
                  <wp:posOffset>171450</wp:posOffset>
                </wp:positionH>
                <wp:positionV relativeFrom="paragraph">
                  <wp:posOffset>544195</wp:posOffset>
                </wp:positionV>
                <wp:extent cx="285750" cy="285750"/>
                <wp:effectExtent l="0" t="0" r="0" b="0"/>
                <wp:wrapNone/>
                <wp:docPr id="192077291" name="Multiplication Sig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DD39B" id="Multiplication Sign 59" o:spid="_x0000_s1026" style="position:absolute;margin-left:13.5pt;margin-top:42.85pt;width:22.5pt;height:22.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" path="m68630,68630r,l142875,142875,217120,68630r,l142875,142875r74245,74245l217120,217120,142875,142875,68630,217120r,l142875,142875,68630,68630xe" fillcolor="#024f75 [3204]" strokecolor="#000b11 [484]" strokeweight="2pt">
                <v:path arrowok="t" o:connecttype="custom" o:connectlocs="68630,68630;68630,68630;142875,142875;217120,68630;217120,68630;142875,142875;217120,217120;217120,217120;142875,142875;68630,217120;68630,217120;142875,142875;68630,68630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74F8E" wp14:editId="4D83DA92">
                <wp:simplePos x="0" y="0"/>
                <wp:positionH relativeFrom="column">
                  <wp:posOffset>3354705</wp:posOffset>
                </wp:positionH>
                <wp:positionV relativeFrom="paragraph">
                  <wp:posOffset>229235</wp:posOffset>
                </wp:positionV>
                <wp:extent cx="2514600" cy="0"/>
                <wp:effectExtent l="38100" t="76200" r="0" b="95250"/>
                <wp:wrapNone/>
                <wp:docPr id="11520280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AEAE" id="Straight Arrow Connector 15" o:spid="_x0000_s1026" type="#_x0000_t32" style="position:absolute;margin-left:264.15pt;margin-top:18.05pt;width:198pt;height:0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" strokecolor="#024f75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4E0AA" wp14:editId="770BBA7D">
                <wp:simplePos x="0" y="0"/>
                <wp:positionH relativeFrom="column">
                  <wp:posOffset>430530</wp:posOffset>
                </wp:positionH>
                <wp:positionV relativeFrom="paragraph">
                  <wp:posOffset>181610</wp:posOffset>
                </wp:positionV>
                <wp:extent cx="2514600" cy="0"/>
                <wp:effectExtent l="38100" t="76200" r="0" b="95250"/>
                <wp:wrapNone/>
                <wp:docPr id="210714587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36C4" id="Straight Arrow Connector 15" o:spid="_x0000_s1026" type="#_x0000_t32" style="position:absolute;margin-left:33.9pt;margin-top:14.3pt;width:198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" strokecolor="#024f75 [3204]" strokeweight="1pt">
                <v:stroke endarrow="block"/>
              </v:shape>
            </w:pict>
          </mc:Fallback>
        </mc:AlternateContent>
      </w:r>
      <w:r>
        <w:t xml:space="preserve">                                       OK (Card </w:t>
      </w:r>
      <w:proofErr w:type="gramStart"/>
      <w:r>
        <w:t xml:space="preserve">Release)   </w:t>
      </w:r>
      <w:proofErr w:type="gramEnd"/>
      <w:r>
        <w:t xml:space="preserve">                        OK</w:t>
      </w:r>
    </w:p>
    <w:p w14:paraId="412F7672" w14:textId="77777777" w:rsidR="00FB306A" w:rsidRDefault="00FB306A" w:rsidP="00FB306A">
      <w:pPr>
        <w:jc w:val="right"/>
      </w:pPr>
    </w:p>
    <w:p w14:paraId="099EB630" w14:textId="77777777" w:rsidR="00905151" w:rsidRPr="00905151" w:rsidRDefault="00905151" w:rsidP="00905151"/>
    <w:p w14:paraId="6AA9AC41" w14:textId="77777777" w:rsidR="00905151" w:rsidRPr="00905151" w:rsidRDefault="00905151" w:rsidP="00905151"/>
    <w:p w14:paraId="59E1DA13" w14:textId="77777777" w:rsidR="00905151" w:rsidRDefault="00905151" w:rsidP="00905151"/>
    <w:p w14:paraId="60BB773A" w14:textId="77777777" w:rsidR="00594E23" w:rsidRDefault="00594E23" w:rsidP="00905151"/>
    <w:p w14:paraId="4C38F763" w14:textId="77777777" w:rsidR="00594E23" w:rsidRDefault="00594E23" w:rsidP="00905151"/>
    <w:p w14:paraId="4165C5B4" w14:textId="77777777" w:rsidR="00594E23" w:rsidRDefault="00594E23" w:rsidP="00905151"/>
    <w:p w14:paraId="5A4045B2" w14:textId="77777777" w:rsidR="00594E23" w:rsidRDefault="00594E23" w:rsidP="00905151"/>
    <w:p w14:paraId="23EBDD53" w14:textId="77777777" w:rsidR="00594E23" w:rsidRDefault="00594E23" w:rsidP="00905151"/>
    <w:p w14:paraId="6D1371A2" w14:textId="77777777" w:rsidR="00594E23" w:rsidRDefault="00594E23" w:rsidP="00905151"/>
    <w:p w14:paraId="4C30C1B7" w14:textId="77777777" w:rsidR="00594E23" w:rsidRDefault="00594E23" w:rsidP="00905151"/>
    <w:p w14:paraId="420B7C29" w14:textId="77777777" w:rsidR="00594E23" w:rsidRPr="00905151" w:rsidRDefault="00594E23" w:rsidP="00905151"/>
    <w:p w14:paraId="3A3322D6" w14:textId="77777777" w:rsidR="00905151" w:rsidRPr="00905151" w:rsidRDefault="00905151" w:rsidP="00905151"/>
    <w:p w14:paraId="72491CD2" w14:textId="77777777" w:rsidR="00905151" w:rsidRDefault="00905151" w:rsidP="00905151"/>
    <w:p w14:paraId="2AB1E3F9" w14:textId="058399CF" w:rsidR="00905151" w:rsidRDefault="00905151" w:rsidP="00905151">
      <w:pPr>
        <w:tabs>
          <w:tab w:val="left" w:pos="2385"/>
        </w:tabs>
      </w:pPr>
      <w:r>
        <w:tab/>
      </w:r>
    </w:p>
    <w:p w14:paraId="1875F07B" w14:textId="77777777" w:rsidR="00905151" w:rsidRDefault="00905151" w:rsidP="00905151">
      <w:pPr>
        <w:tabs>
          <w:tab w:val="left" w:pos="2385"/>
        </w:tabs>
      </w:pPr>
    </w:p>
    <w:p w14:paraId="6F5C70D8" w14:textId="77777777" w:rsidR="00905151" w:rsidRDefault="00905151" w:rsidP="00905151">
      <w:pPr>
        <w:tabs>
          <w:tab w:val="left" w:pos="2385"/>
        </w:tabs>
      </w:pPr>
    </w:p>
    <w:p w14:paraId="711F592A" w14:textId="54F5871E" w:rsidR="00905151" w:rsidRDefault="001D72BE" w:rsidP="00905151">
      <w:pPr>
        <w:tabs>
          <w:tab w:val="left" w:pos="23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244BBB" wp14:editId="6B6A6BBB">
                <wp:simplePos x="0" y="0"/>
                <wp:positionH relativeFrom="column">
                  <wp:posOffset>3068321</wp:posOffset>
                </wp:positionH>
                <wp:positionV relativeFrom="paragraph">
                  <wp:posOffset>100965</wp:posOffset>
                </wp:positionV>
                <wp:extent cx="45719" cy="133350"/>
                <wp:effectExtent l="19050" t="0" r="31115" b="38100"/>
                <wp:wrapNone/>
                <wp:docPr id="24795333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2D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241.6pt;margin-top:7.95pt;width:3.6pt;height:1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" adj="17897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FE905" wp14:editId="38362707">
                <wp:simplePos x="0" y="0"/>
                <wp:positionH relativeFrom="column">
                  <wp:posOffset>3058795</wp:posOffset>
                </wp:positionH>
                <wp:positionV relativeFrom="paragraph">
                  <wp:posOffset>5715</wp:posOffset>
                </wp:positionV>
                <wp:extent cx="45719" cy="76200"/>
                <wp:effectExtent l="0" t="0" r="12065" b="19050"/>
                <wp:wrapNone/>
                <wp:docPr id="116900482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56914" id="Oval 17" o:spid="_x0000_s1026" style="position:absolute;margin-left:240.85pt;margin-top:.45pt;width:3.6pt;height:6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" fillcolor="#0f0d29 [3200]" strokecolor="#020206 [480]" strokeweight="2pt"/>
            </w:pict>
          </mc:Fallback>
        </mc:AlternateContent>
      </w:r>
      <w:r w:rsidR="006366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74E13E" wp14:editId="78E950BD">
                <wp:simplePos x="0" y="0"/>
                <wp:positionH relativeFrom="column">
                  <wp:posOffset>2497455</wp:posOffset>
                </wp:positionH>
                <wp:positionV relativeFrom="paragraph">
                  <wp:posOffset>-337185</wp:posOffset>
                </wp:positionV>
                <wp:extent cx="1190625" cy="447675"/>
                <wp:effectExtent l="0" t="0" r="0" b="0"/>
                <wp:wrapNone/>
                <wp:docPr id="26453915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BA52" w14:textId="61614FAF" w:rsidR="006366CB" w:rsidRDefault="006366CB" w:rsidP="006366C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4E13E" id="Oval 50" o:spid="_x0000_s1059" style="position:absolute;margin-left:196.65pt;margin-top:-26.55pt;width:93.7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" filled="f" stroked="f" strokeweight="2pt">
                <v:textbox>
                  <w:txbxContent>
                    <w:p w14:paraId="397DBA52" w14:textId="61614FAF" w:rsidR="006366CB" w:rsidRDefault="006366CB" w:rsidP="006366C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AA04BAF" w14:textId="14F95FAE" w:rsidR="00905151" w:rsidRDefault="001D72BE" w:rsidP="00905151">
      <w:pPr>
        <w:tabs>
          <w:tab w:val="left" w:pos="2385"/>
        </w:tabs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8EFBD" wp14:editId="7A59881A">
                <wp:simplePos x="0" y="0"/>
                <wp:positionH relativeFrom="column">
                  <wp:posOffset>2316480</wp:posOffset>
                </wp:positionH>
                <wp:positionV relativeFrom="paragraph">
                  <wp:posOffset>13335</wp:posOffset>
                </wp:positionV>
                <wp:extent cx="1514475" cy="476250"/>
                <wp:effectExtent l="0" t="0" r="28575" b="19050"/>
                <wp:wrapNone/>
                <wp:docPr id="206761321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8097B" w14:textId="34CFF662" w:rsidR="001D72BE" w:rsidRDefault="001D72BE" w:rsidP="001D72BE">
                            <w:pPr>
                              <w:jc w:val="center"/>
                            </w:pPr>
                            <w:r>
                              <w:t>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EFBD" id="Oval 51" o:spid="_x0000_s1060" style="position:absolute;margin-left:182.4pt;margin-top:1.05pt;width:119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" fillcolor="white [3201]" strokecolor="#34aba2 [3209]" strokeweight="2pt">
                <v:textbox>
                  <w:txbxContent>
                    <w:p w14:paraId="4BB8097B" w14:textId="34CFF662" w:rsidR="001D72BE" w:rsidRDefault="001D72BE" w:rsidP="001D72BE">
                      <w:pPr>
                        <w:jc w:val="center"/>
                      </w:pPr>
                      <w:r>
                        <w:t>Insert Card</w:t>
                      </w:r>
                    </w:p>
                  </w:txbxContent>
                </v:textbox>
              </v:oval>
            </w:pict>
          </mc:Fallback>
        </mc:AlternateContent>
      </w:r>
      <w:r w:rsidR="00905151" w:rsidRPr="00905151">
        <w:rPr>
          <w:sz w:val="32"/>
          <w:szCs w:val="24"/>
          <w:u w:val="single"/>
        </w:rPr>
        <w:t>5.</w:t>
      </w:r>
      <w:r w:rsidR="0020082F">
        <w:rPr>
          <w:sz w:val="32"/>
          <w:szCs w:val="24"/>
          <w:u w:val="single"/>
        </w:rPr>
        <w:t xml:space="preserve"> </w:t>
      </w:r>
      <w:r w:rsidR="00905151" w:rsidRPr="00905151">
        <w:rPr>
          <w:sz w:val="32"/>
          <w:szCs w:val="24"/>
          <w:u w:val="single"/>
        </w:rPr>
        <w:t>Activity Diagram:</w:t>
      </w:r>
    </w:p>
    <w:p w14:paraId="637B7992" w14:textId="4E9E2E4D" w:rsidR="00905151" w:rsidRDefault="001D72BE" w:rsidP="00905151">
      <w:pPr>
        <w:tabs>
          <w:tab w:val="left" w:pos="23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6014B" wp14:editId="6075D150">
                <wp:simplePos x="0" y="0"/>
                <wp:positionH relativeFrom="column">
                  <wp:posOffset>3088005</wp:posOffset>
                </wp:positionH>
                <wp:positionV relativeFrom="paragraph">
                  <wp:posOffset>175260</wp:posOffset>
                </wp:positionV>
                <wp:extent cx="54610" cy="180975"/>
                <wp:effectExtent l="19050" t="0" r="40640" b="47625"/>
                <wp:wrapNone/>
                <wp:docPr id="494140841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76E0" id="Arrow: Down 18" o:spid="_x0000_s1026" type="#_x0000_t67" style="position:absolute;margin-left:243.15pt;margin-top:13.8pt;width:4.3pt;height:14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" adj="18341" fillcolor="white [3201]" strokecolor="#34aba2 [3209]" strokeweight="2pt"/>
            </w:pict>
          </mc:Fallback>
        </mc:AlternateContent>
      </w:r>
      <w:r w:rsidR="006B2A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CAA35" wp14:editId="5C2ECDB6">
                <wp:simplePos x="0" y="0"/>
                <wp:positionH relativeFrom="column">
                  <wp:posOffset>2097405</wp:posOffset>
                </wp:positionH>
                <wp:positionV relativeFrom="paragraph">
                  <wp:posOffset>2738120</wp:posOffset>
                </wp:positionV>
                <wp:extent cx="47625" cy="142875"/>
                <wp:effectExtent l="19050" t="0" r="47625" b="47625"/>
                <wp:wrapNone/>
                <wp:docPr id="799266820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9180" id="Arrow: Down 26" o:spid="_x0000_s1026" type="#_x0000_t67" style="position:absolute;margin-left:165.15pt;margin-top:215.6pt;width:3.75pt;height:11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" adj="18000" fillcolor="white [3201]" strokecolor="#34aba2 [3209]" strokeweight="2pt"/>
            </w:pict>
          </mc:Fallback>
        </mc:AlternateContent>
      </w:r>
      <w:r w:rsidR="00905151" w:rsidRPr="00905151">
        <w:t>5.1. Money Transfer:</w:t>
      </w:r>
      <w:r w:rsidR="006B2AA4" w:rsidRPr="006B2AA4">
        <w:rPr>
          <w:noProof/>
        </w:rPr>
        <w:t xml:space="preserve"> </w:t>
      </w:r>
    </w:p>
    <w:p w14:paraId="6E219244" w14:textId="53FB1BD7" w:rsidR="006366CB" w:rsidRPr="006366CB" w:rsidRDefault="001D72BE" w:rsidP="006366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913E5" wp14:editId="44BC07E0">
                <wp:simplePos x="0" y="0"/>
                <wp:positionH relativeFrom="column">
                  <wp:posOffset>2326005</wp:posOffset>
                </wp:positionH>
                <wp:positionV relativeFrom="paragraph">
                  <wp:posOffset>116840</wp:posOffset>
                </wp:positionV>
                <wp:extent cx="1514475" cy="400050"/>
                <wp:effectExtent l="0" t="0" r="28575" b="19050"/>
                <wp:wrapNone/>
                <wp:docPr id="168538268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5684" w14:textId="62CEDFB1" w:rsidR="006366CB" w:rsidRDefault="001D72BE" w:rsidP="006366CB">
                            <w:pPr>
                              <w:jc w:val="center"/>
                            </w:pPr>
                            <w: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913E5" id="Oval 19" o:spid="_x0000_s1061" style="position:absolute;margin-left:183.15pt;margin-top:9.2pt;width:119.2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" fillcolor="white [3201]" strokecolor="#34aba2 [3209]" strokeweight="2pt">
                <v:textbox>
                  <w:txbxContent>
                    <w:p w14:paraId="2A3C5684" w14:textId="62CEDFB1" w:rsidR="006366CB" w:rsidRDefault="001D72BE" w:rsidP="006366CB">
                      <w:pPr>
                        <w:jc w:val="center"/>
                      </w:pPr>
                      <w:r>
                        <w:t>Enter PIN</w:t>
                      </w:r>
                    </w:p>
                  </w:txbxContent>
                </v:textbox>
              </v:oval>
            </w:pict>
          </mc:Fallback>
        </mc:AlternateContent>
      </w:r>
    </w:p>
    <w:p w14:paraId="78126FDD" w14:textId="77777777" w:rsidR="006366CB" w:rsidRPr="006366CB" w:rsidRDefault="006366CB" w:rsidP="006366CB"/>
    <w:p w14:paraId="06114220" w14:textId="726E2ADB" w:rsidR="006366CB" w:rsidRPr="006366CB" w:rsidRDefault="001D72BE" w:rsidP="006366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FD20B" wp14:editId="31158965">
                <wp:simplePos x="0" y="0"/>
                <wp:positionH relativeFrom="column">
                  <wp:posOffset>3096895</wp:posOffset>
                </wp:positionH>
                <wp:positionV relativeFrom="paragraph">
                  <wp:posOffset>26670</wp:posOffset>
                </wp:positionV>
                <wp:extent cx="45719" cy="180975"/>
                <wp:effectExtent l="19050" t="0" r="31115" b="47625"/>
                <wp:wrapNone/>
                <wp:docPr id="183305187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2703" id="Arrow: Down 20" o:spid="_x0000_s1026" type="#_x0000_t67" style="position:absolute;margin-left:243.85pt;margin-top:2.1pt;width:3.6pt;height:14.2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" adj="1887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083B7" wp14:editId="580C7F83">
                <wp:simplePos x="0" y="0"/>
                <wp:positionH relativeFrom="column">
                  <wp:posOffset>2249805</wp:posOffset>
                </wp:positionH>
                <wp:positionV relativeFrom="paragraph">
                  <wp:posOffset>226695</wp:posOffset>
                </wp:positionV>
                <wp:extent cx="1752600" cy="1123950"/>
                <wp:effectExtent l="0" t="0" r="19050" b="19050"/>
                <wp:wrapNone/>
                <wp:docPr id="226634932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FCA1" w14:textId="74DD9A8D" w:rsidR="006366CB" w:rsidRDefault="006366CB" w:rsidP="006366CB">
                            <w:pPr>
                              <w:jc w:val="center"/>
                            </w:pPr>
                            <w:r>
                              <w:t xml:space="preserve">PIN </w:t>
                            </w:r>
                            <w:proofErr w:type="spellStart"/>
                            <w:r w:rsidR="001D72BE">
                              <w:t>Checkingg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83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62" type="#_x0000_t4" style="position:absolute;margin-left:177.15pt;margin-top:17.85pt;width:138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" fillcolor="white [3201]" strokecolor="#34aba2 [3209]" strokeweight="2pt">
                <v:textbox>
                  <w:txbxContent>
                    <w:p w14:paraId="3ABEFCA1" w14:textId="74DD9A8D" w:rsidR="006366CB" w:rsidRDefault="006366CB" w:rsidP="006366CB">
                      <w:pPr>
                        <w:jc w:val="center"/>
                      </w:pPr>
                      <w:r>
                        <w:t xml:space="preserve">PIN </w:t>
                      </w:r>
                      <w:proofErr w:type="spellStart"/>
                      <w:r w:rsidR="001D72BE">
                        <w:t>Checkingg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02B253" w14:textId="77777777" w:rsidR="006366CB" w:rsidRDefault="006366CB" w:rsidP="006366CB">
      <w:pPr>
        <w:rPr>
          <w:noProof/>
        </w:rPr>
      </w:pPr>
    </w:p>
    <w:p w14:paraId="0A94DF61" w14:textId="25C76E96" w:rsidR="006366CB" w:rsidRDefault="006366CB" w:rsidP="006366CB">
      <w:pPr>
        <w:tabs>
          <w:tab w:val="left" w:pos="6270"/>
        </w:tabs>
      </w:pPr>
      <w:r>
        <w:tab/>
      </w:r>
      <w:r w:rsidR="0006585F">
        <w:t xml:space="preserve">PIN </w:t>
      </w:r>
      <w:r>
        <w:t xml:space="preserve">Invalid </w:t>
      </w:r>
    </w:p>
    <w:p w14:paraId="1C8576A7" w14:textId="6EEA2F48" w:rsidR="006366CB" w:rsidRPr="0006585F" w:rsidRDefault="00776027" w:rsidP="006366CB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ADE0F" wp14:editId="53F5E4F8">
                <wp:simplePos x="0" y="0"/>
                <wp:positionH relativeFrom="column">
                  <wp:posOffset>5916929</wp:posOffset>
                </wp:positionH>
                <wp:positionV relativeFrom="paragraph">
                  <wp:posOffset>11429</wp:posOffset>
                </wp:positionV>
                <wp:extent cx="45719" cy="390525"/>
                <wp:effectExtent l="19050" t="0" r="31115" b="47625"/>
                <wp:wrapNone/>
                <wp:docPr id="41667373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E81A" id="Arrow: Down 22" o:spid="_x0000_s1026" type="#_x0000_t67" style="position:absolute;margin-left:465.9pt;margin-top:.9pt;width:3.6pt;height:30.7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" adj="20336" fillcolor="white [3201]" strokecolor="#34aba2 [3209]" strokeweight="2pt"/>
            </w:pict>
          </mc:Fallback>
        </mc:AlternateContent>
      </w:r>
      <w:r w:rsidR="0006585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2AC1E3" wp14:editId="2605437F">
                <wp:simplePos x="0" y="0"/>
                <wp:positionH relativeFrom="column">
                  <wp:posOffset>3992879</wp:posOffset>
                </wp:positionH>
                <wp:positionV relativeFrom="paragraph">
                  <wp:posOffset>20955</wp:posOffset>
                </wp:positionV>
                <wp:extent cx="1952625" cy="0"/>
                <wp:effectExtent l="0" t="0" r="0" b="0"/>
                <wp:wrapNone/>
                <wp:docPr id="15017341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02920" id="Straight Connector 53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.65pt" to="468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" strokecolor="#024f75 [3204]" strokeweight="1pt"/>
            </w:pict>
          </mc:Fallback>
        </mc:AlternateContent>
      </w:r>
      <w:r w:rsidR="001D72BE" w:rsidRPr="0006585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F84AC" wp14:editId="683A9898">
                <wp:simplePos x="0" y="0"/>
                <wp:positionH relativeFrom="column">
                  <wp:posOffset>3992879</wp:posOffset>
                </wp:positionH>
                <wp:positionV relativeFrom="paragraph">
                  <wp:posOffset>11431</wp:posOffset>
                </wp:positionV>
                <wp:extent cx="600075" cy="0"/>
                <wp:effectExtent l="0" t="0" r="0" b="0"/>
                <wp:wrapNone/>
                <wp:docPr id="44921788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479D1" id="Straight Connector 2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.9pt" to="361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" strokecolor="#024f75 [3204]" strokeweight="1pt"/>
            </w:pict>
          </mc:Fallback>
        </mc:AlternateContent>
      </w:r>
    </w:p>
    <w:p w14:paraId="0CC2A1A5" w14:textId="467A56EC" w:rsidR="006366CB" w:rsidRDefault="0020082F" w:rsidP="006366CB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36E2EF" wp14:editId="67A590C0">
                <wp:simplePos x="0" y="0"/>
                <wp:positionH relativeFrom="column">
                  <wp:posOffset>5964554</wp:posOffset>
                </wp:positionH>
                <wp:positionV relativeFrom="paragraph">
                  <wp:posOffset>981075</wp:posOffset>
                </wp:positionV>
                <wp:extent cx="123825" cy="5200650"/>
                <wp:effectExtent l="0" t="0" r="28575" b="19050"/>
                <wp:wrapNone/>
                <wp:docPr id="33473721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20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A7F4" id="Straight Connector 47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5pt,77.25pt" to="479.4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" strokecolor="#024f7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9A8386" wp14:editId="505B88B4">
                <wp:simplePos x="0" y="0"/>
                <wp:positionH relativeFrom="column">
                  <wp:posOffset>2002155</wp:posOffset>
                </wp:positionH>
                <wp:positionV relativeFrom="paragraph">
                  <wp:posOffset>5705475</wp:posOffset>
                </wp:positionV>
                <wp:extent cx="45719" cy="295275"/>
                <wp:effectExtent l="19050" t="0" r="31115" b="47625"/>
                <wp:wrapNone/>
                <wp:docPr id="1911649206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821D" id="Arrow: Down 64" o:spid="_x0000_s1026" type="#_x0000_t67" style="position:absolute;margin-left:157.65pt;margin-top:449.25pt;width:3.6pt;height:23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" adj="19928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484439" wp14:editId="02687E20">
                <wp:simplePos x="0" y="0"/>
                <wp:positionH relativeFrom="column">
                  <wp:posOffset>4030980</wp:posOffset>
                </wp:positionH>
                <wp:positionV relativeFrom="paragraph">
                  <wp:posOffset>5505450</wp:posOffset>
                </wp:positionV>
                <wp:extent cx="57150" cy="209550"/>
                <wp:effectExtent l="19050" t="0" r="38100" b="38100"/>
                <wp:wrapNone/>
                <wp:docPr id="1044902827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28C8" id="Arrow: Down 63" o:spid="_x0000_s1026" type="#_x0000_t67" style="position:absolute;margin-left:317.4pt;margin-top:433.5pt;width:4.5pt;height:16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" adj="18655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922C1B" wp14:editId="318D3E2E">
                <wp:simplePos x="0" y="0"/>
                <wp:positionH relativeFrom="column">
                  <wp:posOffset>1992630</wp:posOffset>
                </wp:positionH>
                <wp:positionV relativeFrom="paragraph">
                  <wp:posOffset>5486400</wp:posOffset>
                </wp:positionV>
                <wp:extent cx="47625" cy="200025"/>
                <wp:effectExtent l="19050" t="0" r="47625" b="47625"/>
                <wp:wrapNone/>
                <wp:docPr id="1566214015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5DCB" id="Arrow: Down 62" o:spid="_x0000_s1026" type="#_x0000_t67" style="position:absolute;margin-left:156.9pt;margin-top:6in;width:3.75pt;height:15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" adj="19029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FD4C94" wp14:editId="3AE0F1F8">
                <wp:simplePos x="0" y="0"/>
                <wp:positionH relativeFrom="column">
                  <wp:posOffset>-55245</wp:posOffset>
                </wp:positionH>
                <wp:positionV relativeFrom="paragraph">
                  <wp:posOffset>5476875</wp:posOffset>
                </wp:positionV>
                <wp:extent cx="45719" cy="257175"/>
                <wp:effectExtent l="19050" t="0" r="31115" b="47625"/>
                <wp:wrapNone/>
                <wp:docPr id="278245018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3FB9D" id="Arrow: Down 61" o:spid="_x0000_s1026" type="#_x0000_t67" style="position:absolute;margin-left:-4.35pt;margin-top:431.25pt;width:3.6pt;height:20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" adj="19680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502575" wp14:editId="7549D55C">
                <wp:simplePos x="0" y="0"/>
                <wp:positionH relativeFrom="column">
                  <wp:posOffset>-45720</wp:posOffset>
                </wp:positionH>
                <wp:positionV relativeFrom="paragraph">
                  <wp:posOffset>5705475</wp:posOffset>
                </wp:positionV>
                <wp:extent cx="4152900" cy="19050"/>
                <wp:effectExtent l="0" t="0" r="19050" b="19050"/>
                <wp:wrapNone/>
                <wp:docPr id="207393167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B198" id="Straight Connector 60" o:spid="_x0000_s1026" style="position:absolute;flip:y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449.25pt" to="323.4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" strokecolor="#024f7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1E63E" wp14:editId="18437AAA">
                <wp:simplePos x="0" y="0"/>
                <wp:positionH relativeFrom="column">
                  <wp:posOffset>1163955</wp:posOffset>
                </wp:positionH>
                <wp:positionV relativeFrom="paragraph">
                  <wp:posOffset>6010275</wp:posOffset>
                </wp:positionV>
                <wp:extent cx="1752600" cy="466725"/>
                <wp:effectExtent l="0" t="0" r="19050" b="28575"/>
                <wp:wrapNone/>
                <wp:docPr id="152644524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BF9E3" w14:textId="62430A20" w:rsidR="001D72BE" w:rsidRDefault="001D72BE" w:rsidP="001D72BE">
                            <w:pPr>
                              <w:jc w:val="center"/>
                            </w:pPr>
                            <w:r>
                              <w:t>Take out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1E63E" id="_x0000_s1063" style="position:absolute;margin-left:91.65pt;margin-top:473.25pt;width:138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" fillcolor="white [3201]" strokecolor="#34aba2 [3209]" strokeweight="2pt">
                <v:textbox>
                  <w:txbxContent>
                    <w:p w14:paraId="692BF9E3" w14:textId="62430A20" w:rsidR="001D72BE" w:rsidRDefault="001D72BE" w:rsidP="001D72BE">
                      <w:pPr>
                        <w:jc w:val="center"/>
                      </w:pPr>
                      <w:r>
                        <w:t>Take out Card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DE3C07" wp14:editId="015903F8">
                <wp:simplePos x="0" y="0"/>
                <wp:positionH relativeFrom="column">
                  <wp:posOffset>3954780</wp:posOffset>
                </wp:positionH>
                <wp:positionV relativeFrom="paragraph">
                  <wp:posOffset>4562475</wp:posOffset>
                </wp:positionV>
                <wp:extent cx="66675" cy="161925"/>
                <wp:effectExtent l="19050" t="0" r="47625" b="47625"/>
                <wp:wrapNone/>
                <wp:docPr id="1031063549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E7A9" id="Arrow: Down 58" o:spid="_x0000_s1026" type="#_x0000_t67" style="position:absolute;margin-left:311.4pt;margin-top:359.25pt;width:5.25pt;height:12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" adj="17153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E5902B" wp14:editId="05609FF0">
                <wp:simplePos x="0" y="0"/>
                <wp:positionH relativeFrom="column">
                  <wp:posOffset>1973580</wp:posOffset>
                </wp:positionH>
                <wp:positionV relativeFrom="paragraph">
                  <wp:posOffset>4591050</wp:posOffset>
                </wp:positionV>
                <wp:extent cx="45719" cy="133350"/>
                <wp:effectExtent l="19050" t="0" r="31115" b="38100"/>
                <wp:wrapNone/>
                <wp:docPr id="1392912665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7074" id="Arrow: Down 57" o:spid="_x0000_s1026" type="#_x0000_t67" style="position:absolute;margin-left:155.4pt;margin-top:361.5pt;width:3.6pt;height:10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" adj="17897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49B38" wp14:editId="0EF81B60">
                <wp:simplePos x="0" y="0"/>
                <wp:positionH relativeFrom="column">
                  <wp:posOffset>20955</wp:posOffset>
                </wp:positionH>
                <wp:positionV relativeFrom="paragraph">
                  <wp:posOffset>4591050</wp:posOffset>
                </wp:positionV>
                <wp:extent cx="45719" cy="161925"/>
                <wp:effectExtent l="19050" t="0" r="31115" b="47625"/>
                <wp:wrapNone/>
                <wp:docPr id="1006909667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6E72" id="Arrow: Down 56" o:spid="_x0000_s1026" type="#_x0000_t67" style="position:absolute;margin-left:1.65pt;margin-top:361.5pt;width:3.6pt;height:12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" adj="18551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689ED" wp14:editId="4EDAD2AF">
                <wp:simplePos x="0" y="0"/>
                <wp:positionH relativeFrom="column">
                  <wp:posOffset>-607695</wp:posOffset>
                </wp:positionH>
                <wp:positionV relativeFrom="paragraph">
                  <wp:posOffset>4733925</wp:posOffset>
                </wp:positionV>
                <wp:extent cx="1619250" cy="781050"/>
                <wp:effectExtent l="0" t="0" r="19050" b="19050"/>
                <wp:wrapNone/>
                <wp:docPr id="147640785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D9DA2" w14:textId="0C4D405C" w:rsidR="0006585F" w:rsidRDefault="0006585F" w:rsidP="0006585F">
                            <w:pPr>
                              <w:jc w:val="center"/>
                            </w:pPr>
                            <w:r>
                              <w:t>Msg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689ED" id="_x0000_s1064" style="position:absolute;margin-left:-47.85pt;margin-top:372.75pt;width:127.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" fillcolor="white [3201]" strokecolor="#34aba2 [3209]" strokeweight="2pt">
                <v:textbox>
                  <w:txbxContent>
                    <w:p w14:paraId="4BFD9DA2" w14:textId="0C4D405C" w:rsidR="0006585F" w:rsidRDefault="0006585F" w:rsidP="0006585F">
                      <w:pPr>
                        <w:jc w:val="center"/>
                      </w:pPr>
                      <w:r>
                        <w:t>Msg on Screen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A64E6F" wp14:editId="5A4FB3A3">
                <wp:simplePos x="0" y="0"/>
                <wp:positionH relativeFrom="column">
                  <wp:posOffset>1068705</wp:posOffset>
                </wp:positionH>
                <wp:positionV relativeFrom="paragraph">
                  <wp:posOffset>4714875</wp:posOffset>
                </wp:positionV>
                <wp:extent cx="1943100" cy="752475"/>
                <wp:effectExtent l="0" t="0" r="19050" b="28575"/>
                <wp:wrapNone/>
                <wp:docPr id="194721199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00245" w14:textId="2AFD874F" w:rsidR="0006585F" w:rsidRDefault="0006585F" w:rsidP="0006585F">
                            <w:pPr>
                              <w:jc w:val="center"/>
                            </w:pPr>
                            <w:r>
                              <w:t>Notification On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64E6F" id="_x0000_s1065" style="position:absolute;margin-left:84.15pt;margin-top:371.25pt;width:153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" fillcolor="white [3201]" strokecolor="#34aba2 [3209]" strokeweight="2pt">
                <v:textbox>
                  <w:txbxContent>
                    <w:p w14:paraId="1AB00245" w14:textId="2AFD874F" w:rsidR="0006585F" w:rsidRDefault="0006585F" w:rsidP="0006585F">
                      <w:pPr>
                        <w:jc w:val="center"/>
                      </w:pPr>
                      <w:r>
                        <w:t>Notification On 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34972" wp14:editId="31111176">
                <wp:simplePos x="0" y="0"/>
                <wp:positionH relativeFrom="column">
                  <wp:posOffset>3164205</wp:posOffset>
                </wp:positionH>
                <wp:positionV relativeFrom="paragraph">
                  <wp:posOffset>4724400</wp:posOffset>
                </wp:positionV>
                <wp:extent cx="1600200" cy="790575"/>
                <wp:effectExtent l="0" t="0" r="19050" b="28575"/>
                <wp:wrapNone/>
                <wp:docPr id="184363222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40A5F" w14:textId="017BC354" w:rsidR="0006585F" w:rsidRDefault="0006585F" w:rsidP="0006585F">
                            <w:pPr>
                              <w:jc w:val="center"/>
                            </w:pPr>
                            <w:r>
                              <w:t>Money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34972" id="_x0000_s1066" style="position:absolute;margin-left:249.15pt;margin-top:372pt;width:126pt;height:6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" fillcolor="white [3201]" strokecolor="#34aba2 [3209]" strokeweight="2pt">
                <v:textbox>
                  <w:txbxContent>
                    <w:p w14:paraId="51C40A5F" w14:textId="017BC354" w:rsidR="0006585F" w:rsidRDefault="0006585F" w:rsidP="0006585F">
                      <w:pPr>
                        <w:jc w:val="center"/>
                      </w:pPr>
                      <w:r>
                        <w:t>Money Transfer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07332" wp14:editId="71ABE5FA">
                <wp:simplePos x="0" y="0"/>
                <wp:positionH relativeFrom="column">
                  <wp:posOffset>894715</wp:posOffset>
                </wp:positionH>
                <wp:positionV relativeFrom="paragraph">
                  <wp:posOffset>4495800</wp:posOffset>
                </wp:positionV>
                <wp:extent cx="45719" cy="76200"/>
                <wp:effectExtent l="19050" t="0" r="31115" b="38100"/>
                <wp:wrapNone/>
                <wp:docPr id="706484152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67006" id="Arrow: Down 55" o:spid="_x0000_s1026" type="#_x0000_t67" style="position:absolute;margin-left:70.45pt;margin-top:354pt;width:3.6pt;height: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" adj="15120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0290C9" wp14:editId="3D9C9E37">
                <wp:simplePos x="0" y="0"/>
                <wp:positionH relativeFrom="margin">
                  <wp:align>left</wp:align>
                </wp:positionH>
                <wp:positionV relativeFrom="paragraph">
                  <wp:posOffset>4552949</wp:posOffset>
                </wp:positionV>
                <wp:extent cx="3962400" cy="28575"/>
                <wp:effectExtent l="0" t="0" r="19050" b="28575"/>
                <wp:wrapNone/>
                <wp:docPr id="202265019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637E" id="Straight Connector 54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8.5pt" to="312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" strokecolor="#024f75 [3204]" strokeweight="1pt">
                <w10:wrap anchorx="margin"/>
              </v:line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0A2DA" wp14:editId="7289F612">
                <wp:simplePos x="0" y="0"/>
                <wp:positionH relativeFrom="column">
                  <wp:posOffset>849630</wp:posOffset>
                </wp:positionH>
                <wp:positionV relativeFrom="paragraph">
                  <wp:posOffset>3867150</wp:posOffset>
                </wp:positionV>
                <wp:extent cx="45719" cy="152400"/>
                <wp:effectExtent l="19050" t="0" r="31115" b="38100"/>
                <wp:wrapNone/>
                <wp:docPr id="14335419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BD1B1" id="Arrow: Down 33" o:spid="_x0000_s1026" type="#_x0000_t67" style="position:absolute;margin-left:66.9pt;margin-top:304.5pt;width:3.6pt;height:1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" adj="18360" fillcolor="white [3201]" strokecolor="#34aba2 [3209]" strokeweight="2pt"/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2B999" wp14:editId="5A5E4E70">
                <wp:simplePos x="0" y="0"/>
                <wp:positionH relativeFrom="column">
                  <wp:posOffset>2058671</wp:posOffset>
                </wp:positionH>
                <wp:positionV relativeFrom="paragraph">
                  <wp:posOffset>390525</wp:posOffset>
                </wp:positionV>
                <wp:extent cx="45719" cy="152400"/>
                <wp:effectExtent l="19050" t="0" r="31115" b="38100"/>
                <wp:wrapNone/>
                <wp:docPr id="2425972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A4C1" id="Arrow: Down 22" o:spid="_x0000_s1026" type="#_x0000_t67" style="position:absolute;margin-left:162.1pt;margin-top:30.75pt;width:3.6pt;height:1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" adj="18360" fillcolor="white [3201]" strokecolor="#34aba2 [3209]" strokeweight="2pt"/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DE6D3" wp14:editId="45C7A636">
                <wp:simplePos x="0" y="0"/>
                <wp:positionH relativeFrom="column">
                  <wp:posOffset>3154679</wp:posOffset>
                </wp:positionH>
                <wp:positionV relativeFrom="paragraph">
                  <wp:posOffset>3286126</wp:posOffset>
                </wp:positionV>
                <wp:extent cx="1971675" cy="19050"/>
                <wp:effectExtent l="0" t="0" r="28575" b="19050"/>
                <wp:wrapNone/>
                <wp:docPr id="17367612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E50D" id="Straight Connector 4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258.75pt" to="403.6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" strokecolor="#024f75 [3204]" strokeweight="1pt"/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B8E16" wp14:editId="583DF8E8">
                <wp:simplePos x="0" y="0"/>
                <wp:positionH relativeFrom="margin">
                  <wp:posOffset>4488180</wp:posOffset>
                </wp:positionH>
                <wp:positionV relativeFrom="paragraph">
                  <wp:posOffset>3762375</wp:posOffset>
                </wp:positionV>
                <wp:extent cx="1209675" cy="762000"/>
                <wp:effectExtent l="0" t="0" r="28575" b="19050"/>
                <wp:wrapNone/>
                <wp:docPr id="139530472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C6616" w14:textId="087E765A" w:rsidR="001D72BE" w:rsidRDefault="001D72BE" w:rsidP="001D72BE">
                            <w:pPr>
                              <w:jc w:val="center"/>
                            </w:pPr>
                            <w:r>
                              <w:t>Transfer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8E16" id="_x0000_s1067" style="position:absolute;margin-left:353.4pt;margin-top:296.25pt;width:95.25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" fillcolor="white [3201]" strokecolor="#34aba2 [3209]" strokeweight="2pt">
                <v:textbox>
                  <w:txbxContent>
                    <w:p w14:paraId="694C6616" w14:textId="087E765A" w:rsidR="001D72BE" w:rsidRDefault="001D72BE" w:rsidP="001D72BE">
                      <w:pPr>
                        <w:jc w:val="center"/>
                      </w:pPr>
                      <w:r>
                        <w:t>Transfer Failed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1208A" wp14:editId="5B92BC8B">
                <wp:simplePos x="0" y="0"/>
                <wp:positionH relativeFrom="column">
                  <wp:posOffset>5221605</wp:posOffset>
                </wp:positionH>
                <wp:positionV relativeFrom="paragraph">
                  <wp:posOffset>190500</wp:posOffset>
                </wp:positionV>
                <wp:extent cx="1447800" cy="771525"/>
                <wp:effectExtent l="0" t="0" r="19050" b="28575"/>
                <wp:wrapNone/>
                <wp:docPr id="186602067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F5A74" w14:textId="50E9CCED" w:rsidR="006366CB" w:rsidRDefault="006366CB" w:rsidP="006366CB">
                            <w:pPr>
                              <w:jc w:val="center"/>
                            </w:pPr>
                            <w:r>
                              <w:t>Transfer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1208A" id="_x0000_s1068" style="position:absolute;margin-left:411.15pt;margin-top:15pt;width:114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" fillcolor="white [3201]" strokecolor="#34aba2 [3209]" strokeweight="2pt">
                <v:textbox>
                  <w:txbxContent>
                    <w:p w14:paraId="3EBF5A74" w14:textId="50E9CCED" w:rsidR="006366CB" w:rsidRDefault="006366CB" w:rsidP="006366CB">
                      <w:pPr>
                        <w:jc w:val="center"/>
                      </w:pPr>
                      <w:r>
                        <w:t>Transfer failed</w:t>
                      </w:r>
                    </w:p>
                  </w:txbxContent>
                </v:textbox>
              </v:oval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65D74" wp14:editId="7013390F">
                <wp:simplePos x="0" y="0"/>
                <wp:positionH relativeFrom="column">
                  <wp:posOffset>2059305</wp:posOffset>
                </wp:positionH>
                <wp:positionV relativeFrom="paragraph">
                  <wp:posOffset>352424</wp:posOffset>
                </wp:positionV>
                <wp:extent cx="1066800" cy="9525"/>
                <wp:effectExtent l="0" t="0" r="19050" b="28575"/>
                <wp:wrapNone/>
                <wp:docPr id="196983377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9945" id="Straight Connector 23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27.75pt" to="246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" strokecolor="#024f75 [3204]" strokeweight="1pt"/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E4AA8" wp14:editId="7E2B9ED0">
                <wp:simplePos x="0" y="0"/>
                <wp:positionH relativeFrom="margin">
                  <wp:posOffset>323850</wp:posOffset>
                </wp:positionH>
                <wp:positionV relativeFrom="paragraph">
                  <wp:posOffset>4057650</wp:posOffset>
                </wp:positionV>
                <wp:extent cx="1209675" cy="428625"/>
                <wp:effectExtent l="0" t="0" r="28575" b="28575"/>
                <wp:wrapNone/>
                <wp:docPr id="67228671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9CB2C" w14:textId="7E3EBF38" w:rsidR="001D72BE" w:rsidRDefault="001D72BE" w:rsidP="001D72B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4AA8" id="_x0000_s1069" style="position:absolute;margin-left:25.5pt;margin-top:319.5pt;width:95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" fillcolor="white [3201]" strokecolor="#34aba2 [3209]" strokeweight="2pt">
                <v:textbox>
                  <w:txbxContent>
                    <w:p w14:paraId="1819CB2C" w14:textId="7E3EBF38" w:rsidR="001D72BE" w:rsidRDefault="001D72BE" w:rsidP="001D72B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58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5256C" wp14:editId="20CA9B79">
                <wp:simplePos x="0" y="0"/>
                <wp:positionH relativeFrom="column">
                  <wp:posOffset>840104</wp:posOffset>
                </wp:positionH>
                <wp:positionV relativeFrom="paragraph">
                  <wp:posOffset>3848100</wp:posOffset>
                </wp:positionV>
                <wp:extent cx="1362075" cy="19050"/>
                <wp:effectExtent l="0" t="0" r="28575" b="19050"/>
                <wp:wrapNone/>
                <wp:docPr id="181376674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8EE4B" id="Straight Connector 32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303pt" to="173.4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" strokecolor="#024f75 [3204]" strokeweight="1pt"/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896EC" wp14:editId="50FDAD3A">
                <wp:simplePos x="0" y="0"/>
                <wp:positionH relativeFrom="column">
                  <wp:posOffset>1304290</wp:posOffset>
                </wp:positionH>
                <wp:positionV relativeFrom="paragraph">
                  <wp:posOffset>2724150</wp:posOffset>
                </wp:positionV>
                <wp:extent cx="1838325" cy="1152525"/>
                <wp:effectExtent l="0" t="0" r="28575" b="28575"/>
                <wp:wrapNone/>
                <wp:docPr id="1817782759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2A045" w14:textId="6C687982" w:rsidR="001D72BE" w:rsidRDefault="001D72BE" w:rsidP="001D72BE">
                            <w:pPr>
                              <w:jc w:val="center"/>
                            </w:pPr>
                            <w:r>
                              <w:t>Amount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96EC" id="_x0000_s1070" type="#_x0000_t4" style="position:absolute;margin-left:102.7pt;margin-top:214.5pt;width:144.75pt;height:9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" fillcolor="white [3201]" strokecolor="#34aba2 [3209]" strokeweight="2pt">
                <v:textbox>
                  <w:txbxContent>
                    <w:p w14:paraId="2A02A045" w14:textId="6C687982" w:rsidR="001D72BE" w:rsidRDefault="001D72BE" w:rsidP="001D72BE">
                      <w:pPr>
                        <w:jc w:val="center"/>
                      </w:pPr>
                      <w:r>
                        <w:t>Amount Checking</w:t>
                      </w:r>
                    </w:p>
                  </w:txbxContent>
                </v:textbox>
              </v:shape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A594A" wp14:editId="78D0DA0C">
                <wp:simplePos x="0" y="0"/>
                <wp:positionH relativeFrom="column">
                  <wp:posOffset>1363979</wp:posOffset>
                </wp:positionH>
                <wp:positionV relativeFrom="paragraph">
                  <wp:posOffset>1133475</wp:posOffset>
                </wp:positionV>
                <wp:extent cx="1685925" cy="781050"/>
                <wp:effectExtent l="0" t="0" r="28575" b="19050"/>
                <wp:wrapNone/>
                <wp:docPr id="156739112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F87A" w14:textId="670695E4" w:rsidR="001D72BE" w:rsidRDefault="001D72BE" w:rsidP="001D72BE">
                            <w:pPr>
                              <w:jc w:val="center"/>
                            </w:pPr>
                            <w:r>
                              <w:t>Enter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A594A" id="_x0000_s1071" style="position:absolute;margin-left:107.4pt;margin-top:89.25pt;width:132.75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" fillcolor="white [3201]" strokecolor="#34aba2 [3209]" strokeweight="2pt">
                <v:textbox>
                  <w:txbxContent>
                    <w:p w14:paraId="6C85F87A" w14:textId="670695E4" w:rsidR="001D72BE" w:rsidRDefault="001D72BE" w:rsidP="001D72BE">
                      <w:pPr>
                        <w:jc w:val="center"/>
                      </w:pPr>
                      <w:r>
                        <w:t>Enter command</w:t>
                      </w:r>
                    </w:p>
                  </w:txbxContent>
                </v:textbox>
              </v:oval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6F42A" wp14:editId="5890BA0F">
                <wp:simplePos x="0" y="0"/>
                <wp:positionH relativeFrom="column">
                  <wp:posOffset>2154555</wp:posOffset>
                </wp:positionH>
                <wp:positionV relativeFrom="paragraph">
                  <wp:posOffset>1905000</wp:posOffset>
                </wp:positionV>
                <wp:extent cx="45719" cy="133350"/>
                <wp:effectExtent l="19050" t="0" r="31115" b="38100"/>
                <wp:wrapNone/>
                <wp:docPr id="182314838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D154" id="Arrow: Down 28" o:spid="_x0000_s1026" type="#_x0000_t67" style="position:absolute;margin-left:169.65pt;margin-top:150pt;width:3.6pt;height:10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" adj="17897" fillcolor="white [3201]" strokecolor="#34aba2 [3209]" strokeweight="2pt"/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6FE05" wp14:editId="00288B42">
                <wp:simplePos x="0" y="0"/>
                <wp:positionH relativeFrom="column">
                  <wp:posOffset>1649730</wp:posOffset>
                </wp:positionH>
                <wp:positionV relativeFrom="paragraph">
                  <wp:posOffset>2028825</wp:posOffset>
                </wp:positionV>
                <wp:extent cx="1152525" cy="466725"/>
                <wp:effectExtent l="0" t="0" r="28575" b="28575"/>
                <wp:wrapNone/>
                <wp:docPr id="89301696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69FE3" w14:textId="35D2F175" w:rsidR="001D72BE" w:rsidRDefault="001D72BE" w:rsidP="001D72B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6FE05" id="_x0000_s1072" style="position:absolute;margin-left:129.9pt;margin-top:159.75pt;width:90.7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" fillcolor="white [3201]" strokecolor="#34aba2 [3209]" strokeweight="2pt">
                <v:textbox>
                  <w:txbxContent>
                    <w:p w14:paraId="31669FE3" w14:textId="35D2F175" w:rsidR="001D72BE" w:rsidRDefault="001D72BE" w:rsidP="001D72B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5960B" wp14:editId="627F0882">
                <wp:simplePos x="0" y="0"/>
                <wp:positionH relativeFrom="column">
                  <wp:posOffset>2197100</wp:posOffset>
                </wp:positionH>
                <wp:positionV relativeFrom="paragraph">
                  <wp:posOffset>2505075</wp:posOffset>
                </wp:positionV>
                <wp:extent cx="45719" cy="200025"/>
                <wp:effectExtent l="19050" t="0" r="31115" b="47625"/>
                <wp:wrapNone/>
                <wp:docPr id="413169881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22AB" id="Arrow: Down 27" o:spid="_x0000_s1026" type="#_x0000_t67" style="position:absolute;margin-left:173pt;margin-top:197.25pt;width:3.6pt;height:15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" adj="19131" fillcolor="white [3201]" strokecolor="#34aba2 [3209]" strokeweight="2pt"/>
            </w:pict>
          </mc:Fallback>
        </mc:AlternateContent>
      </w:r>
      <w:r w:rsidR="001D72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58B92" wp14:editId="5C3E1C35">
                <wp:simplePos x="0" y="0"/>
                <wp:positionH relativeFrom="column">
                  <wp:posOffset>1602105</wp:posOffset>
                </wp:positionH>
                <wp:positionV relativeFrom="paragraph">
                  <wp:posOffset>552450</wp:posOffset>
                </wp:positionV>
                <wp:extent cx="1095375" cy="428625"/>
                <wp:effectExtent l="0" t="0" r="28575" b="28575"/>
                <wp:wrapNone/>
                <wp:docPr id="5041514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62B24" w14:textId="6E5A9263" w:rsidR="001D72BE" w:rsidRDefault="001D72BE" w:rsidP="001D72B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58B92" id="_x0000_s1073" style="position:absolute;margin-left:126.15pt;margin-top:43.5pt;width:86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" fillcolor="white [3201]" strokecolor="#34aba2 [3209]" strokeweight="2pt">
                <v:textbox>
                  <w:txbxContent>
                    <w:p w14:paraId="5FF62B24" w14:textId="6E5A9263" w:rsidR="001D72BE" w:rsidRDefault="001D72BE" w:rsidP="001D72B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6366CB">
        <w:tab/>
        <w:t>Valid</w:t>
      </w:r>
    </w:p>
    <w:p w14:paraId="361883C6" w14:textId="77777777" w:rsidR="0020082F" w:rsidRPr="0020082F" w:rsidRDefault="0020082F" w:rsidP="0020082F"/>
    <w:p w14:paraId="5EB4BAB9" w14:textId="77777777" w:rsidR="0020082F" w:rsidRPr="0020082F" w:rsidRDefault="0020082F" w:rsidP="0020082F"/>
    <w:p w14:paraId="0DA2515D" w14:textId="77777777" w:rsidR="0020082F" w:rsidRPr="0020082F" w:rsidRDefault="0020082F" w:rsidP="0020082F"/>
    <w:p w14:paraId="60C1B12F" w14:textId="77777777" w:rsidR="0020082F" w:rsidRPr="0020082F" w:rsidRDefault="0020082F" w:rsidP="0020082F"/>
    <w:p w14:paraId="6DA65CCC" w14:textId="77777777" w:rsidR="0020082F" w:rsidRPr="0020082F" w:rsidRDefault="0020082F" w:rsidP="0020082F"/>
    <w:p w14:paraId="7B23D9C6" w14:textId="77777777" w:rsidR="0020082F" w:rsidRPr="0020082F" w:rsidRDefault="0020082F" w:rsidP="0020082F"/>
    <w:p w14:paraId="5C6C2769" w14:textId="77777777" w:rsidR="0020082F" w:rsidRPr="0020082F" w:rsidRDefault="0020082F" w:rsidP="0020082F"/>
    <w:p w14:paraId="373160A8" w14:textId="77777777" w:rsidR="0020082F" w:rsidRPr="0020082F" w:rsidRDefault="0020082F" w:rsidP="0020082F"/>
    <w:p w14:paraId="05FFB0C4" w14:textId="77777777" w:rsidR="0020082F" w:rsidRPr="0020082F" w:rsidRDefault="0020082F" w:rsidP="0020082F"/>
    <w:p w14:paraId="03061C4D" w14:textId="77777777" w:rsidR="0020082F" w:rsidRPr="0020082F" w:rsidRDefault="0020082F" w:rsidP="0020082F"/>
    <w:p w14:paraId="51867D0E" w14:textId="77777777" w:rsidR="0020082F" w:rsidRDefault="0020082F" w:rsidP="0020082F"/>
    <w:p w14:paraId="39B2EA84" w14:textId="22086403" w:rsidR="0020082F" w:rsidRDefault="00776027" w:rsidP="00776027">
      <w:pPr>
        <w:tabs>
          <w:tab w:val="left" w:pos="5730"/>
        </w:tabs>
      </w:pPr>
      <w:r>
        <w:tab/>
        <w:t>Invalid Amount</w:t>
      </w:r>
    </w:p>
    <w:p w14:paraId="4EE6EA55" w14:textId="536C777D" w:rsidR="0020082F" w:rsidRDefault="00776027" w:rsidP="0020082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B2F555" wp14:editId="4B44BFFB">
                <wp:simplePos x="0" y="0"/>
                <wp:positionH relativeFrom="column">
                  <wp:posOffset>5135246</wp:posOffset>
                </wp:positionH>
                <wp:positionV relativeFrom="paragraph">
                  <wp:posOffset>41275</wp:posOffset>
                </wp:positionV>
                <wp:extent cx="45719" cy="428625"/>
                <wp:effectExtent l="19050" t="0" r="31115" b="47625"/>
                <wp:wrapNone/>
                <wp:docPr id="559796356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7534" id="Arrow: Down 59" o:spid="_x0000_s1026" type="#_x0000_t67" style="position:absolute;margin-left:404.35pt;margin-top:3.25pt;width:3.6pt;height:3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" adj="20448" fillcolor="white [3201]" strokecolor="#34aba2 [3209]" strokeweight="2pt"/>
            </w:pict>
          </mc:Fallback>
        </mc:AlternateContent>
      </w:r>
    </w:p>
    <w:p w14:paraId="4351C1D1" w14:textId="67968857" w:rsidR="0020082F" w:rsidRDefault="0020082F" w:rsidP="0020082F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8EF73A" wp14:editId="60DB628E">
                <wp:simplePos x="0" y="0"/>
                <wp:positionH relativeFrom="column">
                  <wp:posOffset>2916555</wp:posOffset>
                </wp:positionH>
                <wp:positionV relativeFrom="paragraph">
                  <wp:posOffset>2649219</wp:posOffset>
                </wp:positionV>
                <wp:extent cx="3143250" cy="64135"/>
                <wp:effectExtent l="0" t="0" r="19050" b="12065"/>
                <wp:wrapNone/>
                <wp:docPr id="1076671818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250" cy="641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0388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6" o:spid="_x0000_s1026" type="#_x0000_t66" style="position:absolute;margin-left:229.65pt;margin-top:208.6pt;width:247.5pt;height:5.05pt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" adj="220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43717B" wp14:editId="0850D8AF">
                <wp:simplePos x="0" y="0"/>
                <wp:positionH relativeFrom="column">
                  <wp:posOffset>1497330</wp:posOffset>
                </wp:positionH>
                <wp:positionV relativeFrom="paragraph">
                  <wp:posOffset>2839720</wp:posOffset>
                </wp:positionV>
                <wp:extent cx="1914525" cy="419100"/>
                <wp:effectExtent l="0" t="0" r="0" b="0"/>
                <wp:wrapNone/>
                <wp:docPr id="60944292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191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1BE7" w14:textId="6FFF2210" w:rsidR="0020082F" w:rsidRDefault="0020082F" w:rsidP="0020082F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3717B" id="Oval 70" o:spid="_x0000_s1074" style="position:absolute;margin-left:117.9pt;margin-top:223.6pt;width:150.7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" filled="f" stroked="f" strokeweight="2pt">
                <v:textbox>
                  <w:txbxContent>
                    <w:p w14:paraId="25621BE7" w14:textId="6FFF2210" w:rsidR="0020082F" w:rsidRDefault="0020082F" w:rsidP="0020082F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610D5B" wp14:editId="1667DDAA">
                <wp:simplePos x="0" y="0"/>
                <wp:positionH relativeFrom="column">
                  <wp:posOffset>2049146</wp:posOffset>
                </wp:positionH>
                <wp:positionV relativeFrom="paragraph">
                  <wp:posOffset>3154045</wp:posOffset>
                </wp:positionV>
                <wp:extent cx="45719" cy="45719"/>
                <wp:effectExtent l="0" t="0" r="12065" b="12065"/>
                <wp:wrapNone/>
                <wp:docPr id="1333833945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63064" id="Oval 69" o:spid="_x0000_s1026" style="position:absolute;margin-left:161.35pt;margin-top:248.35pt;width:3.6pt;height:3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" fillcolor="#0f0d29 [3200]" strokecolor="#020206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5E0BF4" wp14:editId="5E9A9AB4">
                <wp:simplePos x="0" y="0"/>
                <wp:positionH relativeFrom="column">
                  <wp:posOffset>2047240</wp:posOffset>
                </wp:positionH>
                <wp:positionV relativeFrom="paragraph">
                  <wp:posOffset>2963545</wp:posOffset>
                </wp:positionV>
                <wp:extent cx="45719" cy="123825"/>
                <wp:effectExtent l="19050" t="0" r="31115" b="47625"/>
                <wp:wrapNone/>
                <wp:docPr id="2127181109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10CE" id="Arrow: Down 68" o:spid="_x0000_s1026" type="#_x0000_t67" style="position:absolute;margin-left:161.2pt;margin-top:233.35pt;width:3.6pt;height:9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" adj="1761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7550D" wp14:editId="1DFAC289">
                <wp:simplePos x="0" y="0"/>
                <wp:positionH relativeFrom="column">
                  <wp:posOffset>2002155</wp:posOffset>
                </wp:positionH>
                <wp:positionV relativeFrom="paragraph">
                  <wp:posOffset>3087370</wp:posOffset>
                </wp:positionV>
                <wp:extent cx="142875" cy="133350"/>
                <wp:effectExtent l="0" t="0" r="28575" b="19050"/>
                <wp:wrapNone/>
                <wp:docPr id="10486411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02C98" id="Oval 67" o:spid="_x0000_s1026" style="position:absolute;margin-left:157.65pt;margin-top:243.1pt;width:11.25pt;height:10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" fillcolor="white [3201]" strokecolor="#34aba2 [3209]" strokeweight="2pt"/>
            </w:pict>
          </mc:Fallback>
        </mc:AlternateContent>
      </w:r>
      <w:r>
        <w:tab/>
        <w:t>valid</w:t>
      </w:r>
    </w:p>
    <w:p w14:paraId="3CFD6936" w14:textId="77777777" w:rsidR="0020082F" w:rsidRPr="0020082F" w:rsidRDefault="0020082F" w:rsidP="0020082F"/>
    <w:p w14:paraId="5E2D35FA" w14:textId="5E656E74" w:rsidR="0020082F" w:rsidRPr="0020082F" w:rsidRDefault="00776027" w:rsidP="0020082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FF8FA" wp14:editId="658180A0">
                <wp:simplePos x="0" y="0"/>
                <wp:positionH relativeFrom="column">
                  <wp:posOffset>5716905</wp:posOffset>
                </wp:positionH>
                <wp:positionV relativeFrom="paragraph">
                  <wp:posOffset>92710</wp:posOffset>
                </wp:positionV>
                <wp:extent cx="323850" cy="45719"/>
                <wp:effectExtent l="0" t="19050" r="38100" b="31115"/>
                <wp:wrapNone/>
                <wp:docPr id="116599002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C7E8" id="Arrow: Right 65" o:spid="_x0000_s1026" type="#_x0000_t13" style="position:absolute;margin-left:450.15pt;margin-top:7.3pt;width:25.5pt;height: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" adj="20075" fillcolor="white [3201]" strokecolor="#34aba2 [3209]" strokeweight="2pt"/>
            </w:pict>
          </mc:Fallback>
        </mc:AlternateContent>
      </w:r>
    </w:p>
    <w:p w14:paraId="51DB6755" w14:textId="77777777" w:rsidR="0020082F" w:rsidRPr="0020082F" w:rsidRDefault="0020082F" w:rsidP="0020082F"/>
    <w:p w14:paraId="59711CBB" w14:textId="77777777" w:rsidR="0020082F" w:rsidRPr="0020082F" w:rsidRDefault="0020082F" w:rsidP="0020082F"/>
    <w:p w14:paraId="29AC9BB3" w14:textId="77777777" w:rsidR="0020082F" w:rsidRPr="0020082F" w:rsidRDefault="0020082F" w:rsidP="0020082F"/>
    <w:p w14:paraId="23B057E4" w14:textId="77777777" w:rsidR="0020082F" w:rsidRPr="0020082F" w:rsidRDefault="0020082F" w:rsidP="0020082F"/>
    <w:p w14:paraId="0EB417A8" w14:textId="77777777" w:rsidR="0020082F" w:rsidRPr="0020082F" w:rsidRDefault="0020082F" w:rsidP="0020082F"/>
    <w:p w14:paraId="4388F91C" w14:textId="77777777" w:rsidR="0020082F" w:rsidRPr="0020082F" w:rsidRDefault="0020082F" w:rsidP="0020082F"/>
    <w:p w14:paraId="65EE3BAE" w14:textId="77777777" w:rsidR="0020082F" w:rsidRDefault="0020082F" w:rsidP="0020082F"/>
    <w:p w14:paraId="2687ED63" w14:textId="77777777" w:rsidR="0020082F" w:rsidRDefault="0020082F" w:rsidP="0020082F"/>
    <w:p w14:paraId="7A937EC9" w14:textId="142F7264" w:rsidR="0020082F" w:rsidRDefault="00776027" w:rsidP="002008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4419C3" wp14:editId="33082196">
                <wp:simplePos x="0" y="0"/>
                <wp:positionH relativeFrom="column">
                  <wp:posOffset>3021330</wp:posOffset>
                </wp:positionH>
                <wp:positionV relativeFrom="paragraph">
                  <wp:posOffset>-3810</wp:posOffset>
                </wp:positionV>
                <wp:extent cx="45719" cy="200025"/>
                <wp:effectExtent l="19050" t="0" r="31115" b="47625"/>
                <wp:wrapNone/>
                <wp:docPr id="1389120665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393C" id="Arrow: Down 73" o:spid="_x0000_s1026" type="#_x0000_t67" style="position:absolute;margin-left:237.9pt;margin-top:-.3pt;width:3.6pt;height:15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" adj="19131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68E089" wp14:editId="013CCC62">
                <wp:simplePos x="0" y="0"/>
                <wp:positionH relativeFrom="column">
                  <wp:posOffset>3030855</wp:posOffset>
                </wp:positionH>
                <wp:positionV relativeFrom="paragraph">
                  <wp:posOffset>-108585</wp:posOffset>
                </wp:positionV>
                <wp:extent cx="45719" cy="45719"/>
                <wp:effectExtent l="0" t="0" r="12065" b="12065"/>
                <wp:wrapNone/>
                <wp:docPr id="51376673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15A01" id="Oval 72" o:spid="_x0000_s1026" style="position:absolute;margin-left:238.65pt;margin-top:-8.55pt;width:3.6pt;height:3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H3dFu3gAAAACgEAAA8AAAAAAAAAAAAAAAAAsgQAAGRycy9kb3ducmV2&#10;LnhtbFBLBQYAAAAABAAEAPMAAAC/BQAAAAA=&#10;" fillcolor="#0f0d29 [3200]" strokecolor="#020206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3ADC9A" wp14:editId="514EC8A3">
                <wp:simplePos x="0" y="0"/>
                <wp:positionH relativeFrom="column">
                  <wp:posOffset>2668905</wp:posOffset>
                </wp:positionH>
                <wp:positionV relativeFrom="paragraph">
                  <wp:posOffset>-441960</wp:posOffset>
                </wp:positionV>
                <wp:extent cx="933450" cy="523875"/>
                <wp:effectExtent l="0" t="0" r="0" b="0"/>
                <wp:wrapNone/>
                <wp:docPr id="503452069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38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7AC8" w14:textId="3F558249" w:rsidR="00776027" w:rsidRDefault="00776027" w:rsidP="007760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ADC9A" id="Oval 71" o:spid="_x0000_s1075" style="position:absolute;margin-left:210.15pt;margin-top:-34.8pt;width:73.5pt;height:41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" filled="f" stroked="f" strokeweight="2pt">
                <v:textbox>
                  <w:txbxContent>
                    <w:p w14:paraId="31937AC8" w14:textId="3F558249" w:rsidR="00776027" w:rsidRDefault="00776027" w:rsidP="007760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566883D" w14:textId="0056FB88" w:rsidR="0020082F" w:rsidRDefault="0020082F" w:rsidP="0020082F">
      <w:pPr>
        <w:tabs>
          <w:tab w:val="left" w:pos="2385"/>
        </w:tabs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9E1000" wp14:editId="70D8C257">
                <wp:simplePos x="0" y="0"/>
                <wp:positionH relativeFrom="column">
                  <wp:posOffset>2316480</wp:posOffset>
                </wp:positionH>
                <wp:positionV relativeFrom="paragraph">
                  <wp:posOffset>13335</wp:posOffset>
                </wp:positionV>
                <wp:extent cx="1514475" cy="476250"/>
                <wp:effectExtent l="0" t="0" r="28575" b="19050"/>
                <wp:wrapNone/>
                <wp:docPr id="692645340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4329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Insert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1000" id="_x0000_s1076" style="position:absolute;margin-left:182.4pt;margin-top:1.05pt;width:119.2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" fillcolor="white [3201]" strokecolor="#34aba2 [3209]" strokeweight="2pt">
                <v:textbox>
                  <w:txbxContent>
                    <w:p w14:paraId="68C94329" w14:textId="77777777" w:rsidR="0020082F" w:rsidRDefault="0020082F" w:rsidP="0020082F">
                      <w:pPr>
                        <w:jc w:val="center"/>
                      </w:pPr>
                      <w:r>
                        <w:t>Insert Card</w:t>
                      </w:r>
                    </w:p>
                  </w:txbxContent>
                </v:textbox>
              </v:oval>
            </w:pict>
          </mc:Fallback>
        </mc:AlternateContent>
      </w:r>
      <w:r w:rsidRPr="00905151">
        <w:rPr>
          <w:sz w:val="32"/>
          <w:szCs w:val="24"/>
          <w:u w:val="single"/>
        </w:rPr>
        <w:t>5.</w:t>
      </w:r>
      <w:r>
        <w:rPr>
          <w:sz w:val="32"/>
          <w:szCs w:val="24"/>
          <w:u w:val="single"/>
        </w:rPr>
        <w:t xml:space="preserve"> </w:t>
      </w:r>
      <w:r w:rsidRPr="00905151">
        <w:rPr>
          <w:sz w:val="32"/>
          <w:szCs w:val="24"/>
          <w:u w:val="single"/>
        </w:rPr>
        <w:t>Activity Diagram:</w:t>
      </w:r>
    </w:p>
    <w:p w14:paraId="09857537" w14:textId="16B06DF1" w:rsidR="0020082F" w:rsidRDefault="0020082F" w:rsidP="0020082F">
      <w:pPr>
        <w:tabs>
          <w:tab w:val="left" w:pos="23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A4647D" wp14:editId="2BAFE401">
                <wp:simplePos x="0" y="0"/>
                <wp:positionH relativeFrom="column">
                  <wp:posOffset>3088005</wp:posOffset>
                </wp:positionH>
                <wp:positionV relativeFrom="paragraph">
                  <wp:posOffset>175260</wp:posOffset>
                </wp:positionV>
                <wp:extent cx="54610" cy="180975"/>
                <wp:effectExtent l="19050" t="0" r="40640" b="47625"/>
                <wp:wrapNone/>
                <wp:docPr id="903309146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D46F" id="Arrow: Down 18" o:spid="_x0000_s1026" type="#_x0000_t67" style="position:absolute;margin-left:243.15pt;margin-top:13.8pt;width:4.3pt;height:14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" adj="18341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AD6FA" wp14:editId="21A5FBC8">
                <wp:simplePos x="0" y="0"/>
                <wp:positionH relativeFrom="column">
                  <wp:posOffset>2097405</wp:posOffset>
                </wp:positionH>
                <wp:positionV relativeFrom="paragraph">
                  <wp:posOffset>2738120</wp:posOffset>
                </wp:positionV>
                <wp:extent cx="47625" cy="142875"/>
                <wp:effectExtent l="19050" t="0" r="47625" b="47625"/>
                <wp:wrapNone/>
                <wp:docPr id="396340404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FB143" id="Arrow: Down 26" o:spid="_x0000_s1026" type="#_x0000_t67" style="position:absolute;margin-left:165.15pt;margin-top:215.6pt;width:3.75pt;height:11.2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" adj="18000" fillcolor="white [3201]" strokecolor="#34aba2 [3209]" strokeweight="2pt"/>
            </w:pict>
          </mc:Fallback>
        </mc:AlternateContent>
      </w:r>
      <w:r w:rsidRPr="00905151">
        <w:t>5.</w:t>
      </w:r>
      <w:r w:rsidR="00776027">
        <w:t>2 Cash Withdrawal</w:t>
      </w:r>
      <w:r w:rsidRPr="00905151">
        <w:t>:</w:t>
      </w:r>
      <w:r w:rsidRPr="006B2AA4">
        <w:rPr>
          <w:noProof/>
        </w:rPr>
        <w:t xml:space="preserve"> </w:t>
      </w:r>
    </w:p>
    <w:p w14:paraId="5FEE656B" w14:textId="77777777" w:rsidR="0020082F" w:rsidRPr="006366CB" w:rsidRDefault="0020082F" w:rsidP="0020082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B8DBA7" wp14:editId="09CF981F">
                <wp:simplePos x="0" y="0"/>
                <wp:positionH relativeFrom="column">
                  <wp:posOffset>2326005</wp:posOffset>
                </wp:positionH>
                <wp:positionV relativeFrom="paragraph">
                  <wp:posOffset>116840</wp:posOffset>
                </wp:positionV>
                <wp:extent cx="1514475" cy="400050"/>
                <wp:effectExtent l="0" t="0" r="28575" b="19050"/>
                <wp:wrapNone/>
                <wp:docPr id="85001475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88FC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DBA7" id="_x0000_s1077" style="position:absolute;margin-left:183.15pt;margin-top:9.2pt;width:119.2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" fillcolor="white [3201]" strokecolor="#34aba2 [3209]" strokeweight="2pt">
                <v:textbox>
                  <w:txbxContent>
                    <w:p w14:paraId="1E2888FC" w14:textId="77777777" w:rsidR="0020082F" w:rsidRDefault="0020082F" w:rsidP="0020082F">
                      <w:pPr>
                        <w:jc w:val="center"/>
                      </w:pPr>
                      <w:r>
                        <w:t>Enter PIN</w:t>
                      </w:r>
                    </w:p>
                  </w:txbxContent>
                </v:textbox>
              </v:oval>
            </w:pict>
          </mc:Fallback>
        </mc:AlternateContent>
      </w:r>
    </w:p>
    <w:p w14:paraId="57B59AAD" w14:textId="77777777" w:rsidR="0020082F" w:rsidRPr="006366CB" w:rsidRDefault="0020082F" w:rsidP="0020082F"/>
    <w:p w14:paraId="6CFBD2C2" w14:textId="77777777" w:rsidR="0020082F" w:rsidRPr="006366CB" w:rsidRDefault="0020082F" w:rsidP="0020082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0B99E0" wp14:editId="641B248D">
                <wp:simplePos x="0" y="0"/>
                <wp:positionH relativeFrom="column">
                  <wp:posOffset>3096895</wp:posOffset>
                </wp:positionH>
                <wp:positionV relativeFrom="paragraph">
                  <wp:posOffset>26670</wp:posOffset>
                </wp:positionV>
                <wp:extent cx="45719" cy="180975"/>
                <wp:effectExtent l="19050" t="0" r="31115" b="47625"/>
                <wp:wrapNone/>
                <wp:docPr id="985677907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6475" id="Arrow: Down 20" o:spid="_x0000_s1026" type="#_x0000_t67" style="position:absolute;margin-left:243.85pt;margin-top:2.1pt;width:3.6pt;height:14.25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" adj="1887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630EF" wp14:editId="059FF008">
                <wp:simplePos x="0" y="0"/>
                <wp:positionH relativeFrom="column">
                  <wp:posOffset>2249805</wp:posOffset>
                </wp:positionH>
                <wp:positionV relativeFrom="paragraph">
                  <wp:posOffset>226695</wp:posOffset>
                </wp:positionV>
                <wp:extent cx="1752600" cy="1123950"/>
                <wp:effectExtent l="0" t="0" r="19050" b="19050"/>
                <wp:wrapNone/>
                <wp:docPr id="1007150739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50ABF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 xml:space="preserve">PIN </w:t>
                            </w:r>
                            <w:proofErr w:type="spellStart"/>
                            <w:r>
                              <w:t>Checkingg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30EF" id="_x0000_s1078" type="#_x0000_t4" style="position:absolute;margin-left:177.15pt;margin-top:17.85pt;width:138pt;height:8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" fillcolor="white [3201]" strokecolor="#34aba2 [3209]" strokeweight="2pt">
                <v:textbox>
                  <w:txbxContent>
                    <w:p w14:paraId="10750ABF" w14:textId="77777777" w:rsidR="0020082F" w:rsidRDefault="0020082F" w:rsidP="0020082F">
                      <w:pPr>
                        <w:jc w:val="center"/>
                      </w:pPr>
                      <w:r>
                        <w:t xml:space="preserve">PIN </w:t>
                      </w:r>
                      <w:proofErr w:type="spellStart"/>
                      <w:r>
                        <w:t>Checkingg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D15C9B" w14:textId="77777777" w:rsidR="0020082F" w:rsidRDefault="0020082F" w:rsidP="0020082F">
      <w:pPr>
        <w:rPr>
          <w:noProof/>
        </w:rPr>
      </w:pPr>
    </w:p>
    <w:p w14:paraId="61DA7129" w14:textId="7520D92A" w:rsidR="0020082F" w:rsidRDefault="0020082F" w:rsidP="0020082F">
      <w:pPr>
        <w:tabs>
          <w:tab w:val="left" w:pos="6270"/>
        </w:tabs>
      </w:pPr>
      <w:r>
        <w:tab/>
        <w:t xml:space="preserve">PIN Invalid </w:t>
      </w:r>
    </w:p>
    <w:p w14:paraId="14341D58" w14:textId="083826C2" w:rsidR="0020082F" w:rsidRPr="0006585F" w:rsidRDefault="00776027" w:rsidP="002008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82704" wp14:editId="2D69F930">
                <wp:simplePos x="0" y="0"/>
                <wp:positionH relativeFrom="column">
                  <wp:posOffset>5916929</wp:posOffset>
                </wp:positionH>
                <wp:positionV relativeFrom="paragraph">
                  <wp:posOffset>11429</wp:posOffset>
                </wp:positionV>
                <wp:extent cx="45719" cy="390525"/>
                <wp:effectExtent l="19050" t="0" r="31115" b="47625"/>
                <wp:wrapNone/>
                <wp:docPr id="1072379719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7BE0" id="Arrow: Down 22" o:spid="_x0000_s1026" type="#_x0000_t67" style="position:absolute;margin-left:465.9pt;margin-top:.9pt;width:3.6pt;height:30.7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" adj="20336" fillcolor="white [3201]" strokecolor="#34aba2 [3209]" strokeweight="2pt"/>
            </w:pict>
          </mc:Fallback>
        </mc:AlternateContent>
      </w:r>
      <w:r w:rsidR="0020082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C9AAC6" wp14:editId="21A941A0">
                <wp:simplePos x="0" y="0"/>
                <wp:positionH relativeFrom="column">
                  <wp:posOffset>3992879</wp:posOffset>
                </wp:positionH>
                <wp:positionV relativeFrom="paragraph">
                  <wp:posOffset>20955</wp:posOffset>
                </wp:positionV>
                <wp:extent cx="1952625" cy="0"/>
                <wp:effectExtent l="0" t="0" r="0" b="0"/>
                <wp:wrapNone/>
                <wp:docPr id="143485447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8E762" id="Straight Connector 53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.65pt" to="468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" strokecolor="#024f75 [3204]" strokeweight="1pt"/>
            </w:pict>
          </mc:Fallback>
        </mc:AlternateContent>
      </w:r>
      <w:r w:rsidR="0020082F" w:rsidRPr="0006585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76CD7" wp14:editId="50276C84">
                <wp:simplePos x="0" y="0"/>
                <wp:positionH relativeFrom="column">
                  <wp:posOffset>3992879</wp:posOffset>
                </wp:positionH>
                <wp:positionV relativeFrom="paragraph">
                  <wp:posOffset>11431</wp:posOffset>
                </wp:positionV>
                <wp:extent cx="600075" cy="0"/>
                <wp:effectExtent l="0" t="0" r="0" b="0"/>
                <wp:wrapNone/>
                <wp:docPr id="168750542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B364" id="Straight Connector 23" o:spid="_x0000_s1026" style="position:absolute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.9pt" to="361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" strokecolor="#024f75 [3204]" strokeweight="1pt"/>
            </w:pict>
          </mc:Fallback>
        </mc:AlternateContent>
      </w:r>
    </w:p>
    <w:p w14:paraId="2E567E94" w14:textId="712349F1" w:rsidR="0020082F" w:rsidRDefault="00776027" w:rsidP="0020082F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DD07C9" wp14:editId="77C15416">
                <wp:simplePos x="0" y="0"/>
                <wp:positionH relativeFrom="column">
                  <wp:posOffset>5078730</wp:posOffset>
                </wp:positionH>
                <wp:positionV relativeFrom="paragraph">
                  <wp:posOffset>171450</wp:posOffset>
                </wp:positionV>
                <wp:extent cx="1800225" cy="790575"/>
                <wp:effectExtent l="0" t="0" r="28575" b="28575"/>
                <wp:wrapNone/>
                <wp:docPr id="139853650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C0BC" w14:textId="1C9901B3" w:rsidR="0020082F" w:rsidRDefault="00776027" w:rsidP="0020082F">
                            <w:pPr>
                              <w:jc w:val="center"/>
                            </w:pPr>
                            <w:r>
                              <w:t xml:space="preserve">Withdrawal </w:t>
                            </w:r>
                            <w:r w:rsidR="0020082F"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D07C9" id="_x0000_s1079" style="position:absolute;margin-left:399.9pt;margin-top:13.5pt;width:141.75pt;height:6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" fillcolor="white [3201]" strokecolor="#34aba2 [3209]" strokeweight="2pt">
                <v:textbox>
                  <w:txbxContent>
                    <w:p w14:paraId="5031C0BC" w14:textId="1C9901B3" w:rsidR="0020082F" w:rsidRDefault="00776027" w:rsidP="0020082F">
                      <w:pPr>
                        <w:jc w:val="center"/>
                      </w:pPr>
                      <w:r>
                        <w:t xml:space="preserve">Withdrawal </w:t>
                      </w:r>
                      <w:r w:rsidR="0020082F">
                        <w:t>failed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7AD9E6" wp14:editId="6B060D24">
                <wp:simplePos x="0" y="0"/>
                <wp:positionH relativeFrom="column">
                  <wp:posOffset>5964554</wp:posOffset>
                </wp:positionH>
                <wp:positionV relativeFrom="paragraph">
                  <wp:posOffset>981075</wp:posOffset>
                </wp:positionV>
                <wp:extent cx="123825" cy="5200650"/>
                <wp:effectExtent l="0" t="0" r="28575" b="19050"/>
                <wp:wrapNone/>
                <wp:docPr id="3983533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20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37AD" id="Straight Connector 47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5pt,77.25pt" to="479.4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" strokecolor="#024f75 [3204]" strokeweight="1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172F1C" wp14:editId="2A029FA6">
                <wp:simplePos x="0" y="0"/>
                <wp:positionH relativeFrom="column">
                  <wp:posOffset>2002155</wp:posOffset>
                </wp:positionH>
                <wp:positionV relativeFrom="paragraph">
                  <wp:posOffset>5705475</wp:posOffset>
                </wp:positionV>
                <wp:extent cx="45719" cy="295275"/>
                <wp:effectExtent l="19050" t="0" r="31115" b="47625"/>
                <wp:wrapNone/>
                <wp:docPr id="748933726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2854" id="Arrow: Down 64" o:spid="_x0000_s1026" type="#_x0000_t67" style="position:absolute;margin-left:157.65pt;margin-top:449.25pt;width:3.6pt;height:23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" adj="19928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93E93D" wp14:editId="0D67BB6E">
                <wp:simplePos x="0" y="0"/>
                <wp:positionH relativeFrom="column">
                  <wp:posOffset>4030980</wp:posOffset>
                </wp:positionH>
                <wp:positionV relativeFrom="paragraph">
                  <wp:posOffset>5505450</wp:posOffset>
                </wp:positionV>
                <wp:extent cx="57150" cy="209550"/>
                <wp:effectExtent l="19050" t="0" r="38100" b="38100"/>
                <wp:wrapNone/>
                <wp:docPr id="1590525548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7457" id="Arrow: Down 63" o:spid="_x0000_s1026" type="#_x0000_t67" style="position:absolute;margin-left:317.4pt;margin-top:433.5pt;width:4.5pt;height:16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" adj="18655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8E1E83" wp14:editId="6A35603A">
                <wp:simplePos x="0" y="0"/>
                <wp:positionH relativeFrom="column">
                  <wp:posOffset>1992630</wp:posOffset>
                </wp:positionH>
                <wp:positionV relativeFrom="paragraph">
                  <wp:posOffset>5486400</wp:posOffset>
                </wp:positionV>
                <wp:extent cx="47625" cy="200025"/>
                <wp:effectExtent l="19050" t="0" r="47625" b="47625"/>
                <wp:wrapNone/>
                <wp:docPr id="1868232590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01AA" id="Arrow: Down 62" o:spid="_x0000_s1026" type="#_x0000_t67" style="position:absolute;margin-left:156.9pt;margin-top:6in;width:3.75pt;height:15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" adj="19029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B98CB4" wp14:editId="1557A3FE">
                <wp:simplePos x="0" y="0"/>
                <wp:positionH relativeFrom="column">
                  <wp:posOffset>-55245</wp:posOffset>
                </wp:positionH>
                <wp:positionV relativeFrom="paragraph">
                  <wp:posOffset>5476875</wp:posOffset>
                </wp:positionV>
                <wp:extent cx="45719" cy="257175"/>
                <wp:effectExtent l="19050" t="0" r="31115" b="47625"/>
                <wp:wrapNone/>
                <wp:docPr id="1205095656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C4B9" id="Arrow: Down 61" o:spid="_x0000_s1026" type="#_x0000_t67" style="position:absolute;margin-left:-4.35pt;margin-top:431.25pt;width:3.6pt;height:20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" adj="19680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3B0F81" wp14:editId="1ACEA59A">
                <wp:simplePos x="0" y="0"/>
                <wp:positionH relativeFrom="column">
                  <wp:posOffset>-45720</wp:posOffset>
                </wp:positionH>
                <wp:positionV relativeFrom="paragraph">
                  <wp:posOffset>5705475</wp:posOffset>
                </wp:positionV>
                <wp:extent cx="4152900" cy="19050"/>
                <wp:effectExtent l="0" t="0" r="19050" b="19050"/>
                <wp:wrapNone/>
                <wp:docPr id="13424155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F1DD" id="Straight Connector 60" o:spid="_x0000_s1026" style="position:absolute;flip:y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6pt,449.25pt" to="323.4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" strokecolor="#024f75 [3204]" strokeweight="1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B3C157" wp14:editId="7F0CE983">
                <wp:simplePos x="0" y="0"/>
                <wp:positionH relativeFrom="column">
                  <wp:posOffset>1163955</wp:posOffset>
                </wp:positionH>
                <wp:positionV relativeFrom="paragraph">
                  <wp:posOffset>6010275</wp:posOffset>
                </wp:positionV>
                <wp:extent cx="1752600" cy="466725"/>
                <wp:effectExtent l="0" t="0" r="19050" b="28575"/>
                <wp:wrapNone/>
                <wp:docPr id="200952395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D225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Take out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3C157" id="_x0000_s1080" style="position:absolute;margin-left:91.65pt;margin-top:473.25pt;width:138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" fillcolor="white [3201]" strokecolor="#34aba2 [3209]" strokeweight="2pt">
                <v:textbox>
                  <w:txbxContent>
                    <w:p w14:paraId="65CBD225" w14:textId="77777777" w:rsidR="0020082F" w:rsidRDefault="0020082F" w:rsidP="0020082F">
                      <w:pPr>
                        <w:jc w:val="center"/>
                      </w:pPr>
                      <w:r>
                        <w:t>Take out Card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856FC8" wp14:editId="0DF94C9C">
                <wp:simplePos x="0" y="0"/>
                <wp:positionH relativeFrom="column">
                  <wp:posOffset>3954780</wp:posOffset>
                </wp:positionH>
                <wp:positionV relativeFrom="paragraph">
                  <wp:posOffset>4562475</wp:posOffset>
                </wp:positionV>
                <wp:extent cx="66675" cy="161925"/>
                <wp:effectExtent l="19050" t="0" r="47625" b="47625"/>
                <wp:wrapNone/>
                <wp:docPr id="322622489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936A" id="Arrow: Down 58" o:spid="_x0000_s1026" type="#_x0000_t67" style="position:absolute;margin-left:311.4pt;margin-top:359.25pt;width:5.25pt;height:12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" adj="17153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FEDCEA" wp14:editId="756DD7E5">
                <wp:simplePos x="0" y="0"/>
                <wp:positionH relativeFrom="column">
                  <wp:posOffset>1973580</wp:posOffset>
                </wp:positionH>
                <wp:positionV relativeFrom="paragraph">
                  <wp:posOffset>4591050</wp:posOffset>
                </wp:positionV>
                <wp:extent cx="45719" cy="133350"/>
                <wp:effectExtent l="19050" t="0" r="31115" b="38100"/>
                <wp:wrapNone/>
                <wp:docPr id="1477635141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4EE9" id="Arrow: Down 57" o:spid="_x0000_s1026" type="#_x0000_t67" style="position:absolute;margin-left:155.4pt;margin-top:361.5pt;width:3.6pt;height:10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" adj="17897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0052B2" wp14:editId="31713CB9">
                <wp:simplePos x="0" y="0"/>
                <wp:positionH relativeFrom="column">
                  <wp:posOffset>20955</wp:posOffset>
                </wp:positionH>
                <wp:positionV relativeFrom="paragraph">
                  <wp:posOffset>4591050</wp:posOffset>
                </wp:positionV>
                <wp:extent cx="45719" cy="161925"/>
                <wp:effectExtent l="19050" t="0" r="31115" b="47625"/>
                <wp:wrapNone/>
                <wp:docPr id="748002652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5C3D2" id="Arrow: Down 56" o:spid="_x0000_s1026" type="#_x0000_t67" style="position:absolute;margin-left:1.65pt;margin-top:361.5pt;width:3.6pt;height:12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" adj="18551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3358AD" wp14:editId="2CDDCC07">
                <wp:simplePos x="0" y="0"/>
                <wp:positionH relativeFrom="column">
                  <wp:posOffset>-607695</wp:posOffset>
                </wp:positionH>
                <wp:positionV relativeFrom="paragraph">
                  <wp:posOffset>4733925</wp:posOffset>
                </wp:positionV>
                <wp:extent cx="1619250" cy="781050"/>
                <wp:effectExtent l="0" t="0" r="19050" b="19050"/>
                <wp:wrapNone/>
                <wp:docPr id="57429391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F0EC1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Msg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358AD" id="_x0000_s1081" style="position:absolute;margin-left:-47.85pt;margin-top:372.75pt;width:127.5pt;height:6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" fillcolor="white [3201]" strokecolor="#34aba2 [3209]" strokeweight="2pt">
                <v:textbox>
                  <w:txbxContent>
                    <w:p w14:paraId="439F0EC1" w14:textId="77777777" w:rsidR="0020082F" w:rsidRDefault="0020082F" w:rsidP="0020082F">
                      <w:pPr>
                        <w:jc w:val="center"/>
                      </w:pPr>
                      <w:r>
                        <w:t>Msg on Screen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694349" wp14:editId="77EE2473">
                <wp:simplePos x="0" y="0"/>
                <wp:positionH relativeFrom="column">
                  <wp:posOffset>894715</wp:posOffset>
                </wp:positionH>
                <wp:positionV relativeFrom="paragraph">
                  <wp:posOffset>4495800</wp:posOffset>
                </wp:positionV>
                <wp:extent cx="45719" cy="76200"/>
                <wp:effectExtent l="19050" t="0" r="31115" b="38100"/>
                <wp:wrapNone/>
                <wp:docPr id="1844613228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ECE4" id="Arrow: Down 55" o:spid="_x0000_s1026" type="#_x0000_t67" style="position:absolute;margin-left:70.45pt;margin-top:354pt;width:3.6pt;height: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" adj="15120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DF5E28" wp14:editId="4A2BF920">
                <wp:simplePos x="0" y="0"/>
                <wp:positionH relativeFrom="margin">
                  <wp:align>left</wp:align>
                </wp:positionH>
                <wp:positionV relativeFrom="paragraph">
                  <wp:posOffset>4552949</wp:posOffset>
                </wp:positionV>
                <wp:extent cx="3962400" cy="28575"/>
                <wp:effectExtent l="0" t="0" r="19050" b="28575"/>
                <wp:wrapNone/>
                <wp:docPr id="183871842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963B" id="Straight Connector 54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8.5pt" to="312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" strokecolor="#024f75 [3204]" strokeweight="1pt">
                <w10:wrap anchorx="margin"/>
              </v:line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11D3D" wp14:editId="09CB741F">
                <wp:simplePos x="0" y="0"/>
                <wp:positionH relativeFrom="column">
                  <wp:posOffset>849630</wp:posOffset>
                </wp:positionH>
                <wp:positionV relativeFrom="paragraph">
                  <wp:posOffset>3867150</wp:posOffset>
                </wp:positionV>
                <wp:extent cx="45719" cy="152400"/>
                <wp:effectExtent l="19050" t="0" r="31115" b="38100"/>
                <wp:wrapNone/>
                <wp:docPr id="28856207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61D1" id="Arrow: Down 33" o:spid="_x0000_s1026" type="#_x0000_t67" style="position:absolute;margin-left:66.9pt;margin-top:304.5pt;width:3.6pt;height:12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" adj="18360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327D43" wp14:editId="7BD2B733">
                <wp:simplePos x="0" y="0"/>
                <wp:positionH relativeFrom="column">
                  <wp:posOffset>2058671</wp:posOffset>
                </wp:positionH>
                <wp:positionV relativeFrom="paragraph">
                  <wp:posOffset>390525</wp:posOffset>
                </wp:positionV>
                <wp:extent cx="45719" cy="152400"/>
                <wp:effectExtent l="19050" t="0" r="31115" b="38100"/>
                <wp:wrapNone/>
                <wp:docPr id="72239803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4438" id="Arrow: Down 22" o:spid="_x0000_s1026" type="#_x0000_t67" style="position:absolute;margin-left:162.1pt;margin-top:30.75pt;width:3.6pt;height:1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" adj="18360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49F7E0" wp14:editId="23B70C4A">
                <wp:simplePos x="0" y="0"/>
                <wp:positionH relativeFrom="column">
                  <wp:posOffset>2059305</wp:posOffset>
                </wp:positionH>
                <wp:positionV relativeFrom="paragraph">
                  <wp:posOffset>352424</wp:posOffset>
                </wp:positionV>
                <wp:extent cx="1066800" cy="9525"/>
                <wp:effectExtent l="0" t="0" r="19050" b="28575"/>
                <wp:wrapNone/>
                <wp:docPr id="162334039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C299A" id="Straight Connector 23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27.75pt" to="246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" strokecolor="#024f75 [3204]" strokeweight="1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F4A66" wp14:editId="22B60AE4">
                <wp:simplePos x="0" y="0"/>
                <wp:positionH relativeFrom="margin">
                  <wp:posOffset>323850</wp:posOffset>
                </wp:positionH>
                <wp:positionV relativeFrom="paragraph">
                  <wp:posOffset>4057650</wp:posOffset>
                </wp:positionV>
                <wp:extent cx="1209675" cy="428625"/>
                <wp:effectExtent l="0" t="0" r="28575" b="28575"/>
                <wp:wrapNone/>
                <wp:docPr id="4799393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C772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4A66" id="_x0000_s1082" style="position:absolute;margin-left:25.5pt;margin-top:319.5pt;width:95.25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" fillcolor="white [3201]" strokecolor="#34aba2 [3209]" strokeweight="2pt">
                <v:textbox>
                  <w:txbxContent>
                    <w:p w14:paraId="00E3C772" w14:textId="77777777" w:rsidR="0020082F" w:rsidRDefault="0020082F" w:rsidP="0020082F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C8C85" wp14:editId="0E378CEE">
                <wp:simplePos x="0" y="0"/>
                <wp:positionH relativeFrom="column">
                  <wp:posOffset>840104</wp:posOffset>
                </wp:positionH>
                <wp:positionV relativeFrom="paragraph">
                  <wp:posOffset>3848100</wp:posOffset>
                </wp:positionV>
                <wp:extent cx="1362075" cy="19050"/>
                <wp:effectExtent l="0" t="0" r="28575" b="19050"/>
                <wp:wrapNone/>
                <wp:docPr id="158368528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E1B28" id="Straight Connector 32" o:spid="_x0000_s1026" style="position:absolute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303pt" to="173.4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" strokecolor="#024f75 [3204]" strokeweight="1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264C4C" wp14:editId="4C49BE2D">
                <wp:simplePos x="0" y="0"/>
                <wp:positionH relativeFrom="column">
                  <wp:posOffset>1304290</wp:posOffset>
                </wp:positionH>
                <wp:positionV relativeFrom="paragraph">
                  <wp:posOffset>2724150</wp:posOffset>
                </wp:positionV>
                <wp:extent cx="1838325" cy="1152525"/>
                <wp:effectExtent l="0" t="0" r="28575" b="28575"/>
                <wp:wrapNone/>
                <wp:docPr id="1642281388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E8418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Amount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4C4C" id="_x0000_s1083" type="#_x0000_t4" style="position:absolute;margin-left:102.7pt;margin-top:214.5pt;width:144.75pt;height:9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" fillcolor="white [3201]" strokecolor="#34aba2 [3209]" strokeweight="2pt">
                <v:textbox>
                  <w:txbxContent>
                    <w:p w14:paraId="339E8418" w14:textId="77777777" w:rsidR="0020082F" w:rsidRDefault="0020082F" w:rsidP="0020082F">
                      <w:pPr>
                        <w:jc w:val="center"/>
                      </w:pPr>
                      <w:r>
                        <w:t>Amount Checking</w:t>
                      </w:r>
                    </w:p>
                  </w:txbxContent>
                </v:textbox>
              </v:shape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119186" wp14:editId="71089EF6">
                <wp:simplePos x="0" y="0"/>
                <wp:positionH relativeFrom="column">
                  <wp:posOffset>1363979</wp:posOffset>
                </wp:positionH>
                <wp:positionV relativeFrom="paragraph">
                  <wp:posOffset>1133475</wp:posOffset>
                </wp:positionV>
                <wp:extent cx="1685925" cy="781050"/>
                <wp:effectExtent l="0" t="0" r="28575" b="19050"/>
                <wp:wrapNone/>
                <wp:docPr id="115046070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F982B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Enter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9186" id="_x0000_s1084" style="position:absolute;margin-left:107.4pt;margin-top:89.25pt;width:132.75pt;height:6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" fillcolor="white [3201]" strokecolor="#34aba2 [3209]" strokeweight="2pt">
                <v:textbox>
                  <w:txbxContent>
                    <w:p w14:paraId="683F982B" w14:textId="77777777" w:rsidR="0020082F" w:rsidRDefault="0020082F" w:rsidP="0020082F">
                      <w:pPr>
                        <w:jc w:val="center"/>
                      </w:pPr>
                      <w:r>
                        <w:t>Enter command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74909" wp14:editId="6249E045">
                <wp:simplePos x="0" y="0"/>
                <wp:positionH relativeFrom="column">
                  <wp:posOffset>2154555</wp:posOffset>
                </wp:positionH>
                <wp:positionV relativeFrom="paragraph">
                  <wp:posOffset>1905000</wp:posOffset>
                </wp:positionV>
                <wp:extent cx="45719" cy="133350"/>
                <wp:effectExtent l="19050" t="0" r="31115" b="38100"/>
                <wp:wrapNone/>
                <wp:docPr id="1454939595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DE22B" id="Arrow: Down 28" o:spid="_x0000_s1026" type="#_x0000_t67" style="position:absolute;margin-left:169.65pt;margin-top:150pt;width:3.6pt;height:10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" adj="17897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D969A" wp14:editId="3AF75C20">
                <wp:simplePos x="0" y="0"/>
                <wp:positionH relativeFrom="column">
                  <wp:posOffset>1649730</wp:posOffset>
                </wp:positionH>
                <wp:positionV relativeFrom="paragraph">
                  <wp:posOffset>2028825</wp:posOffset>
                </wp:positionV>
                <wp:extent cx="1152525" cy="466725"/>
                <wp:effectExtent l="0" t="0" r="28575" b="28575"/>
                <wp:wrapNone/>
                <wp:docPr id="136425538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EE1B0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D969A" id="_x0000_s1085" style="position:absolute;margin-left:129.9pt;margin-top:159.75pt;width:90.7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" fillcolor="white [3201]" strokecolor="#34aba2 [3209]" strokeweight="2pt">
                <v:textbox>
                  <w:txbxContent>
                    <w:p w14:paraId="054EE1B0" w14:textId="77777777" w:rsidR="0020082F" w:rsidRDefault="0020082F" w:rsidP="0020082F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960AB9" wp14:editId="1D261F8B">
                <wp:simplePos x="0" y="0"/>
                <wp:positionH relativeFrom="column">
                  <wp:posOffset>2197100</wp:posOffset>
                </wp:positionH>
                <wp:positionV relativeFrom="paragraph">
                  <wp:posOffset>2505075</wp:posOffset>
                </wp:positionV>
                <wp:extent cx="45719" cy="200025"/>
                <wp:effectExtent l="19050" t="0" r="31115" b="47625"/>
                <wp:wrapNone/>
                <wp:docPr id="706166134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56D9E" id="Arrow: Down 27" o:spid="_x0000_s1026" type="#_x0000_t67" style="position:absolute;margin-left:173pt;margin-top:197.25pt;width:3.6pt;height:15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" adj="19131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94E425" wp14:editId="1D0158AE">
                <wp:simplePos x="0" y="0"/>
                <wp:positionH relativeFrom="column">
                  <wp:posOffset>1602105</wp:posOffset>
                </wp:positionH>
                <wp:positionV relativeFrom="paragraph">
                  <wp:posOffset>552450</wp:posOffset>
                </wp:positionV>
                <wp:extent cx="1095375" cy="428625"/>
                <wp:effectExtent l="0" t="0" r="28575" b="28575"/>
                <wp:wrapNone/>
                <wp:docPr id="19195245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EF2D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4E425" id="_x0000_s1086" style="position:absolute;margin-left:126.15pt;margin-top:43.5pt;width:86.25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" fillcolor="white [3201]" strokecolor="#34aba2 [3209]" strokeweight="2pt">
                <v:textbox>
                  <w:txbxContent>
                    <w:p w14:paraId="0A37EF2D" w14:textId="77777777" w:rsidR="0020082F" w:rsidRDefault="0020082F" w:rsidP="0020082F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tab/>
        <w:t>Valid</w:t>
      </w:r>
    </w:p>
    <w:p w14:paraId="4742C3CA" w14:textId="77777777" w:rsidR="0020082F" w:rsidRPr="0020082F" w:rsidRDefault="0020082F" w:rsidP="0020082F"/>
    <w:p w14:paraId="675DF5EC" w14:textId="77777777" w:rsidR="0020082F" w:rsidRPr="0020082F" w:rsidRDefault="0020082F" w:rsidP="0020082F"/>
    <w:p w14:paraId="1AB03AE6" w14:textId="77777777" w:rsidR="0020082F" w:rsidRPr="0020082F" w:rsidRDefault="0020082F" w:rsidP="0020082F"/>
    <w:p w14:paraId="75D04D10" w14:textId="77777777" w:rsidR="0020082F" w:rsidRPr="0020082F" w:rsidRDefault="0020082F" w:rsidP="0020082F"/>
    <w:p w14:paraId="532951E7" w14:textId="77777777" w:rsidR="0020082F" w:rsidRPr="0020082F" w:rsidRDefault="0020082F" w:rsidP="0020082F"/>
    <w:p w14:paraId="7337E4C1" w14:textId="77777777" w:rsidR="0020082F" w:rsidRPr="0020082F" w:rsidRDefault="0020082F" w:rsidP="0020082F"/>
    <w:p w14:paraId="424FB826" w14:textId="77777777" w:rsidR="0020082F" w:rsidRPr="0020082F" w:rsidRDefault="0020082F" w:rsidP="0020082F"/>
    <w:p w14:paraId="07586359" w14:textId="77777777" w:rsidR="0020082F" w:rsidRPr="0020082F" w:rsidRDefault="0020082F" w:rsidP="0020082F"/>
    <w:p w14:paraId="64E80321" w14:textId="77777777" w:rsidR="0020082F" w:rsidRPr="0020082F" w:rsidRDefault="0020082F" w:rsidP="0020082F"/>
    <w:p w14:paraId="33CCF2DD" w14:textId="77777777" w:rsidR="0020082F" w:rsidRPr="0020082F" w:rsidRDefault="0020082F" w:rsidP="0020082F"/>
    <w:p w14:paraId="588DD503" w14:textId="77777777" w:rsidR="0020082F" w:rsidRDefault="0020082F" w:rsidP="0020082F"/>
    <w:p w14:paraId="5431ADEE" w14:textId="27C82B73" w:rsidR="0020082F" w:rsidRDefault="0020082F" w:rsidP="0020082F">
      <w:pPr>
        <w:tabs>
          <w:tab w:val="left" w:pos="5550"/>
        </w:tabs>
      </w:pPr>
      <w:r>
        <w:tab/>
        <w:t>Invalid Amount</w:t>
      </w:r>
    </w:p>
    <w:p w14:paraId="10EA5523" w14:textId="767022BC" w:rsidR="0020082F" w:rsidRDefault="0020082F" w:rsidP="0020082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74EA9" wp14:editId="7CF2F91B">
                <wp:simplePos x="0" y="0"/>
                <wp:positionH relativeFrom="column">
                  <wp:posOffset>4820921</wp:posOffset>
                </wp:positionH>
                <wp:positionV relativeFrom="paragraph">
                  <wp:posOffset>60325</wp:posOffset>
                </wp:positionV>
                <wp:extent cx="45719" cy="352425"/>
                <wp:effectExtent l="19050" t="0" r="31115" b="47625"/>
                <wp:wrapNone/>
                <wp:docPr id="801963223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B4A4" id="Arrow: Down 59" o:spid="_x0000_s1026" type="#_x0000_t67" style="position:absolute;margin-left:379.6pt;margin-top:4.75pt;width:3.6pt;height:27.7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" adj="20199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7FEB82" wp14:editId="10B8DA4F">
                <wp:simplePos x="0" y="0"/>
                <wp:positionH relativeFrom="column">
                  <wp:posOffset>3154680</wp:posOffset>
                </wp:positionH>
                <wp:positionV relativeFrom="paragraph">
                  <wp:posOffset>50799</wp:posOffset>
                </wp:positionV>
                <wp:extent cx="1685925" cy="9525"/>
                <wp:effectExtent l="0" t="0" r="28575" b="28575"/>
                <wp:wrapNone/>
                <wp:docPr id="191075452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FB1B3" id="Straight Connector 46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4pt" to="381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" strokecolor="#024f75 [3204]" strokeweight="1pt"/>
            </w:pict>
          </mc:Fallback>
        </mc:AlternateContent>
      </w:r>
    </w:p>
    <w:p w14:paraId="08D0D2BF" w14:textId="383B678F" w:rsidR="0020082F" w:rsidRPr="0020082F" w:rsidRDefault="0020082F" w:rsidP="0020082F">
      <w:pPr>
        <w:tabs>
          <w:tab w:val="left" w:pos="1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21394" wp14:editId="205A2CA9">
                <wp:simplePos x="0" y="0"/>
                <wp:positionH relativeFrom="margin">
                  <wp:posOffset>4002405</wp:posOffset>
                </wp:positionH>
                <wp:positionV relativeFrom="paragraph">
                  <wp:posOffset>210820</wp:posOffset>
                </wp:positionV>
                <wp:extent cx="1695450" cy="819150"/>
                <wp:effectExtent l="0" t="0" r="19050" b="19050"/>
                <wp:wrapNone/>
                <wp:docPr id="14276469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4B3E" w14:textId="5792315A" w:rsidR="0020082F" w:rsidRDefault="0020082F" w:rsidP="0020082F">
                            <w:r>
                              <w:t>Withdrawal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21394" id="_x0000_s1087" style="position:absolute;margin-left:315.15pt;margin-top:16.6pt;width:133.5pt;height:64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" fillcolor="white [3201]" strokecolor="#34aba2 [3209]" strokeweight="2pt">
                <v:textbox>
                  <w:txbxContent>
                    <w:p w14:paraId="23424B3E" w14:textId="5792315A" w:rsidR="0020082F" w:rsidRDefault="0020082F" w:rsidP="0020082F">
                      <w:r>
                        <w:t>Withdrawal Failed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B3BAA4" wp14:editId="250BFE98">
                <wp:simplePos x="0" y="0"/>
                <wp:positionH relativeFrom="column">
                  <wp:posOffset>2916555</wp:posOffset>
                </wp:positionH>
                <wp:positionV relativeFrom="paragraph">
                  <wp:posOffset>2649219</wp:posOffset>
                </wp:positionV>
                <wp:extent cx="3143250" cy="64135"/>
                <wp:effectExtent l="0" t="0" r="19050" b="12065"/>
                <wp:wrapNone/>
                <wp:docPr id="434684281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3250" cy="641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152C" id="Arrow: Left 66" o:spid="_x0000_s1026" type="#_x0000_t66" style="position:absolute;margin-left:229.65pt;margin-top:208.6pt;width:247.5pt;height:5.0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" adj="220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32DEF7" wp14:editId="32A08A17">
                <wp:simplePos x="0" y="0"/>
                <wp:positionH relativeFrom="column">
                  <wp:posOffset>1497330</wp:posOffset>
                </wp:positionH>
                <wp:positionV relativeFrom="paragraph">
                  <wp:posOffset>2839720</wp:posOffset>
                </wp:positionV>
                <wp:extent cx="1914525" cy="419100"/>
                <wp:effectExtent l="0" t="0" r="0" b="0"/>
                <wp:wrapNone/>
                <wp:docPr id="956520644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191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F7C6F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2DEF7" id="_x0000_s1088" style="position:absolute;margin-left:117.9pt;margin-top:223.6pt;width:150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" filled="f" stroked="f" strokeweight="2pt">
                <v:textbox>
                  <w:txbxContent>
                    <w:p w14:paraId="770F7C6F" w14:textId="77777777" w:rsidR="0020082F" w:rsidRDefault="0020082F" w:rsidP="0020082F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DE5E75" wp14:editId="14DAA0FF">
                <wp:simplePos x="0" y="0"/>
                <wp:positionH relativeFrom="column">
                  <wp:posOffset>2049146</wp:posOffset>
                </wp:positionH>
                <wp:positionV relativeFrom="paragraph">
                  <wp:posOffset>3154045</wp:posOffset>
                </wp:positionV>
                <wp:extent cx="45719" cy="45719"/>
                <wp:effectExtent l="0" t="0" r="12065" b="12065"/>
                <wp:wrapNone/>
                <wp:docPr id="1326237345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B84D7" id="Oval 69" o:spid="_x0000_s1026" style="position:absolute;margin-left:161.35pt;margin-top:248.35pt;width:3.6pt;height:3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" fillcolor="#0f0d29 [3200]" strokecolor="#020206 [48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5F1F18" wp14:editId="3638A7FF">
                <wp:simplePos x="0" y="0"/>
                <wp:positionH relativeFrom="column">
                  <wp:posOffset>2047240</wp:posOffset>
                </wp:positionH>
                <wp:positionV relativeFrom="paragraph">
                  <wp:posOffset>2963545</wp:posOffset>
                </wp:positionV>
                <wp:extent cx="45719" cy="123825"/>
                <wp:effectExtent l="19050" t="0" r="31115" b="47625"/>
                <wp:wrapNone/>
                <wp:docPr id="90808774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7B60C" id="Arrow: Down 68" o:spid="_x0000_s1026" type="#_x0000_t67" style="position:absolute;margin-left:161.2pt;margin-top:233.35pt;width:3.6pt;height:9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" adj="17612" fillcolor="white [3201]" strokecolor="#34aba2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91B808" wp14:editId="0F4DCEF2">
                <wp:simplePos x="0" y="0"/>
                <wp:positionH relativeFrom="column">
                  <wp:posOffset>2002155</wp:posOffset>
                </wp:positionH>
                <wp:positionV relativeFrom="paragraph">
                  <wp:posOffset>3087370</wp:posOffset>
                </wp:positionV>
                <wp:extent cx="142875" cy="133350"/>
                <wp:effectExtent l="0" t="0" r="28575" b="19050"/>
                <wp:wrapNone/>
                <wp:docPr id="58354723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7D93A" id="Oval 67" o:spid="_x0000_s1026" style="position:absolute;margin-left:157.65pt;margin-top:243.1pt;width:11.25pt;height:10.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" fillcolor="white [3201]" strokecolor="#34aba2 [3209]" strokeweight="2pt"/>
            </w:pict>
          </mc:Fallback>
        </mc:AlternateContent>
      </w:r>
      <w:r>
        <w:tab/>
        <w:t>valid</w:t>
      </w:r>
    </w:p>
    <w:p w14:paraId="3365B20F" w14:textId="71D89065" w:rsidR="0020082F" w:rsidRDefault="00776027" w:rsidP="0020082F">
      <w:pPr>
        <w:tabs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330DF2" wp14:editId="6D5039B0">
                <wp:simplePos x="0" y="0"/>
                <wp:positionH relativeFrom="column">
                  <wp:posOffset>5716904</wp:posOffset>
                </wp:positionH>
                <wp:positionV relativeFrom="paragraph">
                  <wp:posOffset>296546</wp:posOffset>
                </wp:positionV>
                <wp:extent cx="295275" cy="45719"/>
                <wp:effectExtent l="0" t="19050" r="47625" b="31115"/>
                <wp:wrapNone/>
                <wp:docPr id="80261962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5A5B" id="Arrow: Right 65" o:spid="_x0000_s1026" type="#_x0000_t13" style="position:absolute;margin-left:450.15pt;margin-top:23.35pt;width:23.25pt;height:3.6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" adj="19928" fillcolor="white [3201]" strokecolor="#34aba2 [3209]" strokeweight="2pt"/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9B3922" wp14:editId="6E23A8C1">
                <wp:simplePos x="0" y="0"/>
                <wp:positionH relativeFrom="column">
                  <wp:posOffset>3164204</wp:posOffset>
                </wp:positionH>
                <wp:positionV relativeFrom="paragraph">
                  <wp:posOffset>980440</wp:posOffset>
                </wp:positionV>
                <wp:extent cx="1666875" cy="790575"/>
                <wp:effectExtent l="0" t="0" r="28575" b="28575"/>
                <wp:wrapNone/>
                <wp:docPr id="202817227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EB75" w14:textId="07B91A41" w:rsidR="0020082F" w:rsidRDefault="0020082F" w:rsidP="0020082F">
                            <w:pPr>
                              <w:jc w:val="center"/>
                            </w:pPr>
                            <w:r>
                              <w:t>Money 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B3922" id="_x0000_s1089" style="position:absolute;margin-left:249.15pt;margin-top:77.2pt;width:131.2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" fillcolor="white [3201]" strokecolor="#34aba2 [3209]" strokeweight="2pt">
                <v:textbox>
                  <w:txbxContent>
                    <w:p w14:paraId="574CEB75" w14:textId="07B91A41" w:rsidR="0020082F" w:rsidRDefault="0020082F" w:rsidP="0020082F">
                      <w:pPr>
                        <w:jc w:val="center"/>
                      </w:pPr>
                      <w:r>
                        <w:t>Money withdrawal</w:t>
                      </w:r>
                    </w:p>
                  </w:txbxContent>
                </v:textbox>
              </v:oval>
            </w:pict>
          </mc:Fallback>
        </mc:AlternateContent>
      </w:r>
      <w:r w:rsidR="0020082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E8E097" wp14:editId="19C42D47">
                <wp:simplePos x="0" y="0"/>
                <wp:positionH relativeFrom="column">
                  <wp:posOffset>1278255</wp:posOffset>
                </wp:positionH>
                <wp:positionV relativeFrom="paragraph">
                  <wp:posOffset>970915</wp:posOffset>
                </wp:positionV>
                <wp:extent cx="1790700" cy="771525"/>
                <wp:effectExtent l="0" t="0" r="19050" b="28575"/>
                <wp:wrapNone/>
                <wp:docPr id="131156384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9A4B" w14:textId="77777777" w:rsidR="0020082F" w:rsidRDefault="0020082F" w:rsidP="0020082F">
                            <w:pPr>
                              <w:jc w:val="center"/>
                            </w:pPr>
                            <w:r>
                              <w:t>Notification On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8E097" id="_x0000_s1090" style="position:absolute;margin-left:100.65pt;margin-top:76.45pt;width:141pt;height:6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" fillcolor="white [3201]" strokecolor="#34aba2 [3209]" strokeweight="2pt">
                <v:textbox>
                  <w:txbxContent>
                    <w:p w14:paraId="25D39A4B" w14:textId="77777777" w:rsidR="0020082F" w:rsidRDefault="0020082F" w:rsidP="0020082F">
                      <w:pPr>
                        <w:jc w:val="center"/>
                      </w:pPr>
                      <w:r>
                        <w:t>Notification On Mobile</w:t>
                      </w:r>
                    </w:p>
                  </w:txbxContent>
                </v:textbox>
              </v:oval>
            </w:pict>
          </mc:Fallback>
        </mc:AlternateContent>
      </w:r>
    </w:p>
    <w:p w14:paraId="46C036BE" w14:textId="77777777" w:rsidR="007C737B" w:rsidRPr="007C737B" w:rsidRDefault="007C737B" w:rsidP="007C737B"/>
    <w:p w14:paraId="58B81061" w14:textId="77777777" w:rsidR="007C737B" w:rsidRPr="007C737B" w:rsidRDefault="007C737B" w:rsidP="007C737B"/>
    <w:p w14:paraId="04A9CE2B" w14:textId="77777777" w:rsidR="007C737B" w:rsidRPr="007C737B" w:rsidRDefault="007C737B" w:rsidP="007C737B"/>
    <w:p w14:paraId="02980C7D" w14:textId="77777777" w:rsidR="007C737B" w:rsidRPr="007C737B" w:rsidRDefault="007C737B" w:rsidP="007C737B"/>
    <w:p w14:paraId="5E1164CC" w14:textId="77777777" w:rsidR="007C737B" w:rsidRPr="007C737B" w:rsidRDefault="007C737B" w:rsidP="007C737B"/>
    <w:p w14:paraId="3E91BE2B" w14:textId="77777777" w:rsidR="007C737B" w:rsidRPr="007C737B" w:rsidRDefault="007C737B" w:rsidP="007C737B"/>
    <w:p w14:paraId="473F4CD6" w14:textId="77777777" w:rsidR="007C737B" w:rsidRPr="007C737B" w:rsidRDefault="007C737B" w:rsidP="007C737B"/>
    <w:p w14:paraId="050E31D7" w14:textId="77777777" w:rsidR="007C737B" w:rsidRPr="007C737B" w:rsidRDefault="007C737B" w:rsidP="007C737B"/>
    <w:p w14:paraId="0C43FE70" w14:textId="77777777" w:rsidR="007E0DF0" w:rsidRDefault="007E0DF0" w:rsidP="007C737B">
      <w:pPr>
        <w:tabs>
          <w:tab w:val="left" w:pos="6930"/>
        </w:tabs>
      </w:pPr>
    </w:p>
    <w:p w14:paraId="2C41A99C" w14:textId="77777777" w:rsidR="007E0DF0" w:rsidRDefault="007E0DF0" w:rsidP="007C737B">
      <w:pPr>
        <w:tabs>
          <w:tab w:val="left" w:pos="6930"/>
        </w:tabs>
      </w:pPr>
    </w:p>
    <w:p w14:paraId="27C81B4F" w14:textId="77777777" w:rsidR="007E0DF0" w:rsidRDefault="007E0DF0" w:rsidP="007C737B">
      <w:pPr>
        <w:tabs>
          <w:tab w:val="left" w:pos="6930"/>
        </w:tabs>
      </w:pPr>
    </w:p>
    <w:p w14:paraId="358E591F" w14:textId="77777777" w:rsidR="007E0DF0" w:rsidRDefault="007E0DF0" w:rsidP="007C737B">
      <w:pPr>
        <w:tabs>
          <w:tab w:val="left" w:pos="6930"/>
        </w:tabs>
      </w:pPr>
    </w:p>
    <w:p w14:paraId="1559F423" w14:textId="497D1139" w:rsidR="007E0DF0" w:rsidRPr="00605220" w:rsidRDefault="007E0DF0" w:rsidP="007E0DF0">
      <w:pPr>
        <w:jc w:val="center"/>
        <w:rPr>
          <w:rFonts w:cstheme="minorHAnsi"/>
          <w:b w:val="0"/>
          <w:bCs/>
          <w:sz w:val="44"/>
          <w:szCs w:val="44"/>
          <w:u w:val="single"/>
        </w:rPr>
      </w:pPr>
      <w:r w:rsidRPr="00605220">
        <w:rPr>
          <w:rFonts w:cstheme="minorHAnsi"/>
          <w:bCs/>
          <w:sz w:val="44"/>
          <w:szCs w:val="44"/>
          <w:u w:val="single"/>
        </w:rPr>
        <w:t xml:space="preserve">TASK NO: </w:t>
      </w:r>
      <w:r>
        <w:rPr>
          <w:rFonts w:cstheme="minorHAnsi"/>
          <w:bCs/>
          <w:sz w:val="44"/>
          <w:szCs w:val="44"/>
          <w:u w:val="single"/>
        </w:rPr>
        <w:t>3</w:t>
      </w:r>
    </w:p>
    <w:p w14:paraId="25C7C7E4" w14:textId="42CC6012" w:rsidR="007C737B" w:rsidRDefault="007C737B" w:rsidP="007C737B">
      <w:pPr>
        <w:tabs>
          <w:tab w:val="left" w:pos="6930"/>
        </w:tabs>
      </w:pPr>
      <w:r>
        <w:tab/>
      </w:r>
    </w:p>
    <w:p w14:paraId="3DFD7F75" w14:textId="30FDD826" w:rsidR="007C737B" w:rsidRPr="007E0DF0" w:rsidRDefault="007C737B" w:rsidP="007C737B">
      <w:pPr>
        <w:tabs>
          <w:tab w:val="left" w:pos="6930"/>
        </w:tabs>
        <w:rPr>
          <w:sz w:val="36"/>
          <w:szCs w:val="28"/>
        </w:rPr>
      </w:pPr>
      <w:r w:rsidRPr="007E0DF0">
        <w:rPr>
          <w:sz w:val="36"/>
          <w:szCs w:val="28"/>
        </w:rPr>
        <w:t>Write a test case for cash withdrawal activity.</w:t>
      </w:r>
    </w:p>
    <w:p w14:paraId="528AE9B3" w14:textId="3A8748D6" w:rsidR="007C737B" w:rsidRDefault="00995883" w:rsidP="007C737B">
      <w:pPr>
        <w:tabs>
          <w:tab w:val="left" w:pos="6930"/>
        </w:tabs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9158DB" wp14:editId="1DA857F3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6362700" cy="2743200"/>
                <wp:effectExtent l="0" t="0" r="19050" b="19050"/>
                <wp:wrapNone/>
                <wp:docPr id="14126979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357C" id="Rectangle 1" o:spid="_x0000_s1026" style="position:absolute;margin-left:449.8pt;margin-top:3.5pt;width:501pt;height:3in;z-index:252046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" filled="f" strokecolor="#024f75 [3204]" strokeweight="2pt">
                <w10:wrap anchorx="margin"/>
              </v:rect>
            </w:pict>
          </mc:Fallback>
        </mc:AlternateContent>
      </w:r>
    </w:p>
    <w:p w14:paraId="7B0754B5" w14:textId="6B4E6BB7" w:rsidR="007C737B" w:rsidRDefault="007C737B" w:rsidP="007C737B">
      <w:pPr>
        <w:tabs>
          <w:tab w:val="left" w:pos="6930"/>
        </w:tabs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486FCA" wp14:editId="6583CB39">
                <wp:simplePos x="0" y="0"/>
                <wp:positionH relativeFrom="column">
                  <wp:posOffset>-55245</wp:posOffset>
                </wp:positionH>
                <wp:positionV relativeFrom="paragraph">
                  <wp:posOffset>234950</wp:posOffset>
                </wp:positionV>
                <wp:extent cx="6334125" cy="9525"/>
                <wp:effectExtent l="0" t="0" r="28575" b="28575"/>
                <wp:wrapNone/>
                <wp:docPr id="19235946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906" id="Straight Connector 2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18.5pt" to="494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" strokecolor="#024f75 [3204]" strokeweight="1pt"/>
            </w:pict>
          </mc:Fallback>
        </mc:AlternateContent>
      </w:r>
      <w:r>
        <w:rPr>
          <w:sz w:val="32"/>
          <w:szCs w:val="24"/>
        </w:rPr>
        <w:t>Test 1: Withdrawal Amount Ch</w:t>
      </w:r>
      <w:r w:rsidR="00AE75AE">
        <w:rPr>
          <w:sz w:val="32"/>
          <w:szCs w:val="24"/>
        </w:rPr>
        <w:t>ecking:</w:t>
      </w:r>
    </w:p>
    <w:p w14:paraId="11C11167" w14:textId="77777777" w:rsidR="000B2CFB" w:rsidRDefault="000B2CFB" w:rsidP="00AE75AE"/>
    <w:p w14:paraId="5AFDCC95" w14:textId="2B22C295" w:rsidR="00AE75AE" w:rsidRDefault="00AE75AE" w:rsidP="00AE75AE">
      <w:pPr>
        <w:rPr>
          <w:b w:val="0"/>
          <w:bCs/>
        </w:rPr>
      </w:pPr>
      <w:r w:rsidRPr="00AE75AE">
        <w:t>Input:</w:t>
      </w:r>
      <w:r w:rsidR="000B2CFB">
        <w:t xml:space="preserve"> </w:t>
      </w:r>
      <w:r w:rsidR="000B2CFB" w:rsidRPr="00995883">
        <w:rPr>
          <w:b w:val="0"/>
          <w:bCs/>
          <w:color w:val="013A57" w:themeColor="accent1" w:themeShade="BF"/>
        </w:rPr>
        <w:t xml:space="preserve">A number in Rs. </w:t>
      </w:r>
      <w:r w:rsidR="00995883" w:rsidRPr="00995883">
        <w:rPr>
          <w:b w:val="0"/>
          <w:bCs/>
          <w:color w:val="013A57" w:themeColor="accent1" w:themeShade="BF"/>
        </w:rPr>
        <w:t>r</w:t>
      </w:r>
      <w:r w:rsidR="000B2CFB" w:rsidRPr="00995883">
        <w:rPr>
          <w:b w:val="0"/>
          <w:bCs/>
          <w:color w:val="013A57" w:themeColor="accent1" w:themeShade="BF"/>
        </w:rPr>
        <w:t xml:space="preserve">epresenting the amount for withdrawal </w:t>
      </w:r>
      <w:r w:rsidR="00995883" w:rsidRPr="00995883">
        <w:rPr>
          <w:b w:val="0"/>
          <w:bCs/>
          <w:color w:val="013A57" w:themeColor="accent1" w:themeShade="BF"/>
        </w:rPr>
        <w:t>during</w:t>
      </w:r>
      <w:r w:rsidR="000B2CFB" w:rsidRPr="00995883">
        <w:rPr>
          <w:b w:val="0"/>
          <w:bCs/>
          <w:color w:val="013A57" w:themeColor="accent1" w:themeShade="BF"/>
        </w:rPr>
        <w:t xml:space="preserve"> one transaction.</w:t>
      </w:r>
    </w:p>
    <w:p w14:paraId="7CE760BB" w14:textId="77777777" w:rsidR="000B2CFB" w:rsidRDefault="000B2CFB" w:rsidP="00AE75AE">
      <w:pPr>
        <w:rPr>
          <w:b w:val="0"/>
          <w:bCs/>
        </w:rPr>
      </w:pPr>
    </w:p>
    <w:p w14:paraId="5F6774C7" w14:textId="2849080C" w:rsidR="000B2CFB" w:rsidRPr="00995883" w:rsidRDefault="000B2CFB" w:rsidP="00AE75AE">
      <w:pPr>
        <w:rPr>
          <w:b w:val="0"/>
          <w:bCs/>
          <w:color w:val="013A57" w:themeColor="accent1" w:themeShade="BF"/>
        </w:rPr>
      </w:pPr>
      <w:r w:rsidRPr="000B2CFB">
        <w:t>Tests:</w:t>
      </w:r>
      <w:r>
        <w:t xml:space="preserve"> </w:t>
      </w:r>
      <w:r w:rsidRPr="00995883">
        <w:rPr>
          <w:b w:val="0"/>
          <w:bCs/>
          <w:color w:val="013A57" w:themeColor="accent1" w:themeShade="BF"/>
        </w:rPr>
        <w:t>1)</w:t>
      </w:r>
      <w:r w:rsidRPr="00995883">
        <w:rPr>
          <w:color w:val="013A57" w:themeColor="accent1" w:themeShade="BF"/>
        </w:rPr>
        <w:t xml:space="preserve"> </w:t>
      </w:r>
      <w:r w:rsidRPr="00995883">
        <w:rPr>
          <w:b w:val="0"/>
          <w:bCs/>
          <w:color w:val="013A57" w:themeColor="accent1" w:themeShade="BF"/>
        </w:rPr>
        <w:t>Test for the input where the amount of transaction is above 50,000 Rs.</w:t>
      </w:r>
    </w:p>
    <w:p w14:paraId="462779BC" w14:textId="073E7906" w:rsidR="000B2CFB" w:rsidRPr="00995883" w:rsidRDefault="000B2CFB" w:rsidP="00AE75AE">
      <w:pPr>
        <w:rPr>
          <w:b w:val="0"/>
          <w:bCs/>
          <w:color w:val="013A57" w:themeColor="accent1" w:themeShade="BF"/>
        </w:rPr>
      </w:pPr>
      <w:r w:rsidRPr="00995883">
        <w:rPr>
          <w:b w:val="0"/>
          <w:bCs/>
          <w:color w:val="013A57" w:themeColor="accent1" w:themeShade="BF"/>
        </w:rPr>
        <w:t xml:space="preserve">            2) Test for the input where the amount of transaction is just 10,000 Rs.</w:t>
      </w:r>
    </w:p>
    <w:p w14:paraId="590C8A72" w14:textId="77777777" w:rsidR="000B2CFB" w:rsidRDefault="000B2CFB" w:rsidP="00AE75AE">
      <w:pPr>
        <w:rPr>
          <w:b w:val="0"/>
          <w:bCs/>
        </w:rPr>
      </w:pPr>
    </w:p>
    <w:p w14:paraId="0931A016" w14:textId="63BDA6DF" w:rsidR="000B2CFB" w:rsidRDefault="000B2CFB" w:rsidP="00AE75AE">
      <w:pPr>
        <w:rPr>
          <w:b w:val="0"/>
          <w:bCs/>
        </w:rPr>
      </w:pPr>
      <w:r w:rsidRPr="000B2CFB">
        <w:t>Output:</w:t>
      </w:r>
      <w:r>
        <w:rPr>
          <w:b w:val="0"/>
          <w:bCs/>
        </w:rPr>
        <w:t xml:space="preserve"> </w:t>
      </w:r>
      <w:r w:rsidRPr="00995883">
        <w:rPr>
          <w:b w:val="0"/>
          <w:bCs/>
          <w:color w:val="013A57" w:themeColor="accent1" w:themeShade="BF"/>
        </w:rPr>
        <w:t xml:space="preserve">OK or error message that the </w:t>
      </w:r>
      <w:r w:rsidR="00995883">
        <w:rPr>
          <w:b w:val="0"/>
          <w:bCs/>
          <w:color w:val="013A57" w:themeColor="accent1" w:themeShade="BF"/>
        </w:rPr>
        <w:t>entered</w:t>
      </w:r>
      <w:r w:rsidRPr="00995883">
        <w:rPr>
          <w:b w:val="0"/>
          <w:bCs/>
          <w:color w:val="013A57" w:themeColor="accent1" w:themeShade="BF"/>
        </w:rPr>
        <w:t xml:space="preserve"> amount is outside the transaction range.</w:t>
      </w:r>
    </w:p>
    <w:p w14:paraId="1D8FA2A1" w14:textId="77777777" w:rsidR="000B2CFB" w:rsidRPr="000B2CFB" w:rsidRDefault="000B2CFB" w:rsidP="00AE75AE"/>
    <w:sectPr w:rsidR="000B2CFB" w:rsidRPr="000B2CFB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D546" w14:textId="77777777" w:rsidR="007B79A9" w:rsidRDefault="007B79A9">
      <w:r>
        <w:separator/>
      </w:r>
    </w:p>
    <w:p w14:paraId="76BAE752" w14:textId="77777777" w:rsidR="007B79A9" w:rsidRDefault="007B79A9"/>
  </w:endnote>
  <w:endnote w:type="continuationSeparator" w:id="0">
    <w:p w14:paraId="41B3CF55" w14:textId="77777777" w:rsidR="007B79A9" w:rsidRDefault="007B79A9">
      <w:r>
        <w:continuationSeparator/>
      </w:r>
    </w:p>
    <w:p w14:paraId="2A25C61F" w14:textId="77777777" w:rsidR="007B79A9" w:rsidRDefault="007B7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5B2E" w14:textId="17162AB6" w:rsidR="008D5575" w:rsidRDefault="00DF027C" w:rsidP="008D5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6F79" w14:textId="77777777" w:rsidR="007B79A9" w:rsidRDefault="007B79A9">
      <w:r>
        <w:separator/>
      </w:r>
    </w:p>
    <w:p w14:paraId="391245A8" w14:textId="77777777" w:rsidR="007B79A9" w:rsidRDefault="007B79A9"/>
  </w:footnote>
  <w:footnote w:type="continuationSeparator" w:id="0">
    <w:p w14:paraId="62069062" w14:textId="77777777" w:rsidR="007B79A9" w:rsidRDefault="007B79A9">
      <w:r>
        <w:continuationSeparator/>
      </w:r>
    </w:p>
    <w:p w14:paraId="30DDECD9" w14:textId="77777777" w:rsidR="007B79A9" w:rsidRDefault="007B79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D539B73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268E62F" w14:textId="77777777" w:rsidR="00D077E9" w:rsidRDefault="00D077E9">
          <w:pPr>
            <w:pStyle w:val="Header"/>
          </w:pPr>
        </w:p>
      </w:tc>
    </w:tr>
  </w:tbl>
  <w:p w14:paraId="4B7F66B7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A92"/>
    <w:multiLevelType w:val="hybridMultilevel"/>
    <w:tmpl w:val="1D90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0C96"/>
    <w:multiLevelType w:val="hybridMultilevel"/>
    <w:tmpl w:val="6B90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F7A"/>
    <w:multiLevelType w:val="hybridMultilevel"/>
    <w:tmpl w:val="9CEEE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6710"/>
    <w:multiLevelType w:val="hybridMultilevel"/>
    <w:tmpl w:val="5922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8CC"/>
    <w:multiLevelType w:val="hybridMultilevel"/>
    <w:tmpl w:val="B0FC4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A59BE"/>
    <w:multiLevelType w:val="hybridMultilevel"/>
    <w:tmpl w:val="469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847E5"/>
    <w:multiLevelType w:val="hybridMultilevel"/>
    <w:tmpl w:val="85300086"/>
    <w:lvl w:ilvl="0" w:tplc="BDAAAE42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7B4B5251"/>
    <w:multiLevelType w:val="hybridMultilevel"/>
    <w:tmpl w:val="423A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1395">
    <w:abstractNumId w:val="7"/>
  </w:num>
  <w:num w:numId="2" w16cid:durableId="2124185377">
    <w:abstractNumId w:val="5"/>
  </w:num>
  <w:num w:numId="3" w16cid:durableId="665977954">
    <w:abstractNumId w:val="6"/>
  </w:num>
  <w:num w:numId="4" w16cid:durableId="2046175244">
    <w:abstractNumId w:val="2"/>
  </w:num>
  <w:num w:numId="5" w16cid:durableId="388307816">
    <w:abstractNumId w:val="3"/>
  </w:num>
  <w:num w:numId="6" w16cid:durableId="682436293">
    <w:abstractNumId w:val="0"/>
  </w:num>
  <w:num w:numId="7" w16cid:durableId="1575239641">
    <w:abstractNumId w:val="4"/>
  </w:num>
  <w:num w:numId="8" w16cid:durableId="43505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7A"/>
    <w:rsid w:val="00021FED"/>
    <w:rsid w:val="0002482E"/>
    <w:rsid w:val="00036FB6"/>
    <w:rsid w:val="00050324"/>
    <w:rsid w:val="0006585F"/>
    <w:rsid w:val="000A0150"/>
    <w:rsid w:val="000B2CFB"/>
    <w:rsid w:val="000E63C9"/>
    <w:rsid w:val="00123AD7"/>
    <w:rsid w:val="00130E9D"/>
    <w:rsid w:val="00132A31"/>
    <w:rsid w:val="00150358"/>
    <w:rsid w:val="00150A6D"/>
    <w:rsid w:val="001538EC"/>
    <w:rsid w:val="00185B35"/>
    <w:rsid w:val="001D72BE"/>
    <w:rsid w:val="001F2BC8"/>
    <w:rsid w:val="001F5F6B"/>
    <w:rsid w:val="0020082F"/>
    <w:rsid w:val="00214BF8"/>
    <w:rsid w:val="00243EBC"/>
    <w:rsid w:val="00246A35"/>
    <w:rsid w:val="00266E89"/>
    <w:rsid w:val="00284348"/>
    <w:rsid w:val="00296342"/>
    <w:rsid w:val="002F51F5"/>
    <w:rsid w:val="00312137"/>
    <w:rsid w:val="00330359"/>
    <w:rsid w:val="0033762F"/>
    <w:rsid w:val="00366C7E"/>
    <w:rsid w:val="00375249"/>
    <w:rsid w:val="00384EA3"/>
    <w:rsid w:val="003A39A1"/>
    <w:rsid w:val="003C2191"/>
    <w:rsid w:val="003D06BF"/>
    <w:rsid w:val="003D3863"/>
    <w:rsid w:val="004110DE"/>
    <w:rsid w:val="00420863"/>
    <w:rsid w:val="00426656"/>
    <w:rsid w:val="0044085A"/>
    <w:rsid w:val="0047381B"/>
    <w:rsid w:val="004B21A5"/>
    <w:rsid w:val="005037F0"/>
    <w:rsid w:val="00516A86"/>
    <w:rsid w:val="005275F6"/>
    <w:rsid w:val="00572102"/>
    <w:rsid w:val="00594E23"/>
    <w:rsid w:val="005E690C"/>
    <w:rsid w:val="005F1BB0"/>
    <w:rsid w:val="00623C51"/>
    <w:rsid w:val="006366CB"/>
    <w:rsid w:val="00656C4D"/>
    <w:rsid w:val="006B2AA4"/>
    <w:rsid w:val="006E5716"/>
    <w:rsid w:val="007302B3"/>
    <w:rsid w:val="00730733"/>
    <w:rsid w:val="00730E3A"/>
    <w:rsid w:val="00736AAF"/>
    <w:rsid w:val="00765B2A"/>
    <w:rsid w:val="00776027"/>
    <w:rsid w:val="00783A34"/>
    <w:rsid w:val="00787720"/>
    <w:rsid w:val="007B79A9"/>
    <w:rsid w:val="007C6B52"/>
    <w:rsid w:val="007C737B"/>
    <w:rsid w:val="007D16C5"/>
    <w:rsid w:val="007E0DF0"/>
    <w:rsid w:val="008142F3"/>
    <w:rsid w:val="00862FE4"/>
    <w:rsid w:val="0086389A"/>
    <w:rsid w:val="0087605E"/>
    <w:rsid w:val="008B007E"/>
    <w:rsid w:val="008B1FEE"/>
    <w:rsid w:val="008C4C01"/>
    <w:rsid w:val="008D5575"/>
    <w:rsid w:val="00903C32"/>
    <w:rsid w:val="00905151"/>
    <w:rsid w:val="009142B8"/>
    <w:rsid w:val="00916B16"/>
    <w:rsid w:val="009173B9"/>
    <w:rsid w:val="009316FD"/>
    <w:rsid w:val="0093335D"/>
    <w:rsid w:val="0093613E"/>
    <w:rsid w:val="0093755B"/>
    <w:rsid w:val="00943026"/>
    <w:rsid w:val="00951A5D"/>
    <w:rsid w:val="00966B81"/>
    <w:rsid w:val="00995883"/>
    <w:rsid w:val="009C7720"/>
    <w:rsid w:val="009D4B70"/>
    <w:rsid w:val="00A000FF"/>
    <w:rsid w:val="00A23AFA"/>
    <w:rsid w:val="00A31B3E"/>
    <w:rsid w:val="00A532F3"/>
    <w:rsid w:val="00A7372B"/>
    <w:rsid w:val="00A8489E"/>
    <w:rsid w:val="00A92748"/>
    <w:rsid w:val="00AB3A9A"/>
    <w:rsid w:val="00AC29F3"/>
    <w:rsid w:val="00AE75AE"/>
    <w:rsid w:val="00B231E5"/>
    <w:rsid w:val="00BF13F7"/>
    <w:rsid w:val="00C02B87"/>
    <w:rsid w:val="00C061F7"/>
    <w:rsid w:val="00C1257A"/>
    <w:rsid w:val="00C4086D"/>
    <w:rsid w:val="00C52B5C"/>
    <w:rsid w:val="00C604A2"/>
    <w:rsid w:val="00CA1896"/>
    <w:rsid w:val="00CB5B28"/>
    <w:rsid w:val="00CF5371"/>
    <w:rsid w:val="00D0323A"/>
    <w:rsid w:val="00D0559F"/>
    <w:rsid w:val="00D077E9"/>
    <w:rsid w:val="00D42CB7"/>
    <w:rsid w:val="00D51497"/>
    <w:rsid w:val="00D5413D"/>
    <w:rsid w:val="00D570A9"/>
    <w:rsid w:val="00D70D02"/>
    <w:rsid w:val="00D770C7"/>
    <w:rsid w:val="00D86945"/>
    <w:rsid w:val="00D90290"/>
    <w:rsid w:val="00DD152F"/>
    <w:rsid w:val="00DD4E27"/>
    <w:rsid w:val="00DE213F"/>
    <w:rsid w:val="00DF027C"/>
    <w:rsid w:val="00E00A32"/>
    <w:rsid w:val="00E053B9"/>
    <w:rsid w:val="00E22ACD"/>
    <w:rsid w:val="00E620B0"/>
    <w:rsid w:val="00E81B40"/>
    <w:rsid w:val="00EF555B"/>
    <w:rsid w:val="00F027BB"/>
    <w:rsid w:val="00F11DCF"/>
    <w:rsid w:val="00F162EA"/>
    <w:rsid w:val="00F318A1"/>
    <w:rsid w:val="00F527B8"/>
    <w:rsid w:val="00F52D27"/>
    <w:rsid w:val="00F6204C"/>
    <w:rsid w:val="00F83527"/>
    <w:rsid w:val="00FB306A"/>
    <w:rsid w:val="00FC0CA4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104F2"/>
  <w15:docId w15:val="{7DCE3F1B-5FD7-4443-B2AF-AB323D7E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5C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95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\AppData\Local\Microsoft\Office\16.0\DTS\en-US%7bEF90B77C-281F-4956-839E-9E83326B8B7A%7d\%7b31B710C9-8A82-4E86-AEDE-4106F19627C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3A1FDD6920474199D6EC6071E4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364CC-CC5A-42E7-9032-06764F1A1145}"/>
      </w:docPartPr>
      <w:docPartBody>
        <w:p w:rsidR="00326E59" w:rsidRDefault="00243863" w:rsidP="00243863">
          <w:pPr>
            <w:pStyle w:val="163A1FDD6920474199D6EC6071E4D23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December 25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4B"/>
    <w:rsid w:val="00243863"/>
    <w:rsid w:val="002A684B"/>
    <w:rsid w:val="003235B7"/>
    <w:rsid w:val="00326E59"/>
    <w:rsid w:val="00356FE9"/>
    <w:rsid w:val="003B14EC"/>
    <w:rsid w:val="00642DC4"/>
    <w:rsid w:val="007B1289"/>
    <w:rsid w:val="0095000D"/>
    <w:rsid w:val="00B95179"/>
    <w:rsid w:val="00C94714"/>
    <w:rsid w:val="00D9522D"/>
    <w:rsid w:val="00E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243863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sid w:val="00243863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163A1FDD6920474199D6EC6071E4D233">
    <w:name w:val="163A1FDD6920474199D6EC6071E4D233"/>
    <w:rsid w:val="00243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6F9F-0B67-42A5-B91B-1016917E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{31B710C9-8A82-4E86-AEDE-4106F19627C3}tf16392850_win32</Template>
  <TotalTime>2</TotalTime>
  <Pages>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sana ameen</cp:lastModifiedBy>
  <cp:revision>3</cp:revision>
  <cp:lastPrinted>2024-01-02T14:49:00Z</cp:lastPrinted>
  <dcterms:created xsi:type="dcterms:W3CDTF">2024-01-02T14:51:00Z</dcterms:created>
  <dcterms:modified xsi:type="dcterms:W3CDTF">2024-01-02T14:51:00Z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3e7ce5a7-0911-42a0-a9b0-3627d7448f6a</vt:lpwstr>
  </property>
</Properties>
</file>